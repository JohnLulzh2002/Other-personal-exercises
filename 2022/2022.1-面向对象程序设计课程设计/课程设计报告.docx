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F3BD" w14:textId="77777777" w:rsidR="00B13A7D" w:rsidRDefault="00B13A7D" w:rsidP="00B13A7D">
      <w:pPr>
        <w:jc w:val="center"/>
      </w:pPr>
    </w:p>
    <w:p w14:paraId="2ABE64BD" w14:textId="77777777" w:rsidR="00B13A7D" w:rsidRDefault="00B13A7D" w:rsidP="00B13A7D">
      <w:pPr>
        <w:jc w:val="center"/>
      </w:pPr>
    </w:p>
    <w:p w14:paraId="652B80A6" w14:textId="77777777" w:rsidR="00B13A7D" w:rsidRDefault="00B13A7D" w:rsidP="00B13A7D">
      <w:pPr>
        <w:jc w:val="center"/>
      </w:pPr>
      <w:r>
        <w:rPr>
          <w:rFonts w:hint="eastAsia"/>
        </w:rPr>
        <w:t xml:space="preserve"> </w:t>
      </w:r>
    </w:p>
    <w:p w14:paraId="50F33FEA" w14:textId="77777777" w:rsidR="00B13A7D" w:rsidRPr="00AD600E" w:rsidRDefault="00B13A7D" w:rsidP="00B13A7D">
      <w:pPr>
        <w:jc w:val="center"/>
      </w:pPr>
      <w:r>
        <w:rPr>
          <w:noProof/>
        </w:rPr>
        <w:drawing>
          <wp:inline distT="0" distB="0" distL="0" distR="0" wp14:anchorId="4B29507D" wp14:editId="0B01A27B">
            <wp:extent cx="3025140" cy="502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C528" w14:textId="77777777" w:rsidR="00B13A7D" w:rsidRPr="00AD600E" w:rsidRDefault="00B13A7D" w:rsidP="00B13A7D">
      <w:pPr>
        <w:jc w:val="center"/>
        <w:rPr>
          <w:rFonts w:eastAsia="黑体"/>
          <w:b/>
          <w:sz w:val="72"/>
        </w:rPr>
      </w:pPr>
    </w:p>
    <w:p w14:paraId="21C91B66" w14:textId="77777777" w:rsidR="00E82EED" w:rsidRDefault="00B13A7D" w:rsidP="00B13A7D">
      <w:pPr>
        <w:ind w:firstLineChars="98" w:firstLine="431"/>
        <w:jc w:val="center"/>
        <w:rPr>
          <w:rFonts w:ascii="黑体" w:eastAsia="黑体"/>
          <w:sz w:val="44"/>
          <w:szCs w:val="44"/>
          <w:lang w:eastAsia="zh-CN"/>
        </w:rPr>
      </w:pPr>
      <w:bookmarkStart w:id="0" w:name="_Toc139843751"/>
      <w:bookmarkStart w:id="1" w:name="_Toc139949739"/>
      <w:r w:rsidRPr="00223A1C">
        <w:rPr>
          <w:rFonts w:ascii="黑体" w:eastAsia="黑体" w:hint="eastAsia"/>
          <w:sz w:val="44"/>
          <w:szCs w:val="44"/>
          <w:lang w:eastAsia="zh-CN"/>
        </w:rPr>
        <w:t>《</w:t>
      </w:r>
      <w:r w:rsidR="00D80A63" w:rsidRPr="00D80A63">
        <w:rPr>
          <w:rFonts w:ascii="黑体" w:eastAsia="黑体" w:hint="eastAsia"/>
          <w:sz w:val="44"/>
          <w:szCs w:val="44"/>
          <w:lang w:eastAsia="zh-CN"/>
        </w:rPr>
        <w:t>面向对象程序设计实训</w:t>
      </w:r>
      <w:r w:rsidRPr="00223A1C">
        <w:rPr>
          <w:rFonts w:ascii="黑体" w:eastAsia="黑体" w:hint="eastAsia"/>
          <w:sz w:val="44"/>
          <w:szCs w:val="44"/>
          <w:lang w:eastAsia="zh-CN"/>
        </w:rPr>
        <w:t>》</w:t>
      </w:r>
    </w:p>
    <w:p w14:paraId="3C835E82" w14:textId="3F496B1F" w:rsidR="00B13A7D" w:rsidRDefault="00B13A7D" w:rsidP="00B13A7D">
      <w:pPr>
        <w:ind w:firstLineChars="98" w:firstLine="431"/>
        <w:jc w:val="center"/>
        <w:rPr>
          <w:rFonts w:ascii="黑体" w:eastAsia="黑体"/>
          <w:sz w:val="44"/>
          <w:szCs w:val="44"/>
          <w:lang w:eastAsia="zh-CN"/>
        </w:rPr>
      </w:pPr>
      <w:r w:rsidRPr="00223A1C">
        <w:rPr>
          <w:rFonts w:ascii="黑体" w:eastAsia="黑体" w:hint="eastAsia"/>
          <w:sz w:val="44"/>
          <w:szCs w:val="44"/>
          <w:lang w:eastAsia="zh-CN"/>
        </w:rPr>
        <w:t>课程设计</w:t>
      </w:r>
      <w:bookmarkEnd w:id="0"/>
      <w:bookmarkEnd w:id="1"/>
      <w:r w:rsidR="00E82EED" w:rsidRPr="00E82EED">
        <w:rPr>
          <w:rFonts w:ascii="黑体" w:eastAsia="黑体" w:hint="eastAsia"/>
          <w:sz w:val="44"/>
          <w:szCs w:val="44"/>
          <w:lang w:eastAsia="zh-CN"/>
        </w:rPr>
        <w:t>报告</w:t>
      </w:r>
    </w:p>
    <w:p w14:paraId="74286DC3" w14:textId="2BF99330" w:rsidR="00E82EED" w:rsidRPr="00E82EED" w:rsidRDefault="00E82EED" w:rsidP="00E82EED">
      <w:pPr>
        <w:widowControl w:val="0"/>
        <w:spacing w:after="0"/>
        <w:ind w:firstLineChars="100" w:firstLine="520"/>
        <w:jc w:val="both"/>
        <w:rPr>
          <w:rFonts w:ascii="仿宋_GB2312" w:eastAsia="仿宋_GB2312" w:hAnsi="Times New Roman" w:cs="Times New Roman"/>
          <w:kern w:val="2"/>
          <w:sz w:val="52"/>
          <w:szCs w:val="52"/>
          <w:lang w:eastAsia="zh-CN"/>
        </w:rPr>
      </w:pPr>
      <w:r w:rsidRPr="00E82EED">
        <w:rPr>
          <w:rFonts w:ascii="仿宋_GB2312" w:eastAsia="仿宋_GB2312" w:hAnsi="Times New Roman" w:cs="Times New Roman" w:hint="eastAsia"/>
          <w:kern w:val="2"/>
          <w:sz w:val="52"/>
          <w:szCs w:val="52"/>
          <w:lang w:eastAsia="zh-CN"/>
        </w:rPr>
        <w:t>得分：</w:t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</w:p>
    <w:p w14:paraId="4E07D257" w14:textId="304D3352" w:rsidR="00E82EED" w:rsidRPr="00E82EED" w:rsidRDefault="00E82EED" w:rsidP="00E82EED">
      <w:pPr>
        <w:widowControl w:val="0"/>
        <w:spacing w:after="0"/>
        <w:ind w:firstLineChars="100" w:firstLine="520"/>
        <w:jc w:val="both"/>
        <w:rPr>
          <w:rFonts w:ascii="仿宋_GB2312" w:eastAsia="仿宋_GB2312" w:hAnsi="Times New Roman" w:cs="Times New Roman"/>
          <w:kern w:val="2"/>
          <w:sz w:val="52"/>
          <w:szCs w:val="52"/>
          <w:lang w:eastAsia="zh-CN"/>
        </w:rPr>
      </w:pPr>
      <w:r w:rsidRPr="00E82EED">
        <w:rPr>
          <w:rFonts w:ascii="仿宋_GB2312" w:eastAsia="仿宋_GB2312" w:hAnsi="Times New Roman" w:cs="Times New Roman" w:hint="eastAsia"/>
          <w:kern w:val="2"/>
          <w:sz w:val="52"/>
          <w:szCs w:val="52"/>
          <w:lang w:eastAsia="zh-CN"/>
        </w:rPr>
        <w:t>学期：</w:t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  <w:t>21-22（2）</w:t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</w:p>
    <w:p w14:paraId="1D1D413A" w14:textId="727328BD" w:rsidR="00E82EED" w:rsidRPr="00E82EED" w:rsidRDefault="00E82EED" w:rsidP="00E82EED">
      <w:pPr>
        <w:widowControl w:val="0"/>
        <w:spacing w:after="0"/>
        <w:ind w:firstLineChars="100" w:firstLine="520"/>
        <w:jc w:val="both"/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</w:pPr>
      <w:r w:rsidRPr="00E82EED">
        <w:rPr>
          <w:rFonts w:ascii="仿宋_GB2312" w:eastAsia="仿宋_GB2312" w:hAnsi="Times New Roman" w:cs="Times New Roman" w:hint="eastAsia"/>
          <w:kern w:val="2"/>
          <w:sz w:val="52"/>
          <w:szCs w:val="52"/>
          <w:lang w:eastAsia="zh-CN"/>
        </w:rPr>
        <w:t>专业：</w:t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 w:hint="eastAsia"/>
          <w:kern w:val="2"/>
          <w:sz w:val="52"/>
          <w:szCs w:val="52"/>
          <w:u w:val="single"/>
          <w:lang w:eastAsia="zh-CN"/>
        </w:rPr>
        <w:t>计算机科学与技术</w:t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</w:p>
    <w:p w14:paraId="065C1DF3" w14:textId="33FE50C2" w:rsidR="00E82EED" w:rsidRPr="00E82EED" w:rsidRDefault="00E82EED" w:rsidP="00E82EED">
      <w:pPr>
        <w:widowControl w:val="0"/>
        <w:spacing w:after="0"/>
        <w:ind w:firstLineChars="100" w:firstLine="520"/>
        <w:jc w:val="both"/>
        <w:rPr>
          <w:rFonts w:ascii="仿宋_GB2312" w:eastAsia="仿宋_GB2312" w:hAnsi="Times New Roman" w:cs="Times New Roman"/>
          <w:kern w:val="2"/>
          <w:sz w:val="52"/>
          <w:szCs w:val="52"/>
          <w:lang w:eastAsia="zh-CN"/>
        </w:rPr>
      </w:pPr>
      <w:r w:rsidRPr="00E82EED">
        <w:rPr>
          <w:rFonts w:ascii="仿宋_GB2312" w:eastAsia="仿宋_GB2312" w:hAnsi="Times New Roman" w:cs="Times New Roman" w:hint="eastAsia"/>
          <w:kern w:val="2"/>
          <w:sz w:val="52"/>
          <w:szCs w:val="52"/>
          <w:lang w:eastAsia="zh-CN"/>
        </w:rPr>
        <w:t>班级：</w:t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  <w:t>2020级</w:t>
      </w:r>
      <w:r w:rsidR="003B1C02" w:rsidRPr="003B1C02">
        <w:rPr>
          <w:rFonts w:ascii="仿宋_GB2312" w:eastAsia="仿宋_GB2312" w:hAnsi="Times New Roman" w:cs="Times New Roman" w:hint="eastAsia"/>
          <w:kern w:val="2"/>
          <w:sz w:val="52"/>
          <w:szCs w:val="52"/>
          <w:u w:val="single"/>
          <w:lang w:eastAsia="zh-CN"/>
        </w:rPr>
        <w:t>1班</w:t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</w:p>
    <w:p w14:paraId="16F59885" w14:textId="5A38E3B3" w:rsidR="00E82EED" w:rsidRPr="00E82EED" w:rsidRDefault="00E82EED" w:rsidP="00E82EED">
      <w:pPr>
        <w:widowControl w:val="0"/>
        <w:spacing w:after="0"/>
        <w:ind w:firstLineChars="100" w:firstLine="520"/>
        <w:jc w:val="both"/>
        <w:rPr>
          <w:rFonts w:ascii="仿宋_GB2312" w:eastAsia="仿宋_GB2312" w:hAnsi="Times New Roman" w:cs="Times New Roman"/>
          <w:kern w:val="2"/>
          <w:sz w:val="52"/>
          <w:szCs w:val="52"/>
          <w:lang w:eastAsia="zh-CN"/>
        </w:rPr>
      </w:pPr>
      <w:r w:rsidRPr="00E82EED">
        <w:rPr>
          <w:rFonts w:ascii="仿宋_GB2312" w:eastAsia="仿宋_GB2312" w:hAnsi="Times New Roman" w:cs="Times New Roman" w:hint="eastAsia"/>
          <w:kern w:val="2"/>
          <w:sz w:val="52"/>
          <w:szCs w:val="52"/>
          <w:lang w:eastAsia="zh-CN"/>
        </w:rPr>
        <w:t>学号：</w:t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 w:hint="eastAsia"/>
          <w:kern w:val="2"/>
          <w:sz w:val="52"/>
          <w:szCs w:val="52"/>
          <w:u w:val="single"/>
          <w:lang w:eastAsia="zh-CN"/>
        </w:rPr>
        <w:t>202083290400</w:t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</w:p>
    <w:p w14:paraId="7E9F504F" w14:textId="2547FBC8" w:rsidR="00E82EED" w:rsidRPr="003B1C02" w:rsidRDefault="00E82EED" w:rsidP="003B1C02">
      <w:pPr>
        <w:widowControl w:val="0"/>
        <w:spacing w:after="0"/>
        <w:ind w:firstLineChars="100" w:firstLine="520"/>
        <w:jc w:val="both"/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</w:pPr>
      <w:r w:rsidRPr="00E82EED">
        <w:rPr>
          <w:rFonts w:ascii="仿宋_GB2312" w:eastAsia="仿宋_GB2312" w:hAnsi="Times New Roman" w:cs="Times New Roman" w:hint="eastAsia"/>
          <w:kern w:val="2"/>
          <w:sz w:val="52"/>
          <w:szCs w:val="52"/>
          <w:lang w:eastAsia="zh-CN"/>
        </w:rPr>
        <w:t>姓名：</w:t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 w:hint="eastAsia"/>
          <w:kern w:val="2"/>
          <w:sz w:val="52"/>
          <w:szCs w:val="52"/>
          <w:u w:val="single"/>
          <w:lang w:eastAsia="zh-CN"/>
        </w:rPr>
        <w:t>鲁哲豪</w:t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  <w:r w:rsidR="003B1C02" w:rsidRPr="003B1C02">
        <w:rPr>
          <w:rFonts w:ascii="仿宋_GB2312" w:eastAsia="仿宋_GB2312" w:hAnsi="Times New Roman" w:cs="Times New Roman"/>
          <w:kern w:val="2"/>
          <w:sz w:val="52"/>
          <w:szCs w:val="52"/>
          <w:u w:val="single"/>
          <w:lang w:eastAsia="zh-CN"/>
        </w:rPr>
        <w:tab/>
      </w:r>
    </w:p>
    <w:p w14:paraId="5D75AEF2" w14:textId="77777777" w:rsidR="00A64800" w:rsidRDefault="00A648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229C4234" w14:textId="03E704EF" w:rsidR="00436546" w:rsidRDefault="00436546" w:rsidP="003B1C02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课程设计目的</w:t>
      </w:r>
    </w:p>
    <w:p w14:paraId="42F300D8" w14:textId="77777777" w:rsidR="003B1C02" w:rsidRDefault="003B1C02" w:rsidP="003B1C02">
      <w:pPr>
        <w:rPr>
          <w:lang w:eastAsia="zh-CN"/>
        </w:rPr>
      </w:pPr>
      <w:r w:rsidRPr="003B1C02">
        <w:rPr>
          <w:rFonts w:hint="eastAsia"/>
          <w:lang w:eastAsia="zh-CN"/>
        </w:rPr>
        <w:t>课程的主要目标是：</w:t>
      </w:r>
    </w:p>
    <w:p w14:paraId="3B26A893" w14:textId="1BDCE4CD" w:rsidR="003B1C02" w:rsidRDefault="003B1C02" w:rsidP="003B1C02">
      <w:pPr>
        <w:rPr>
          <w:lang w:eastAsia="zh-CN"/>
        </w:rPr>
      </w:pPr>
      <w:r w:rsidRPr="003B1C02">
        <w:rPr>
          <w:lang w:eastAsia="zh-CN"/>
        </w:rPr>
        <w:t xml:space="preserve">(1) </w:t>
      </w:r>
      <w:r w:rsidRPr="003B1C02">
        <w:rPr>
          <w:lang w:eastAsia="zh-CN"/>
        </w:rPr>
        <w:t>应用开发环境进行应用程序和系统的开发设计；</w:t>
      </w:r>
    </w:p>
    <w:p w14:paraId="2A308E65" w14:textId="77777777" w:rsidR="003B1C02" w:rsidRDefault="003B1C02" w:rsidP="003B1C02">
      <w:pPr>
        <w:rPr>
          <w:lang w:eastAsia="zh-CN"/>
        </w:rPr>
      </w:pPr>
      <w:r w:rsidRPr="003B1C02">
        <w:rPr>
          <w:lang w:eastAsia="zh-CN"/>
        </w:rPr>
        <w:t xml:space="preserve">(2) </w:t>
      </w:r>
      <w:r w:rsidRPr="003B1C02">
        <w:rPr>
          <w:lang w:eastAsia="zh-CN"/>
        </w:rPr>
        <w:t>掌握面向对象程序设计的基本方法和步骤；</w:t>
      </w:r>
    </w:p>
    <w:p w14:paraId="3DB2800B" w14:textId="3DE79A0A" w:rsidR="003B1C02" w:rsidRPr="003B1C02" w:rsidRDefault="003B1C02" w:rsidP="003B1C02">
      <w:pPr>
        <w:rPr>
          <w:lang w:eastAsia="zh-CN"/>
        </w:rPr>
      </w:pPr>
      <w:r w:rsidRPr="003B1C02">
        <w:rPr>
          <w:lang w:eastAsia="zh-CN"/>
        </w:rPr>
        <w:t xml:space="preserve">(3) </w:t>
      </w:r>
      <w:r w:rsidRPr="003B1C02">
        <w:rPr>
          <w:lang w:eastAsia="zh-CN"/>
        </w:rPr>
        <w:t>独立完成一个应用程序的开发，培养实践动手技能，提高分析问题和解决问题的能力。</w:t>
      </w:r>
    </w:p>
    <w:p w14:paraId="5FA49849" w14:textId="77777777" w:rsidR="00436546" w:rsidRDefault="00436546" w:rsidP="00436546">
      <w:pPr>
        <w:pStyle w:val="1"/>
        <w:rPr>
          <w:lang w:eastAsia="zh-CN"/>
        </w:rPr>
      </w:pPr>
      <w:r>
        <w:rPr>
          <w:rFonts w:hint="eastAsia"/>
          <w:lang w:eastAsia="zh-CN"/>
        </w:rPr>
        <w:t>二、开发环境</w:t>
      </w:r>
    </w:p>
    <w:p w14:paraId="487308BA" w14:textId="5D4415B4" w:rsidR="00436546" w:rsidRDefault="00E62330" w:rsidP="002C7120">
      <w:pPr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V</w:t>
      </w:r>
      <w:r>
        <w:rPr>
          <w:lang w:eastAsia="zh-CN"/>
        </w:rPr>
        <w:t>SC</w:t>
      </w:r>
      <w:r>
        <w:rPr>
          <w:rFonts w:hint="eastAsia"/>
          <w:lang w:eastAsia="zh-CN"/>
        </w:rPr>
        <w:t>ode</w:t>
      </w:r>
      <w:proofErr w:type="spellEnd"/>
      <w:r>
        <w:rPr>
          <w:rFonts w:hint="eastAsia"/>
          <w:lang w:eastAsia="zh-CN"/>
        </w:rPr>
        <w:t>开发，编译器是</w:t>
      </w:r>
      <w:r>
        <w:rPr>
          <w:rFonts w:hint="eastAsia"/>
          <w:lang w:eastAsia="zh-CN"/>
        </w:rPr>
        <w:t>GCC</w:t>
      </w:r>
      <w:r>
        <w:rPr>
          <w:lang w:eastAsia="zh-CN"/>
        </w:rPr>
        <w:t>(MinGW)</w:t>
      </w:r>
      <w:r>
        <w:rPr>
          <w:rFonts w:hint="eastAsia"/>
          <w:lang w:eastAsia="zh-CN"/>
        </w:rPr>
        <w:t>。源代码符合</w:t>
      </w:r>
      <w:r>
        <w:rPr>
          <w:rFonts w:hint="eastAsia"/>
          <w:lang w:eastAsia="zh-CN"/>
        </w:rPr>
        <w:t>C++11</w:t>
      </w:r>
      <w:r>
        <w:rPr>
          <w:rFonts w:hint="eastAsia"/>
          <w:lang w:eastAsia="zh-CN"/>
        </w:rPr>
        <w:t>标准，可移植性强。</w:t>
      </w:r>
    </w:p>
    <w:p w14:paraId="0022AA1B" w14:textId="77777777" w:rsidR="00436546" w:rsidRDefault="00436546" w:rsidP="00436546">
      <w:pPr>
        <w:pStyle w:val="1"/>
        <w:rPr>
          <w:rFonts w:ascii="宋体" w:hAnsi="宋体"/>
          <w:color w:val="000000"/>
          <w:szCs w:val="21"/>
          <w:lang w:eastAsia="zh-CN"/>
        </w:rPr>
      </w:pPr>
      <w:r>
        <w:rPr>
          <w:rFonts w:hint="eastAsia"/>
          <w:lang w:eastAsia="zh-CN"/>
        </w:rPr>
        <w:t>三、系统设计</w:t>
      </w:r>
    </w:p>
    <w:p w14:paraId="2669B92D" w14:textId="0F8E3DE2" w:rsidR="00D73389" w:rsidRDefault="00D73389" w:rsidP="00D73389">
      <w:pPr>
        <w:pStyle w:val="2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.1</w:t>
      </w:r>
      <w:r>
        <w:rPr>
          <w:rFonts w:hint="eastAsia"/>
          <w:lang w:eastAsia="zh-CN"/>
        </w:rPr>
        <w:t>模块</w:t>
      </w:r>
      <w:r w:rsidR="00621657">
        <w:rPr>
          <w:rFonts w:hint="eastAsia"/>
          <w:lang w:eastAsia="zh-CN"/>
        </w:rPr>
        <w:t>（类之间的关系）</w:t>
      </w:r>
    </w:p>
    <w:p w14:paraId="010A55F4" w14:textId="091ED504" w:rsidR="00D73389" w:rsidRPr="00D73389" w:rsidRDefault="00621657" w:rsidP="00D73389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06F7AC9D" wp14:editId="6A51C6D5">
            <wp:extent cx="4630781" cy="38608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711" cy="386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3EDBF" w14:textId="67B8E511" w:rsidR="00621657" w:rsidRDefault="005C60A6" w:rsidP="00D73389">
      <w:pPr>
        <w:rPr>
          <w:lang w:eastAsia="zh-CN"/>
        </w:rPr>
      </w:pPr>
      <w:r>
        <w:rPr>
          <w:rFonts w:hint="eastAsia"/>
          <w:lang w:eastAsia="zh-CN"/>
        </w:rPr>
        <w:t>继承与派生</w:t>
      </w:r>
      <w:r>
        <w:rPr>
          <w:rFonts w:hint="eastAsia"/>
          <w:lang w:eastAsia="zh-CN"/>
        </w:rPr>
        <w:t>：</w:t>
      </w:r>
      <w:r w:rsidR="00621657">
        <w:rPr>
          <w:lang w:eastAsia="zh-CN"/>
        </w:rPr>
        <w:t>Person</w:t>
      </w:r>
      <w:r w:rsidR="00621657">
        <w:rPr>
          <w:rFonts w:hint="eastAsia"/>
          <w:lang w:eastAsia="zh-CN"/>
        </w:rPr>
        <w:t>是</w:t>
      </w:r>
      <w:r w:rsidR="00621657">
        <w:rPr>
          <w:lang w:eastAsia="zh-CN"/>
        </w:rPr>
        <w:t>student</w:t>
      </w:r>
      <w:r w:rsidR="00621657">
        <w:rPr>
          <w:rFonts w:hint="eastAsia"/>
          <w:lang w:eastAsia="zh-CN"/>
        </w:rPr>
        <w:t>和</w:t>
      </w:r>
      <w:r w:rsidR="00621657">
        <w:rPr>
          <w:lang w:eastAsia="zh-CN"/>
        </w:rPr>
        <w:t>teacher</w:t>
      </w:r>
      <w:r w:rsidR="00621657">
        <w:rPr>
          <w:rFonts w:hint="eastAsia"/>
          <w:lang w:eastAsia="zh-CN"/>
        </w:rPr>
        <w:t>的基类。</w:t>
      </w:r>
    </w:p>
    <w:p w14:paraId="3C315C05" w14:textId="72281851" w:rsidR="00621657" w:rsidRDefault="005C60A6" w:rsidP="00D733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多态关系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</w:t>
      </w:r>
      <w:r w:rsidR="00621657">
        <w:rPr>
          <w:lang w:eastAsia="zh-CN"/>
        </w:rPr>
        <w:t>P</w:t>
      </w:r>
      <w:r w:rsidR="00621657">
        <w:rPr>
          <w:rFonts w:hint="eastAsia"/>
          <w:lang w:eastAsia="zh-CN"/>
        </w:rPr>
        <w:t>erson</w:t>
      </w:r>
      <w:r w:rsidR="00621657">
        <w:rPr>
          <w:rFonts w:hint="eastAsia"/>
          <w:lang w:eastAsia="zh-CN"/>
        </w:rPr>
        <w:t>里面的</w:t>
      </w:r>
      <w:r w:rsidR="00621657">
        <w:rPr>
          <w:rFonts w:hint="eastAsia"/>
          <w:lang w:eastAsia="zh-CN"/>
        </w:rPr>
        <w:t>work</w:t>
      </w:r>
      <w:r w:rsidR="00621657">
        <w:rPr>
          <w:rFonts w:hint="eastAsia"/>
          <w:lang w:eastAsia="zh-CN"/>
        </w:rPr>
        <w:t>函数是纯虚函数，</w:t>
      </w:r>
      <w:r w:rsidR="00621657">
        <w:rPr>
          <w:lang w:eastAsia="zh-CN"/>
        </w:rPr>
        <w:t>student</w:t>
      </w:r>
      <w:r w:rsidR="00621657">
        <w:rPr>
          <w:rFonts w:hint="eastAsia"/>
          <w:lang w:eastAsia="zh-CN"/>
        </w:rPr>
        <w:t>和</w:t>
      </w:r>
      <w:r w:rsidR="00621657">
        <w:rPr>
          <w:lang w:eastAsia="zh-CN"/>
        </w:rPr>
        <w:t>teacher</w:t>
      </w:r>
      <w:r w:rsidR="00621657">
        <w:rPr>
          <w:rFonts w:hint="eastAsia"/>
          <w:lang w:eastAsia="zh-CN"/>
        </w:rPr>
        <w:t>给出了自己的实现。</w:t>
      </w:r>
    </w:p>
    <w:p w14:paraId="6EB56DAB" w14:textId="53E55A74" w:rsidR="005C60A6" w:rsidRDefault="005C60A6" w:rsidP="005C60A6">
      <w:pPr>
        <w:pStyle w:val="2"/>
        <w:rPr>
          <w:lang w:eastAsia="zh-CN"/>
        </w:rPr>
      </w:pPr>
      <w:r>
        <w:rPr>
          <w:rFonts w:hint="eastAsia"/>
          <w:lang w:eastAsia="zh-CN"/>
        </w:rPr>
        <w:t>3.2</w:t>
      </w:r>
      <w:r>
        <w:rPr>
          <w:rFonts w:hint="eastAsia"/>
          <w:lang w:eastAsia="zh-CN"/>
        </w:rPr>
        <w:t>程序流程</w:t>
      </w:r>
    </w:p>
    <w:p w14:paraId="20CC0117" w14:textId="3F44F6ED" w:rsidR="00EE3ED9" w:rsidRPr="00EE3ED9" w:rsidRDefault="00EE3ED9" w:rsidP="00EE3ED9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3.2.1</w:t>
      </w:r>
      <w:r>
        <w:rPr>
          <w:rFonts w:hint="eastAsia"/>
          <w:lang w:eastAsia="zh-CN"/>
        </w:rPr>
        <w:t>初始化</w:t>
      </w:r>
    </w:p>
    <w:p w14:paraId="48BEF874" w14:textId="22645288" w:rsidR="00621657" w:rsidRDefault="005C60A6" w:rsidP="00D73389">
      <w:pPr>
        <w:rPr>
          <w:lang w:eastAsia="zh-CN"/>
        </w:rPr>
      </w:pPr>
      <w:r>
        <w:rPr>
          <w:rFonts w:hint="eastAsia"/>
          <w:lang w:eastAsia="zh-CN"/>
        </w:rPr>
        <w:t>首次打开，会要求初始化，设定老师的账号密码。</w:t>
      </w:r>
      <w:r w:rsidR="00EE3ED9">
        <w:rPr>
          <w:rFonts w:hint="eastAsia"/>
          <w:lang w:eastAsia="zh-CN"/>
        </w:rPr>
        <w:t>并设置开始时的学生数量与属性。</w:t>
      </w:r>
    </w:p>
    <w:p w14:paraId="4AF7907D" w14:textId="39BE57B3" w:rsidR="00EE3ED9" w:rsidRDefault="00EE3ED9" w:rsidP="005C60A6">
      <w:pPr>
        <w:pStyle w:val="3"/>
        <w:rPr>
          <w:lang w:eastAsia="zh-CN"/>
        </w:rPr>
      </w:pPr>
      <w:r>
        <w:rPr>
          <w:rFonts w:hint="eastAsia"/>
          <w:lang w:eastAsia="zh-CN"/>
        </w:rPr>
        <w:t>3.2.2</w:t>
      </w:r>
      <w:r>
        <w:rPr>
          <w:rFonts w:hint="eastAsia"/>
          <w:lang w:eastAsia="zh-CN"/>
        </w:rPr>
        <w:t>登录</w:t>
      </w:r>
    </w:p>
    <w:p w14:paraId="066CC0AD" w14:textId="45544366" w:rsidR="00EE3ED9" w:rsidRDefault="00EE3ED9" w:rsidP="00EE3E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输入账号密码，</w:t>
      </w:r>
      <w:r w:rsidR="00340137">
        <w:rPr>
          <w:rFonts w:hint="eastAsia"/>
          <w:lang w:eastAsia="zh-CN"/>
        </w:rPr>
        <w:t>正确则跳转到对应的欢迎界面。错误会要求重试。</w:t>
      </w:r>
    </w:p>
    <w:p w14:paraId="5637495D" w14:textId="0BC63498" w:rsidR="00EE3ED9" w:rsidRPr="00EE3ED9" w:rsidRDefault="00EE3ED9" w:rsidP="00EE3E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登录界面只有一个</w:t>
      </w:r>
      <w:r w:rsidR="00340137">
        <w:rPr>
          <w:rFonts w:hint="eastAsia"/>
          <w:lang w:eastAsia="zh-CN"/>
        </w:rPr>
        <w:t>，</w:t>
      </w:r>
      <w:r w:rsidR="00340137">
        <w:rPr>
          <w:rFonts w:hint="eastAsia"/>
          <w:lang w:eastAsia="zh-CN"/>
        </w:rPr>
        <w:t>根据账号自动判断用户的身份。</w:t>
      </w:r>
      <w:r w:rsidR="00340137">
        <w:rPr>
          <w:rFonts w:hint="eastAsia"/>
          <w:lang w:eastAsia="zh-CN"/>
        </w:rPr>
        <w:t>输入老师的账号密码会跳到老师的界面。</w:t>
      </w:r>
    </w:p>
    <w:p w14:paraId="4EED2B7F" w14:textId="4DDC533B" w:rsidR="005C60A6" w:rsidRDefault="005C60A6" w:rsidP="005C60A6">
      <w:pPr>
        <w:pStyle w:val="3"/>
        <w:rPr>
          <w:lang w:eastAsia="zh-CN"/>
        </w:rPr>
      </w:pPr>
      <w:r>
        <w:rPr>
          <w:rFonts w:hint="eastAsia"/>
          <w:lang w:eastAsia="zh-CN"/>
        </w:rPr>
        <w:t>3.2.</w:t>
      </w:r>
      <w:r w:rsidR="00EE3ED9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学生</w:t>
      </w:r>
    </w:p>
    <w:p w14:paraId="1871D820" w14:textId="0D175E00" w:rsidR="00340137" w:rsidRPr="00340137" w:rsidRDefault="00340137" w:rsidP="003401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学生不能修改信息，只能修改密码、查看成绩</w:t>
      </w:r>
    </w:p>
    <w:p w14:paraId="1A54DECC" w14:textId="6CFE5836" w:rsidR="00EE3ED9" w:rsidRPr="00E82EED" w:rsidRDefault="00EE3ED9" w:rsidP="00EE3ED9">
      <w:pPr>
        <w:rPr>
          <w:lang w:eastAsia="zh-CN"/>
        </w:rPr>
      </w:pPr>
      <w:r w:rsidRPr="00E82EED">
        <w:rPr>
          <w:lang w:eastAsia="zh-CN"/>
        </w:rPr>
        <w:t>首先进入欢迎界面，让用户输入不同选择，进入不同选项</w:t>
      </w:r>
    </w:p>
    <w:p w14:paraId="36F96E22" w14:textId="7ED29F09" w:rsidR="00EE3ED9" w:rsidRDefault="00EE3ED9" w:rsidP="00EE3ED9">
      <w:pPr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退出账号</w:t>
      </w:r>
      <w:r>
        <w:rPr>
          <w:lang w:eastAsia="zh-CN"/>
        </w:rPr>
        <w:t xml:space="preserve">    </w:t>
      </w:r>
    </w:p>
    <w:p w14:paraId="1A02E4F9" w14:textId="77777777" w:rsidR="00EE3ED9" w:rsidRDefault="00EE3ED9" w:rsidP="00EE3ED9">
      <w:pPr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修改密码</w:t>
      </w:r>
      <w:r>
        <w:rPr>
          <w:lang w:eastAsia="zh-CN"/>
        </w:rPr>
        <w:t xml:space="preserve">    </w:t>
      </w:r>
    </w:p>
    <w:p w14:paraId="5451A580" w14:textId="7C16D708" w:rsidR="00EE3ED9" w:rsidRDefault="00EE3ED9" w:rsidP="00EE3ED9">
      <w:pPr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显示我的信息</w:t>
      </w:r>
    </w:p>
    <w:p w14:paraId="509E24D3" w14:textId="52ABB78B" w:rsidR="00EE3ED9" w:rsidRDefault="00340137" w:rsidP="00EE3ED9">
      <w:pPr>
        <w:rPr>
          <w:lang w:eastAsia="zh-CN"/>
        </w:rPr>
      </w:pPr>
      <w:r>
        <w:rPr>
          <w:rFonts w:hint="eastAsia"/>
          <w:lang w:eastAsia="zh-CN"/>
        </w:rPr>
        <w:t>退出</w:t>
      </w:r>
      <w:r>
        <w:rPr>
          <w:lang w:eastAsia="zh-CN"/>
        </w:rPr>
        <w:t>账号</w:t>
      </w:r>
      <w:r>
        <w:rPr>
          <w:rFonts w:hint="eastAsia"/>
          <w:lang w:eastAsia="zh-CN"/>
        </w:rPr>
        <w:t>：回到</w:t>
      </w:r>
      <w:r>
        <w:rPr>
          <w:rFonts w:hint="eastAsia"/>
          <w:lang w:eastAsia="zh-CN"/>
        </w:rPr>
        <w:t>3.2.2</w:t>
      </w:r>
      <w:r>
        <w:rPr>
          <w:rFonts w:hint="eastAsia"/>
          <w:lang w:eastAsia="zh-CN"/>
        </w:rPr>
        <w:t>的登陆界面</w:t>
      </w:r>
    </w:p>
    <w:p w14:paraId="3078FE80" w14:textId="0EA56A37" w:rsidR="00340137" w:rsidRPr="00EE3ED9" w:rsidRDefault="00340137" w:rsidP="00340137">
      <w:pPr>
        <w:rPr>
          <w:rFonts w:hint="eastAsia"/>
          <w:lang w:eastAsia="zh-CN"/>
        </w:rPr>
      </w:pPr>
      <w:r>
        <w:rPr>
          <w:lang w:eastAsia="zh-CN"/>
        </w:rPr>
        <w:t>修改密码</w:t>
      </w:r>
      <w:r>
        <w:rPr>
          <w:rFonts w:hint="eastAsia"/>
          <w:lang w:eastAsia="zh-CN"/>
        </w:rPr>
        <w:t>：</w:t>
      </w:r>
      <w:r>
        <w:rPr>
          <w:lang w:eastAsia="zh-CN"/>
        </w:rPr>
        <w:t>修改</w:t>
      </w:r>
      <w:r>
        <w:rPr>
          <w:rFonts w:hint="eastAsia"/>
          <w:lang w:eastAsia="zh-CN"/>
        </w:rPr>
        <w:t>自己的</w:t>
      </w:r>
      <w:r>
        <w:rPr>
          <w:lang w:eastAsia="zh-CN"/>
        </w:rPr>
        <w:t>密码</w:t>
      </w:r>
      <w:r>
        <w:rPr>
          <w:rFonts w:hint="eastAsia"/>
          <w:lang w:eastAsia="zh-CN"/>
        </w:rPr>
        <w:t>并保存</w:t>
      </w:r>
    </w:p>
    <w:p w14:paraId="20AD3939" w14:textId="2FC1DF36" w:rsidR="00340137" w:rsidRPr="00EE3ED9" w:rsidRDefault="00340137" w:rsidP="00EE3ED9">
      <w:pPr>
        <w:rPr>
          <w:rFonts w:hint="eastAsia"/>
          <w:lang w:eastAsia="zh-CN"/>
        </w:rPr>
      </w:pPr>
      <w:r>
        <w:rPr>
          <w:lang w:eastAsia="zh-CN"/>
        </w:rPr>
        <w:t>显示我的信息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显示账户信息，包括学号密码姓名性别，以及学科成绩、总分</w:t>
      </w:r>
      <w:r w:rsidR="00884535">
        <w:rPr>
          <w:rFonts w:hint="eastAsia"/>
          <w:lang w:eastAsia="zh-CN"/>
        </w:rPr>
        <w:t>、排名</w:t>
      </w:r>
      <w:r>
        <w:rPr>
          <w:rFonts w:hint="eastAsia"/>
          <w:lang w:eastAsia="zh-CN"/>
        </w:rPr>
        <w:t>。</w:t>
      </w:r>
    </w:p>
    <w:p w14:paraId="2B996F57" w14:textId="31B09A7A" w:rsidR="005C60A6" w:rsidRDefault="005C60A6" w:rsidP="005C60A6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3.2.</w:t>
      </w:r>
      <w:r w:rsidR="00EE3ED9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老师</w:t>
      </w:r>
    </w:p>
    <w:p w14:paraId="485203BB" w14:textId="3EB45D6B" w:rsidR="00D73389" w:rsidRPr="00E82EED" w:rsidRDefault="00D73389" w:rsidP="00D73389">
      <w:pPr>
        <w:rPr>
          <w:lang w:eastAsia="zh-CN"/>
        </w:rPr>
      </w:pPr>
      <w:r w:rsidRPr="00E82EED">
        <w:rPr>
          <w:lang w:eastAsia="zh-CN"/>
        </w:rPr>
        <w:t>首先进入欢迎界面，让用户输入不同选择，进入不同选项</w:t>
      </w:r>
    </w:p>
    <w:p w14:paraId="614A694D" w14:textId="77777777" w:rsidR="00EE3ED9" w:rsidRDefault="00EE3ED9" w:rsidP="00EE3ED9">
      <w:pPr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退出账号</w:t>
      </w:r>
      <w:r>
        <w:rPr>
          <w:lang w:eastAsia="zh-CN"/>
        </w:rPr>
        <w:t xml:space="preserve">    </w:t>
      </w:r>
    </w:p>
    <w:p w14:paraId="7EB6898F" w14:textId="77777777" w:rsidR="00EE3ED9" w:rsidRDefault="00EE3ED9" w:rsidP="00EE3ED9">
      <w:pPr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修改密码</w:t>
      </w:r>
      <w:r>
        <w:rPr>
          <w:lang w:eastAsia="zh-CN"/>
        </w:rPr>
        <w:t xml:space="preserve">    </w:t>
      </w:r>
    </w:p>
    <w:p w14:paraId="3BC823F1" w14:textId="77777777" w:rsidR="00EE3ED9" w:rsidRDefault="00EE3ED9" w:rsidP="00EE3ED9">
      <w:pPr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增加学生信息</w:t>
      </w:r>
    </w:p>
    <w:p w14:paraId="0817AB19" w14:textId="77777777" w:rsidR="00EE3ED9" w:rsidRDefault="00EE3ED9" w:rsidP="00EE3ED9">
      <w:pPr>
        <w:rPr>
          <w:lang w:eastAsia="zh-CN"/>
        </w:rPr>
      </w:pPr>
      <w:r>
        <w:rPr>
          <w:lang w:eastAsia="zh-CN"/>
        </w:rPr>
        <w:t>4.</w:t>
      </w:r>
      <w:r>
        <w:rPr>
          <w:lang w:eastAsia="zh-CN"/>
        </w:rPr>
        <w:t>删除学生信息</w:t>
      </w:r>
    </w:p>
    <w:p w14:paraId="0F0B89B2" w14:textId="77777777" w:rsidR="00EE3ED9" w:rsidRDefault="00EE3ED9" w:rsidP="00EE3ED9">
      <w:pPr>
        <w:rPr>
          <w:lang w:eastAsia="zh-CN"/>
        </w:rPr>
      </w:pPr>
      <w:r>
        <w:rPr>
          <w:lang w:eastAsia="zh-CN"/>
        </w:rPr>
        <w:t>5.</w:t>
      </w:r>
      <w:r>
        <w:rPr>
          <w:lang w:eastAsia="zh-CN"/>
        </w:rPr>
        <w:t>修改学生信息</w:t>
      </w:r>
    </w:p>
    <w:p w14:paraId="48AE1A33" w14:textId="77777777" w:rsidR="00EE3ED9" w:rsidRDefault="00EE3ED9" w:rsidP="00EE3ED9">
      <w:pPr>
        <w:rPr>
          <w:lang w:eastAsia="zh-CN"/>
        </w:rPr>
      </w:pPr>
      <w:r>
        <w:rPr>
          <w:lang w:eastAsia="zh-CN"/>
        </w:rPr>
        <w:lastRenderedPageBreak/>
        <w:t>6.</w:t>
      </w:r>
      <w:r>
        <w:rPr>
          <w:lang w:eastAsia="zh-CN"/>
        </w:rPr>
        <w:t>查找学生信息</w:t>
      </w:r>
    </w:p>
    <w:p w14:paraId="5A2FFAA1" w14:textId="77777777" w:rsidR="00EE3ED9" w:rsidRDefault="00EE3ED9" w:rsidP="00EE3ED9">
      <w:pPr>
        <w:rPr>
          <w:lang w:eastAsia="zh-CN"/>
        </w:rPr>
      </w:pPr>
      <w:r>
        <w:rPr>
          <w:lang w:eastAsia="zh-CN"/>
        </w:rPr>
        <w:t>7.</w:t>
      </w:r>
      <w:r>
        <w:rPr>
          <w:lang w:eastAsia="zh-CN"/>
        </w:rPr>
        <w:t>显示分数分布</w:t>
      </w:r>
    </w:p>
    <w:p w14:paraId="56767B82" w14:textId="2B31BBCB" w:rsidR="00EE3ED9" w:rsidRDefault="00EE3ED9" w:rsidP="00EE3ED9">
      <w:pPr>
        <w:rPr>
          <w:lang w:eastAsia="zh-CN"/>
        </w:rPr>
      </w:pPr>
      <w:r>
        <w:rPr>
          <w:lang w:eastAsia="zh-CN"/>
        </w:rPr>
        <w:t>8.</w:t>
      </w:r>
      <w:r>
        <w:rPr>
          <w:lang w:eastAsia="zh-CN"/>
        </w:rPr>
        <w:t>关闭系统</w:t>
      </w:r>
      <w:r>
        <w:rPr>
          <w:lang w:eastAsia="zh-CN"/>
        </w:rPr>
        <w:t xml:space="preserve">    </w:t>
      </w:r>
    </w:p>
    <w:p w14:paraId="0B6AF938" w14:textId="77777777" w:rsidR="00340137" w:rsidRDefault="00340137" w:rsidP="00340137">
      <w:pPr>
        <w:rPr>
          <w:lang w:eastAsia="zh-CN"/>
        </w:rPr>
      </w:pPr>
      <w:r>
        <w:rPr>
          <w:rFonts w:hint="eastAsia"/>
          <w:lang w:eastAsia="zh-CN"/>
        </w:rPr>
        <w:t>退出</w:t>
      </w:r>
      <w:r>
        <w:rPr>
          <w:lang w:eastAsia="zh-CN"/>
        </w:rPr>
        <w:t>账号</w:t>
      </w:r>
      <w:r>
        <w:rPr>
          <w:rFonts w:hint="eastAsia"/>
          <w:lang w:eastAsia="zh-CN"/>
        </w:rPr>
        <w:t>：回到</w:t>
      </w:r>
      <w:r>
        <w:rPr>
          <w:rFonts w:hint="eastAsia"/>
          <w:lang w:eastAsia="zh-CN"/>
        </w:rPr>
        <w:t>3.2.2</w:t>
      </w:r>
      <w:r>
        <w:rPr>
          <w:rFonts w:hint="eastAsia"/>
          <w:lang w:eastAsia="zh-CN"/>
        </w:rPr>
        <w:t>的登陆界面</w:t>
      </w:r>
    </w:p>
    <w:p w14:paraId="21E7A04E" w14:textId="2284B0C6" w:rsidR="00340137" w:rsidRDefault="00340137" w:rsidP="00340137">
      <w:pPr>
        <w:rPr>
          <w:lang w:eastAsia="zh-CN"/>
        </w:rPr>
      </w:pPr>
      <w:r>
        <w:rPr>
          <w:lang w:eastAsia="zh-CN"/>
        </w:rPr>
        <w:t>修改密码</w:t>
      </w:r>
      <w:r>
        <w:rPr>
          <w:rFonts w:hint="eastAsia"/>
          <w:lang w:eastAsia="zh-CN"/>
        </w:rPr>
        <w:t>：</w:t>
      </w:r>
      <w:r>
        <w:rPr>
          <w:lang w:eastAsia="zh-CN"/>
        </w:rPr>
        <w:t>修改</w:t>
      </w:r>
      <w:r>
        <w:rPr>
          <w:rFonts w:hint="eastAsia"/>
          <w:lang w:eastAsia="zh-CN"/>
        </w:rPr>
        <w:t>自己的</w:t>
      </w:r>
      <w:r>
        <w:rPr>
          <w:lang w:eastAsia="zh-CN"/>
        </w:rPr>
        <w:t>密码</w:t>
      </w:r>
      <w:r>
        <w:rPr>
          <w:rFonts w:hint="eastAsia"/>
          <w:lang w:eastAsia="zh-CN"/>
        </w:rPr>
        <w:t>并保存</w:t>
      </w:r>
    </w:p>
    <w:p w14:paraId="577E6D87" w14:textId="37302C0A" w:rsidR="00C83A2E" w:rsidRDefault="00C83A2E" w:rsidP="00340137">
      <w:pPr>
        <w:rPr>
          <w:rFonts w:hint="eastAsia"/>
          <w:lang w:eastAsia="zh-CN"/>
        </w:rPr>
      </w:pPr>
      <w:r>
        <w:rPr>
          <w:lang w:eastAsia="zh-CN"/>
        </w:rPr>
        <w:t>增加学生信息</w:t>
      </w:r>
      <w:r>
        <w:rPr>
          <w:rFonts w:hint="eastAsia"/>
          <w:lang w:eastAsia="zh-CN"/>
        </w:rPr>
        <w:t>：</w:t>
      </w:r>
      <w:r w:rsidRPr="00E82EED">
        <w:rPr>
          <w:lang w:eastAsia="zh-CN"/>
        </w:rPr>
        <w:t>添加新</w:t>
      </w:r>
      <w:r>
        <w:rPr>
          <w:lang w:eastAsia="zh-CN"/>
        </w:rPr>
        <w:t>学生</w:t>
      </w:r>
      <w:r>
        <w:rPr>
          <w:rFonts w:hint="eastAsia"/>
          <w:lang w:eastAsia="zh-CN"/>
        </w:rPr>
        <w:t>，过程类似初始化时</w:t>
      </w:r>
    </w:p>
    <w:p w14:paraId="5578199F" w14:textId="06788938" w:rsidR="00C83A2E" w:rsidRPr="00EE3ED9" w:rsidRDefault="00C83A2E" w:rsidP="003401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以下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个操作要搜索学生。</w:t>
      </w:r>
      <w:r>
        <w:rPr>
          <w:rFonts w:hint="eastAsia"/>
          <w:lang w:eastAsia="zh-CN"/>
        </w:rPr>
        <w:t>搜索</w:t>
      </w:r>
      <w:r w:rsidRPr="00E82EED">
        <w:rPr>
          <w:lang w:eastAsia="zh-CN"/>
        </w:rPr>
        <w:t>有两种方式，一个按</w:t>
      </w:r>
      <w:r>
        <w:rPr>
          <w:lang w:eastAsia="zh-CN"/>
        </w:rPr>
        <w:t>学生</w:t>
      </w:r>
      <w:r w:rsidRPr="00E82EED">
        <w:rPr>
          <w:lang w:eastAsia="zh-CN"/>
        </w:rPr>
        <w:t>编号查找，一个按姓名查找，如果用户查找的内容不为空</w:t>
      </w:r>
      <w:r>
        <w:rPr>
          <w:rFonts w:hint="eastAsia"/>
          <w:lang w:eastAsia="zh-CN"/>
        </w:rPr>
        <w:t>则继续</w:t>
      </w:r>
      <w:r w:rsidRPr="00E82EED">
        <w:rPr>
          <w:lang w:eastAsia="zh-CN"/>
        </w:rPr>
        <w:t>，如果为空提示不存在要查找的</w:t>
      </w:r>
      <w:r>
        <w:rPr>
          <w:lang w:eastAsia="zh-CN"/>
        </w:rPr>
        <w:t>学生</w:t>
      </w:r>
    </w:p>
    <w:p w14:paraId="2557BFEC" w14:textId="08249384" w:rsidR="00C83A2E" w:rsidRPr="00E82EED" w:rsidRDefault="00C83A2E" w:rsidP="00C83A2E">
      <w:pPr>
        <w:rPr>
          <w:lang w:eastAsia="zh-CN"/>
        </w:rPr>
      </w:pPr>
      <w:r w:rsidRPr="00E82EED">
        <w:rPr>
          <w:lang w:eastAsia="zh-CN"/>
        </w:rPr>
        <w:t>删除</w:t>
      </w:r>
      <w:r>
        <w:rPr>
          <w:lang w:eastAsia="zh-CN"/>
        </w:rPr>
        <w:t>学生</w:t>
      </w:r>
      <w:r>
        <w:rPr>
          <w:lang w:eastAsia="zh-CN"/>
        </w:rPr>
        <w:t>信息</w:t>
      </w:r>
      <w:r w:rsidRPr="00E82EED">
        <w:rPr>
          <w:lang w:eastAsia="zh-CN"/>
        </w:rPr>
        <w:t>，可以按照</w:t>
      </w:r>
      <w:r>
        <w:rPr>
          <w:lang w:eastAsia="zh-CN"/>
        </w:rPr>
        <w:t>学生</w:t>
      </w:r>
      <w:r w:rsidRPr="00E82EED">
        <w:rPr>
          <w:lang w:eastAsia="zh-CN"/>
        </w:rPr>
        <w:t>编号</w:t>
      </w:r>
      <w:r>
        <w:rPr>
          <w:rFonts w:hint="eastAsia"/>
          <w:lang w:eastAsia="zh-CN"/>
        </w:rPr>
        <w:t>或</w:t>
      </w:r>
      <w:r w:rsidRPr="00E82EED">
        <w:rPr>
          <w:lang w:eastAsia="zh-CN"/>
        </w:rPr>
        <w:t>姓名进行删除</w:t>
      </w:r>
      <w:r>
        <w:rPr>
          <w:lang w:eastAsia="zh-CN"/>
        </w:rPr>
        <w:t>学生</w:t>
      </w:r>
    </w:p>
    <w:p w14:paraId="4592C9DC" w14:textId="77F802F5" w:rsidR="00C83A2E" w:rsidRDefault="00C83A2E" w:rsidP="00C83A2E">
      <w:pPr>
        <w:rPr>
          <w:lang w:eastAsia="zh-CN"/>
        </w:rPr>
      </w:pPr>
      <w:r w:rsidRPr="00E82EED">
        <w:rPr>
          <w:lang w:eastAsia="zh-CN"/>
        </w:rPr>
        <w:t>修改</w:t>
      </w:r>
      <w:r>
        <w:rPr>
          <w:lang w:eastAsia="zh-CN"/>
        </w:rPr>
        <w:t>学生</w:t>
      </w:r>
      <w:r w:rsidRPr="00E82EED">
        <w:rPr>
          <w:lang w:eastAsia="zh-CN"/>
        </w:rPr>
        <w:t>信息，可以按照</w:t>
      </w:r>
      <w:r>
        <w:rPr>
          <w:lang w:eastAsia="zh-CN"/>
        </w:rPr>
        <w:t>学生</w:t>
      </w:r>
      <w:r w:rsidRPr="00E82EED">
        <w:rPr>
          <w:lang w:eastAsia="zh-CN"/>
        </w:rPr>
        <w:t>编号</w:t>
      </w:r>
      <w:r>
        <w:rPr>
          <w:rFonts w:hint="eastAsia"/>
          <w:lang w:eastAsia="zh-CN"/>
        </w:rPr>
        <w:t>或</w:t>
      </w:r>
      <w:r w:rsidRPr="00E82EED">
        <w:rPr>
          <w:lang w:eastAsia="zh-CN"/>
        </w:rPr>
        <w:t>姓名，修改</w:t>
      </w:r>
      <w:r>
        <w:rPr>
          <w:lang w:eastAsia="zh-CN"/>
        </w:rPr>
        <w:t>学生</w:t>
      </w:r>
      <w:r w:rsidRPr="00E82EED">
        <w:rPr>
          <w:lang w:eastAsia="zh-CN"/>
        </w:rPr>
        <w:t>新的信息，并保存到文件中</w:t>
      </w:r>
    </w:p>
    <w:p w14:paraId="6EE33D89" w14:textId="77777777" w:rsidR="00C83A2E" w:rsidRDefault="00C83A2E" w:rsidP="00C83A2E">
      <w:pPr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学号</w:t>
      </w:r>
      <w:r>
        <w:rPr>
          <w:lang w:eastAsia="zh-CN"/>
        </w:rPr>
        <w:t xml:space="preserve">    </w:t>
      </w:r>
    </w:p>
    <w:p w14:paraId="1EBCA0CA" w14:textId="77777777" w:rsidR="00C83A2E" w:rsidRDefault="00C83A2E" w:rsidP="00C83A2E">
      <w:pPr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密码重置</w:t>
      </w:r>
    </w:p>
    <w:p w14:paraId="45712E23" w14:textId="77777777" w:rsidR="00C83A2E" w:rsidRDefault="00C83A2E" w:rsidP="00C83A2E">
      <w:pPr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性别</w:t>
      </w:r>
      <w:r>
        <w:rPr>
          <w:lang w:eastAsia="zh-CN"/>
        </w:rPr>
        <w:t xml:space="preserve">    </w:t>
      </w:r>
    </w:p>
    <w:p w14:paraId="2203DCDE" w14:textId="77777777" w:rsidR="00C83A2E" w:rsidRDefault="00C83A2E" w:rsidP="00C83A2E">
      <w:pPr>
        <w:rPr>
          <w:lang w:eastAsia="zh-CN"/>
        </w:rPr>
      </w:pPr>
      <w:r>
        <w:rPr>
          <w:lang w:eastAsia="zh-CN"/>
        </w:rPr>
        <w:t>4.</w:t>
      </w:r>
      <w:r>
        <w:rPr>
          <w:lang w:eastAsia="zh-CN"/>
        </w:rPr>
        <w:t>语文分数</w:t>
      </w:r>
    </w:p>
    <w:p w14:paraId="093CF68F" w14:textId="77777777" w:rsidR="00C83A2E" w:rsidRDefault="00C83A2E" w:rsidP="00C83A2E">
      <w:pPr>
        <w:rPr>
          <w:lang w:eastAsia="zh-CN"/>
        </w:rPr>
      </w:pPr>
      <w:r>
        <w:rPr>
          <w:lang w:eastAsia="zh-CN"/>
        </w:rPr>
        <w:t>5.</w:t>
      </w:r>
      <w:r>
        <w:rPr>
          <w:lang w:eastAsia="zh-CN"/>
        </w:rPr>
        <w:t>数学分数</w:t>
      </w:r>
    </w:p>
    <w:p w14:paraId="00966393" w14:textId="56990B1A" w:rsidR="00C83A2E" w:rsidRDefault="00C83A2E" w:rsidP="00C83A2E">
      <w:pPr>
        <w:rPr>
          <w:lang w:eastAsia="zh-CN"/>
        </w:rPr>
      </w:pPr>
      <w:r>
        <w:rPr>
          <w:lang w:eastAsia="zh-CN"/>
        </w:rPr>
        <w:t>6.</w:t>
      </w:r>
      <w:r>
        <w:rPr>
          <w:lang w:eastAsia="zh-CN"/>
        </w:rPr>
        <w:t>英语分数</w:t>
      </w:r>
    </w:p>
    <w:p w14:paraId="484BC21C" w14:textId="43E3853E" w:rsidR="00C83A2E" w:rsidRPr="00E82EED" w:rsidRDefault="00C83A2E" w:rsidP="00C83A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按键选择，并输入新的数据。其中学号、性别同样会判断是否合法。</w:t>
      </w:r>
    </w:p>
    <w:p w14:paraId="4DFD8456" w14:textId="0F70A971" w:rsidR="00340137" w:rsidRPr="00EE3ED9" w:rsidRDefault="00C83A2E" w:rsidP="00340137">
      <w:pPr>
        <w:rPr>
          <w:rFonts w:hint="eastAsia"/>
          <w:lang w:eastAsia="zh-CN"/>
        </w:rPr>
      </w:pPr>
      <w:r>
        <w:rPr>
          <w:lang w:eastAsia="zh-CN"/>
        </w:rPr>
        <w:t>查找学生</w:t>
      </w:r>
      <w:r w:rsidR="00340137">
        <w:rPr>
          <w:lang w:eastAsia="zh-CN"/>
        </w:rPr>
        <w:t>信息</w:t>
      </w:r>
      <w:r w:rsidR="00340137">
        <w:rPr>
          <w:rFonts w:hint="eastAsia"/>
          <w:lang w:eastAsia="zh-CN"/>
        </w:rPr>
        <w:t>：显示</w:t>
      </w:r>
      <w:r>
        <w:rPr>
          <w:rFonts w:hint="eastAsia"/>
          <w:lang w:eastAsia="zh-CN"/>
        </w:rPr>
        <w:t>学生</w:t>
      </w:r>
      <w:r w:rsidR="00340137">
        <w:rPr>
          <w:rFonts w:hint="eastAsia"/>
          <w:lang w:eastAsia="zh-CN"/>
        </w:rPr>
        <w:t>信息，包括学号密码姓名性别，以及学科成绩、总分</w:t>
      </w:r>
    </w:p>
    <w:p w14:paraId="2DFE2F57" w14:textId="63926FBA" w:rsidR="00340137" w:rsidRPr="00E82EED" w:rsidRDefault="00C83A2E" w:rsidP="00EE3ED9">
      <w:pPr>
        <w:rPr>
          <w:rFonts w:hint="eastAsia"/>
          <w:lang w:eastAsia="zh-CN"/>
        </w:rPr>
      </w:pPr>
      <w:r>
        <w:rPr>
          <w:lang w:eastAsia="zh-CN"/>
        </w:rPr>
        <w:t>显示分数分布</w:t>
      </w:r>
      <w:r>
        <w:rPr>
          <w:rFonts w:hint="eastAsia"/>
          <w:lang w:eastAsia="zh-CN"/>
        </w:rPr>
        <w:t>：</w:t>
      </w:r>
      <w:r w:rsidR="00D0646D">
        <w:rPr>
          <w:rFonts w:hint="eastAsia"/>
          <w:lang w:eastAsia="zh-CN"/>
        </w:rPr>
        <w:t>输出</w:t>
      </w:r>
      <w:proofErr w:type="spellStart"/>
      <w:r w:rsidR="00D0646D">
        <w:t>各科的平均成绩及及格率</w:t>
      </w:r>
      <w:proofErr w:type="spellEnd"/>
      <w:r w:rsidR="00D0646D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画柱状图。会根据</w:t>
      </w:r>
      <w:r w:rsidR="00C3244A">
        <w:rPr>
          <w:rFonts w:hint="eastAsia"/>
          <w:lang w:eastAsia="zh-CN"/>
        </w:rPr>
        <w:t>总分的最大值和最小值，自动计算每个柱对应的数据范围</w:t>
      </w:r>
    </w:p>
    <w:p w14:paraId="12C27011" w14:textId="4848E3EB" w:rsidR="00D73389" w:rsidRDefault="00C83A2E" w:rsidP="00E82EED">
      <w:pPr>
        <w:rPr>
          <w:rFonts w:hint="eastAsia"/>
          <w:lang w:eastAsia="zh-CN"/>
        </w:rPr>
      </w:pPr>
      <w:r>
        <w:rPr>
          <w:lang w:eastAsia="zh-CN"/>
        </w:rPr>
        <w:t>关闭</w:t>
      </w:r>
      <w:r w:rsidR="00C3244A">
        <w:rPr>
          <w:lang w:eastAsia="zh-CN"/>
        </w:rPr>
        <w:t>系统</w:t>
      </w:r>
      <w:r>
        <w:rPr>
          <w:rFonts w:hint="eastAsia"/>
          <w:lang w:eastAsia="zh-CN"/>
        </w:rPr>
        <w:t>：保存并</w:t>
      </w:r>
      <w:r w:rsidR="00D73389" w:rsidRPr="00E82EED">
        <w:rPr>
          <w:lang w:eastAsia="zh-CN"/>
        </w:rPr>
        <w:t>退出管理系统</w:t>
      </w:r>
    </w:p>
    <w:p w14:paraId="5913D08F" w14:textId="035FEAB8" w:rsidR="00436546" w:rsidRDefault="00436546" w:rsidP="00436546">
      <w:pPr>
        <w:pStyle w:val="1"/>
        <w:rPr>
          <w:lang w:eastAsia="zh-CN"/>
        </w:rPr>
      </w:pPr>
      <w:r>
        <w:rPr>
          <w:rFonts w:hint="eastAsia"/>
          <w:lang w:eastAsia="zh-CN"/>
        </w:rPr>
        <w:t>四、系统程序源代码（每页不少于</w:t>
      </w: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行）。</w:t>
      </w:r>
    </w:p>
    <w:p w14:paraId="072E77A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#include&lt;string&gt;</w:t>
      </w:r>
    </w:p>
    <w:p w14:paraId="1CB1316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#include&lt;iostream&gt;</w:t>
      </w:r>
    </w:p>
    <w:p w14:paraId="54C07622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#include&lt;iomanip&gt;</w:t>
      </w:r>
    </w:p>
    <w:p w14:paraId="7680E80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#include&lt;fstream&gt;</w:t>
      </w:r>
    </w:p>
    <w:p w14:paraId="4A51D05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#include&lt;vector&gt;</w:t>
      </w:r>
    </w:p>
    <w:p w14:paraId="3FB2B99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#include&lt;set&gt;</w:t>
      </w:r>
    </w:p>
    <w:p w14:paraId="4686350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#include&lt;algorithm&gt;</w:t>
      </w:r>
    </w:p>
    <w:p w14:paraId="25AD850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using namespace std;</w:t>
      </w:r>
    </w:p>
    <w:p w14:paraId="0CD5CA9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const string g[]={ "</w:t>
      </w:r>
      <w:r w:rsidRPr="008B7D69">
        <w:rPr>
          <w:rFonts w:ascii="Source Code Pro" w:hAnsi="Source Code Pro"/>
          <w:lang w:eastAsia="zh-CN"/>
        </w:rPr>
        <w:t>男</w:t>
      </w:r>
      <w:r w:rsidRPr="008B7D69">
        <w:rPr>
          <w:rFonts w:ascii="Source Code Pro" w:hAnsi="Source Code Pro"/>
          <w:lang w:eastAsia="zh-CN"/>
        </w:rPr>
        <w:t>","</w:t>
      </w:r>
      <w:r w:rsidRPr="008B7D69">
        <w:rPr>
          <w:rFonts w:ascii="Source Code Pro" w:hAnsi="Source Code Pro"/>
          <w:lang w:eastAsia="zh-CN"/>
        </w:rPr>
        <w:t>女</w:t>
      </w:r>
      <w:r w:rsidRPr="008B7D69">
        <w:rPr>
          <w:rFonts w:ascii="Source Code Pro" w:hAnsi="Source Code Pro"/>
          <w:lang w:eastAsia="zh-CN"/>
        </w:rPr>
        <w:t>"};</w:t>
      </w:r>
    </w:p>
    <w:p w14:paraId="00CADE2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lastRenderedPageBreak/>
        <w:t>void login();</w:t>
      </w:r>
    </w:p>
    <w:p w14:paraId="01B92DF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set&lt;string&gt; ids;</w:t>
      </w:r>
    </w:p>
    <w:p w14:paraId="38257EF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void save();</w:t>
      </w:r>
    </w:p>
    <w:p w14:paraId="11841F4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void load();</w:t>
      </w:r>
    </w:p>
    <w:p w14:paraId="14B0E71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class person{</w:t>
      </w:r>
    </w:p>
    <w:p w14:paraId="619D762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protected:</w:t>
      </w:r>
    </w:p>
    <w:p w14:paraId="70CB97F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string id;  //</w:t>
      </w:r>
      <w:r w:rsidRPr="008B7D69">
        <w:rPr>
          <w:rFonts w:ascii="Source Code Pro" w:hAnsi="Source Code Pro"/>
          <w:lang w:eastAsia="zh-CN"/>
        </w:rPr>
        <w:t>学号</w:t>
      </w:r>
      <w:r w:rsidRPr="008B7D69">
        <w:rPr>
          <w:rFonts w:ascii="Source Code Pro" w:hAnsi="Source Code Pro"/>
          <w:lang w:eastAsia="zh-CN"/>
        </w:rPr>
        <w:t>/</w:t>
      </w:r>
      <w:r w:rsidRPr="008B7D69">
        <w:rPr>
          <w:rFonts w:ascii="Source Code Pro" w:hAnsi="Source Code Pro"/>
          <w:lang w:eastAsia="zh-CN"/>
        </w:rPr>
        <w:t>工号</w:t>
      </w:r>
    </w:p>
    <w:p w14:paraId="4D9246C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string pass;//</w:t>
      </w:r>
      <w:r w:rsidRPr="008B7D69">
        <w:rPr>
          <w:rFonts w:ascii="Source Code Pro" w:hAnsi="Source Code Pro"/>
          <w:lang w:eastAsia="zh-CN"/>
        </w:rPr>
        <w:t>密码</w:t>
      </w:r>
    </w:p>
    <w:p w14:paraId="7FB25552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 xml:space="preserve">void </w:t>
      </w:r>
      <w:proofErr w:type="spellStart"/>
      <w:r w:rsidRPr="008B7D69">
        <w:rPr>
          <w:rFonts w:ascii="Source Code Pro" w:hAnsi="Source Code Pro"/>
          <w:lang w:eastAsia="zh-CN"/>
        </w:rPr>
        <w:t>changePass</w:t>
      </w:r>
      <w:proofErr w:type="spellEnd"/>
      <w:r w:rsidRPr="008B7D69">
        <w:rPr>
          <w:rFonts w:ascii="Source Code Pro" w:hAnsi="Source Code Pro"/>
          <w:lang w:eastAsia="zh-CN"/>
        </w:rPr>
        <w:t>(string _pass){</w:t>
      </w:r>
    </w:p>
    <w:p w14:paraId="778035D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pass=_pass;</w:t>
      </w:r>
    </w:p>
    <w:p w14:paraId="0C9EF132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save();</w:t>
      </w:r>
    </w:p>
    <w:p w14:paraId="4897CE8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}</w:t>
      </w:r>
    </w:p>
    <w:p w14:paraId="02DACFD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public:</w:t>
      </w:r>
    </w:p>
    <w:p w14:paraId="1F64007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 xml:space="preserve">bool </w:t>
      </w:r>
      <w:proofErr w:type="spellStart"/>
      <w:r w:rsidRPr="008B7D69">
        <w:rPr>
          <w:rFonts w:ascii="Source Code Pro" w:hAnsi="Source Code Pro"/>
          <w:lang w:eastAsia="zh-CN"/>
        </w:rPr>
        <w:t>loginCheck</w:t>
      </w:r>
      <w:proofErr w:type="spellEnd"/>
      <w:r w:rsidRPr="008B7D69">
        <w:rPr>
          <w:rFonts w:ascii="Source Code Pro" w:hAnsi="Source Code Pro"/>
          <w:lang w:eastAsia="zh-CN"/>
        </w:rPr>
        <w:t>(string _</w:t>
      </w:r>
      <w:proofErr w:type="spellStart"/>
      <w:r w:rsidRPr="008B7D69">
        <w:rPr>
          <w:rFonts w:ascii="Source Code Pro" w:hAnsi="Source Code Pro"/>
          <w:lang w:eastAsia="zh-CN"/>
        </w:rPr>
        <w:t>id,string</w:t>
      </w:r>
      <w:proofErr w:type="spellEnd"/>
      <w:r w:rsidRPr="008B7D69">
        <w:rPr>
          <w:rFonts w:ascii="Source Code Pro" w:hAnsi="Source Code Pro"/>
          <w:lang w:eastAsia="zh-CN"/>
        </w:rPr>
        <w:t xml:space="preserve"> _pass){</w:t>
      </w:r>
    </w:p>
    <w:p w14:paraId="5A727FC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if(id==_id&amp;&amp;pass==_pass){</w:t>
      </w:r>
    </w:p>
    <w:p w14:paraId="759D5FD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work();</w:t>
      </w:r>
    </w:p>
    <w:p w14:paraId="3171C34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return true;</w:t>
      </w:r>
    </w:p>
    <w:p w14:paraId="745E038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}</w:t>
      </w:r>
    </w:p>
    <w:p w14:paraId="55B9AEA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return false;</w:t>
      </w:r>
    </w:p>
    <w:p w14:paraId="4F6F06E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}</w:t>
      </w:r>
    </w:p>
    <w:p w14:paraId="7167AC0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 xml:space="preserve">void </w:t>
      </w:r>
      <w:proofErr w:type="spellStart"/>
      <w:r w:rsidRPr="008B7D69">
        <w:rPr>
          <w:rFonts w:ascii="Source Code Pro" w:hAnsi="Source Code Pro"/>
          <w:lang w:eastAsia="zh-CN"/>
        </w:rPr>
        <w:t>resetPass</w:t>
      </w:r>
      <w:proofErr w:type="spellEnd"/>
      <w:r w:rsidRPr="008B7D69">
        <w:rPr>
          <w:rFonts w:ascii="Source Code Pro" w:hAnsi="Source Code Pro"/>
          <w:lang w:eastAsia="zh-CN"/>
        </w:rPr>
        <w:t>(string _pass){</w:t>
      </w:r>
    </w:p>
    <w:p w14:paraId="313F243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pass=_pass;</w:t>
      </w:r>
    </w:p>
    <w:p w14:paraId="5E5C46B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}</w:t>
      </w:r>
    </w:p>
    <w:p w14:paraId="1510B47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virtual void work()=0;</w:t>
      </w:r>
    </w:p>
    <w:p w14:paraId="3CE7191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};</w:t>
      </w:r>
    </w:p>
    <w:p w14:paraId="08BB1AA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class student :public person{</w:t>
      </w:r>
    </w:p>
    <w:p w14:paraId="0CF9ECC2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private:</w:t>
      </w:r>
    </w:p>
    <w:p w14:paraId="6AFC868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 xml:space="preserve">string </w:t>
      </w:r>
      <w:proofErr w:type="spellStart"/>
      <w:r w:rsidRPr="008B7D69">
        <w:rPr>
          <w:rFonts w:ascii="Source Code Pro" w:hAnsi="Source Code Pro"/>
          <w:lang w:eastAsia="zh-CN"/>
        </w:rPr>
        <w:t>name,gender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74C1976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 xml:space="preserve">int </w:t>
      </w:r>
      <w:proofErr w:type="spellStart"/>
      <w:r w:rsidRPr="008B7D69">
        <w:rPr>
          <w:rFonts w:ascii="Source Code Pro" w:hAnsi="Source Code Pro"/>
          <w:lang w:eastAsia="zh-CN"/>
        </w:rPr>
        <w:t>chi,math,eng,sum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41DAF4D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 xml:space="preserve">void </w:t>
      </w:r>
      <w:proofErr w:type="spellStart"/>
      <w:r w:rsidRPr="008B7D69">
        <w:rPr>
          <w:rFonts w:ascii="Source Code Pro" w:hAnsi="Source Code Pro"/>
          <w:lang w:eastAsia="zh-CN"/>
        </w:rPr>
        <w:t>updateSum</w:t>
      </w:r>
      <w:proofErr w:type="spellEnd"/>
      <w:r w:rsidRPr="008B7D69">
        <w:rPr>
          <w:rFonts w:ascii="Source Code Pro" w:hAnsi="Source Code Pro"/>
          <w:lang w:eastAsia="zh-CN"/>
        </w:rPr>
        <w:t>(){</w:t>
      </w:r>
    </w:p>
    <w:p w14:paraId="07F061A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sum=</w:t>
      </w:r>
      <w:proofErr w:type="spellStart"/>
      <w:r w:rsidRPr="008B7D69">
        <w:rPr>
          <w:rFonts w:ascii="Source Code Pro" w:hAnsi="Source Code Pro"/>
          <w:lang w:eastAsia="zh-CN"/>
        </w:rPr>
        <w:t>chi+math+eng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2BE02E2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}</w:t>
      </w:r>
    </w:p>
    <w:p w14:paraId="52581F4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public:</w:t>
      </w:r>
    </w:p>
    <w:p w14:paraId="19B4EA12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student(string _id="",string _pass="8888",string _name="",string _gender=g[0],</w:t>
      </w:r>
    </w:p>
    <w:p w14:paraId="4C84710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int _chi=0,int _math=0,int _</w:t>
      </w:r>
      <w:proofErr w:type="spellStart"/>
      <w:r w:rsidRPr="008B7D69">
        <w:rPr>
          <w:rFonts w:ascii="Source Code Pro" w:hAnsi="Source Code Pro"/>
          <w:lang w:eastAsia="zh-CN"/>
        </w:rPr>
        <w:t>eng</w:t>
      </w:r>
      <w:proofErr w:type="spellEnd"/>
      <w:r w:rsidRPr="008B7D69">
        <w:rPr>
          <w:rFonts w:ascii="Source Code Pro" w:hAnsi="Source Code Pro"/>
          <w:lang w:eastAsia="zh-CN"/>
        </w:rPr>
        <w:t>=0) :chi(_chi),math(_math),</w:t>
      </w:r>
      <w:proofErr w:type="spellStart"/>
      <w:r w:rsidRPr="008B7D69">
        <w:rPr>
          <w:rFonts w:ascii="Source Code Pro" w:hAnsi="Source Code Pro"/>
          <w:lang w:eastAsia="zh-CN"/>
        </w:rPr>
        <w:t>eng</w:t>
      </w:r>
      <w:proofErr w:type="spellEnd"/>
      <w:r w:rsidRPr="008B7D69">
        <w:rPr>
          <w:rFonts w:ascii="Source Code Pro" w:hAnsi="Source Code Pro"/>
          <w:lang w:eastAsia="zh-CN"/>
        </w:rPr>
        <w:t>(_</w:t>
      </w:r>
      <w:proofErr w:type="spellStart"/>
      <w:r w:rsidRPr="008B7D69">
        <w:rPr>
          <w:rFonts w:ascii="Source Code Pro" w:hAnsi="Source Code Pro"/>
          <w:lang w:eastAsia="zh-CN"/>
        </w:rPr>
        <w:t>eng</w:t>
      </w:r>
      <w:proofErr w:type="spellEnd"/>
      <w:r w:rsidRPr="008B7D69">
        <w:rPr>
          <w:rFonts w:ascii="Source Code Pro" w:hAnsi="Source Code Pro"/>
          <w:lang w:eastAsia="zh-CN"/>
        </w:rPr>
        <w:t>){</w:t>
      </w:r>
    </w:p>
    <w:p w14:paraId="0FF0239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updateSum</w:t>
      </w:r>
      <w:proofErr w:type="spellEnd"/>
      <w:r w:rsidRPr="008B7D69">
        <w:rPr>
          <w:rFonts w:ascii="Source Code Pro" w:hAnsi="Source Code Pro"/>
          <w:lang w:eastAsia="zh-CN"/>
        </w:rPr>
        <w:t>();</w:t>
      </w:r>
    </w:p>
    <w:p w14:paraId="0A92CEE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if(</w:t>
      </w:r>
      <w:proofErr w:type="spellStart"/>
      <w:r w:rsidRPr="008B7D69">
        <w:rPr>
          <w:rFonts w:ascii="Source Code Pro" w:hAnsi="Source Code Pro"/>
          <w:lang w:eastAsia="zh-CN"/>
        </w:rPr>
        <w:t>ids.find</w:t>
      </w:r>
      <w:proofErr w:type="spellEnd"/>
      <w:r w:rsidRPr="008B7D69">
        <w:rPr>
          <w:rFonts w:ascii="Source Code Pro" w:hAnsi="Source Code Pro"/>
          <w:lang w:eastAsia="zh-CN"/>
        </w:rPr>
        <w:t>(_id)!=</w:t>
      </w:r>
      <w:proofErr w:type="spellStart"/>
      <w:r w:rsidRPr="008B7D69">
        <w:rPr>
          <w:rFonts w:ascii="Source Code Pro" w:hAnsi="Source Code Pro"/>
          <w:lang w:eastAsia="zh-CN"/>
        </w:rPr>
        <w:t>ids.end</w:t>
      </w:r>
      <w:proofErr w:type="spellEnd"/>
      <w:r w:rsidRPr="008B7D69">
        <w:rPr>
          <w:rFonts w:ascii="Source Code Pro" w:hAnsi="Source Code Pro"/>
          <w:lang w:eastAsia="zh-CN"/>
        </w:rPr>
        <w:t>()){</w:t>
      </w:r>
    </w:p>
    <w:p w14:paraId="3D17FC0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throw "</w:t>
      </w:r>
      <w:r w:rsidRPr="008B7D69">
        <w:rPr>
          <w:rFonts w:ascii="Source Code Pro" w:hAnsi="Source Code Pro"/>
          <w:lang w:eastAsia="zh-CN"/>
        </w:rPr>
        <w:t>账号重复，请检查输入</w:t>
      </w:r>
      <w:r w:rsidRPr="008B7D69">
        <w:rPr>
          <w:rFonts w:ascii="Source Code Pro" w:hAnsi="Source Code Pro"/>
          <w:lang w:eastAsia="zh-CN"/>
        </w:rPr>
        <w:t>";</w:t>
      </w:r>
    </w:p>
    <w:p w14:paraId="5C2BCA3E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return;</w:t>
      </w:r>
    </w:p>
    <w:p w14:paraId="16FA8D7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}</w:t>
      </w:r>
    </w:p>
    <w:p w14:paraId="2512832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ids.insert</w:t>
      </w:r>
      <w:proofErr w:type="spellEnd"/>
      <w:r w:rsidRPr="008B7D69">
        <w:rPr>
          <w:rFonts w:ascii="Source Code Pro" w:hAnsi="Source Code Pro"/>
          <w:lang w:eastAsia="zh-CN"/>
        </w:rPr>
        <w:t>(id);</w:t>
      </w:r>
    </w:p>
    <w:p w14:paraId="523F008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name=_</w:t>
      </w:r>
      <w:proofErr w:type="spellStart"/>
      <w:r w:rsidRPr="008B7D69">
        <w:rPr>
          <w:rFonts w:ascii="Source Code Pro" w:hAnsi="Source Code Pro"/>
          <w:lang w:eastAsia="zh-CN"/>
        </w:rPr>
        <w:t>name;id</w:t>
      </w:r>
      <w:proofErr w:type="spellEnd"/>
      <w:r w:rsidRPr="008B7D69">
        <w:rPr>
          <w:rFonts w:ascii="Source Code Pro" w:hAnsi="Source Code Pro"/>
          <w:lang w:eastAsia="zh-CN"/>
        </w:rPr>
        <w:t>=_id;</w:t>
      </w:r>
    </w:p>
    <w:p w14:paraId="560346AE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pass=_pass;</w:t>
      </w:r>
    </w:p>
    <w:p w14:paraId="56BB57A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if(_gender==g[0]||_gender==g[1])</w:t>
      </w:r>
    </w:p>
    <w:p w14:paraId="6C1F793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gender=_gender;</w:t>
      </w:r>
    </w:p>
    <w:p w14:paraId="0E7A060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else</w:t>
      </w:r>
    </w:p>
    <w:p w14:paraId="7A4511B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throw "</w:t>
      </w:r>
      <w:r w:rsidRPr="008B7D69">
        <w:rPr>
          <w:rFonts w:ascii="Source Code Pro" w:hAnsi="Source Code Pro"/>
          <w:lang w:eastAsia="zh-CN"/>
        </w:rPr>
        <w:t>性别错误</w:t>
      </w:r>
      <w:r w:rsidRPr="008B7D69">
        <w:rPr>
          <w:rFonts w:ascii="Source Code Pro" w:hAnsi="Source Code Pro"/>
          <w:lang w:eastAsia="zh-CN"/>
        </w:rPr>
        <w:t>(</w:t>
      </w:r>
      <w:r w:rsidRPr="008B7D69">
        <w:rPr>
          <w:rFonts w:ascii="Source Code Pro" w:hAnsi="Source Code Pro"/>
          <w:lang w:eastAsia="zh-CN"/>
        </w:rPr>
        <w:t>只能输入男</w:t>
      </w:r>
      <w:r w:rsidRPr="008B7D69">
        <w:rPr>
          <w:rFonts w:ascii="Source Code Pro" w:hAnsi="Source Code Pro"/>
          <w:lang w:eastAsia="zh-CN"/>
        </w:rPr>
        <w:t>/</w:t>
      </w:r>
      <w:r w:rsidRPr="008B7D69">
        <w:rPr>
          <w:rFonts w:ascii="Source Code Pro" w:hAnsi="Source Code Pro"/>
          <w:lang w:eastAsia="zh-CN"/>
        </w:rPr>
        <w:t>女</w:t>
      </w:r>
      <w:r w:rsidRPr="008B7D69">
        <w:rPr>
          <w:rFonts w:ascii="Source Code Pro" w:hAnsi="Source Code Pro"/>
          <w:lang w:eastAsia="zh-CN"/>
        </w:rPr>
        <w:t>)";</w:t>
      </w:r>
    </w:p>
    <w:p w14:paraId="46C603B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}</w:t>
      </w:r>
    </w:p>
    <w:p w14:paraId="3589096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void work(){</w:t>
      </w:r>
    </w:p>
    <w:p w14:paraId="653A754E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&lt;&lt;"********************"&lt;&lt;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0EB316B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lastRenderedPageBreak/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&lt;&lt;"*|----------------|*"&lt;&lt;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077B3B1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 xml:space="preserve">&lt;&lt;"*|  </w:t>
      </w:r>
      <w:r w:rsidRPr="008B7D69">
        <w:rPr>
          <w:rFonts w:ascii="Source Code Pro" w:hAnsi="Source Code Pro"/>
          <w:lang w:eastAsia="zh-CN"/>
        </w:rPr>
        <w:t>学生查分系统</w:t>
      </w:r>
      <w:r w:rsidRPr="008B7D69">
        <w:rPr>
          <w:rFonts w:ascii="Source Code Pro" w:hAnsi="Source Code Pro"/>
          <w:lang w:eastAsia="zh-CN"/>
        </w:rPr>
        <w:t xml:space="preserve"> 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1D973F5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&lt;&lt;"*|----------------|*"&lt;&lt;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4E66DAB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 1.</w:t>
      </w:r>
      <w:r w:rsidRPr="008B7D69">
        <w:rPr>
          <w:rFonts w:ascii="Source Code Pro" w:hAnsi="Source Code Pro"/>
          <w:lang w:eastAsia="zh-CN"/>
        </w:rPr>
        <w:t>退出账号</w:t>
      </w:r>
      <w:r w:rsidRPr="008B7D69">
        <w:rPr>
          <w:rFonts w:ascii="Source Code Pro" w:hAnsi="Source Code Pro"/>
          <w:lang w:eastAsia="zh-CN"/>
        </w:rPr>
        <w:t xml:space="preserve">    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5AE1184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 2.</w:t>
      </w:r>
      <w:r w:rsidRPr="008B7D69">
        <w:rPr>
          <w:rFonts w:ascii="Source Code Pro" w:hAnsi="Source Code Pro"/>
          <w:lang w:eastAsia="zh-CN"/>
        </w:rPr>
        <w:t>修改密码</w:t>
      </w:r>
      <w:r w:rsidRPr="008B7D69">
        <w:rPr>
          <w:rFonts w:ascii="Source Code Pro" w:hAnsi="Source Code Pro"/>
          <w:lang w:eastAsia="zh-CN"/>
        </w:rPr>
        <w:t xml:space="preserve">    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086C994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 3.</w:t>
      </w:r>
      <w:r w:rsidRPr="008B7D69">
        <w:rPr>
          <w:rFonts w:ascii="Source Code Pro" w:hAnsi="Source Code Pro"/>
          <w:lang w:eastAsia="zh-CN"/>
        </w:rPr>
        <w:t>显示我的信息</w:t>
      </w:r>
      <w:r w:rsidRPr="008B7D69">
        <w:rPr>
          <w:rFonts w:ascii="Source Code Pro" w:hAnsi="Source Code Pro"/>
          <w:lang w:eastAsia="zh-CN"/>
        </w:rPr>
        <w:t xml:space="preserve">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4940476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&lt;&lt;"*|----------------|*"&lt;&lt;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4201014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&lt;&lt;"********************"&lt;&lt;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3B9A009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while(1){</w:t>
      </w:r>
    </w:p>
    <w:p w14:paraId="1E1582D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请选择操作</w:t>
      </w:r>
      <w:r w:rsidRPr="008B7D69">
        <w:rPr>
          <w:rFonts w:ascii="Source Code Pro" w:hAnsi="Source Code Pro"/>
          <w:lang w:eastAsia="zh-CN"/>
        </w:rPr>
        <w:t>: ";</w:t>
      </w:r>
    </w:p>
    <w:p w14:paraId="3A4A223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int choice;</w:t>
      </w:r>
    </w:p>
    <w:p w14:paraId="491062B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&gt;&gt;choice;</w:t>
      </w:r>
    </w:p>
    <w:p w14:paraId="14A7D72E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string s;</w:t>
      </w:r>
    </w:p>
    <w:p w14:paraId="05F6CB3E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switch(choice){</w:t>
      </w:r>
    </w:p>
    <w:p w14:paraId="67DFC09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case 1:</w:t>
      </w:r>
    </w:p>
    <w:p w14:paraId="0DEC747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login();</w:t>
      </w:r>
    </w:p>
    <w:p w14:paraId="433CCCA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return;</w:t>
      </w:r>
    </w:p>
    <w:p w14:paraId="0E82F65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case 2:</w:t>
      </w:r>
    </w:p>
    <w:p w14:paraId="5130FD6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新密码</w:t>
      </w:r>
      <w:r w:rsidRPr="008B7D69">
        <w:rPr>
          <w:rFonts w:ascii="Source Code Pro" w:hAnsi="Source Code Pro"/>
          <w:lang w:eastAsia="zh-CN"/>
        </w:rPr>
        <w:t>: ";</w:t>
      </w:r>
    </w:p>
    <w:p w14:paraId="5F76798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&gt;&gt;s;</w:t>
      </w:r>
    </w:p>
    <w:p w14:paraId="5F2084A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changePass</w:t>
      </w:r>
      <w:proofErr w:type="spellEnd"/>
      <w:r w:rsidRPr="008B7D69">
        <w:rPr>
          <w:rFonts w:ascii="Source Code Pro" w:hAnsi="Source Code Pro"/>
          <w:lang w:eastAsia="zh-CN"/>
        </w:rPr>
        <w:t>(s);</w:t>
      </w:r>
    </w:p>
    <w:p w14:paraId="7D8E1AB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save();</w:t>
      </w:r>
    </w:p>
    <w:p w14:paraId="4FA3B7B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break;</w:t>
      </w:r>
    </w:p>
    <w:p w14:paraId="56CBF492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case 3:</w:t>
      </w:r>
    </w:p>
    <w:p w14:paraId="6972600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show();</w:t>
      </w:r>
    </w:p>
    <w:p w14:paraId="63D9CD7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break;</w:t>
      </w:r>
    </w:p>
    <w:p w14:paraId="35AC5CE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default:</w:t>
      </w:r>
    </w:p>
    <w:p w14:paraId="3074910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没有此操作，请重试</w:t>
      </w:r>
      <w:r w:rsidRPr="008B7D69">
        <w:rPr>
          <w:rFonts w:ascii="Source Code Pro" w:hAnsi="Source Code Pro"/>
          <w:lang w:eastAsia="zh-CN"/>
        </w:rPr>
        <w:t>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02ECE9EE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}</w:t>
      </w:r>
    </w:p>
    <w:p w14:paraId="55D6F2E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}</w:t>
      </w:r>
    </w:p>
    <w:p w14:paraId="32315E8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}</w:t>
      </w:r>
    </w:p>
    <w:p w14:paraId="2B049DB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void show(){</w:t>
      </w:r>
    </w:p>
    <w:p w14:paraId="6B23373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学号</w:t>
      </w:r>
      <w:r w:rsidRPr="008B7D69">
        <w:rPr>
          <w:rFonts w:ascii="Source Code Pro" w:hAnsi="Source Code Pro"/>
          <w:lang w:eastAsia="zh-CN"/>
        </w:rPr>
        <w:t>: "&lt;&lt;id&lt;&lt;"\t</w:t>
      </w:r>
      <w:r w:rsidRPr="008B7D69">
        <w:rPr>
          <w:rFonts w:ascii="Source Code Pro" w:hAnsi="Source Code Pro"/>
          <w:lang w:eastAsia="zh-CN"/>
        </w:rPr>
        <w:t>密码</w:t>
      </w:r>
      <w:r w:rsidRPr="008B7D69">
        <w:rPr>
          <w:rFonts w:ascii="Source Code Pro" w:hAnsi="Source Code Pro"/>
          <w:lang w:eastAsia="zh-CN"/>
        </w:rPr>
        <w:t>: "&lt;&lt;pass&lt;&lt;"\t</w:t>
      </w:r>
      <w:r w:rsidRPr="008B7D69">
        <w:rPr>
          <w:rFonts w:ascii="Source Code Pro" w:hAnsi="Source Code Pro"/>
          <w:lang w:eastAsia="zh-CN"/>
        </w:rPr>
        <w:t>姓名</w:t>
      </w:r>
      <w:r w:rsidRPr="008B7D69">
        <w:rPr>
          <w:rFonts w:ascii="Source Code Pro" w:hAnsi="Source Code Pro"/>
          <w:lang w:eastAsia="zh-CN"/>
        </w:rPr>
        <w:t>: "&lt;&lt;name&lt;&lt;"\t</w:t>
      </w:r>
      <w:r w:rsidRPr="008B7D69">
        <w:rPr>
          <w:rFonts w:ascii="Source Code Pro" w:hAnsi="Source Code Pro"/>
          <w:lang w:eastAsia="zh-CN"/>
        </w:rPr>
        <w:t>性别</w:t>
      </w:r>
      <w:r w:rsidRPr="008B7D69">
        <w:rPr>
          <w:rFonts w:ascii="Source Code Pro" w:hAnsi="Source Code Pro"/>
          <w:lang w:eastAsia="zh-CN"/>
        </w:rPr>
        <w:t>: "&lt;&lt;gender</w:t>
      </w:r>
    </w:p>
    <w:p w14:paraId="4109381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&lt;&lt;"\t</w:t>
      </w:r>
      <w:r w:rsidRPr="008B7D69">
        <w:rPr>
          <w:rFonts w:ascii="Source Code Pro" w:hAnsi="Source Code Pro"/>
          <w:lang w:eastAsia="zh-CN"/>
        </w:rPr>
        <w:t>语文</w:t>
      </w:r>
      <w:r w:rsidRPr="008B7D69">
        <w:rPr>
          <w:rFonts w:ascii="Source Code Pro" w:hAnsi="Source Code Pro"/>
          <w:lang w:eastAsia="zh-CN"/>
        </w:rPr>
        <w:t>: "&lt;&lt;chi&lt;&lt;"\t</w:t>
      </w:r>
      <w:r w:rsidRPr="008B7D69">
        <w:rPr>
          <w:rFonts w:ascii="Source Code Pro" w:hAnsi="Source Code Pro"/>
          <w:lang w:eastAsia="zh-CN"/>
        </w:rPr>
        <w:t>数学</w:t>
      </w:r>
      <w:r w:rsidRPr="008B7D69">
        <w:rPr>
          <w:rFonts w:ascii="Source Code Pro" w:hAnsi="Source Code Pro"/>
          <w:lang w:eastAsia="zh-CN"/>
        </w:rPr>
        <w:t>: "&lt;&lt;math&lt;&lt;"\t</w:t>
      </w:r>
      <w:r w:rsidRPr="008B7D69">
        <w:rPr>
          <w:rFonts w:ascii="Source Code Pro" w:hAnsi="Source Code Pro"/>
          <w:lang w:eastAsia="zh-CN"/>
        </w:rPr>
        <w:t>英语</w:t>
      </w:r>
      <w:r w:rsidRPr="008B7D69">
        <w:rPr>
          <w:rFonts w:ascii="Source Code Pro" w:hAnsi="Source Code Pro"/>
          <w:lang w:eastAsia="zh-CN"/>
        </w:rPr>
        <w:t>: "&lt;&lt;</w:t>
      </w:r>
      <w:proofErr w:type="spellStart"/>
      <w:r w:rsidRPr="008B7D69">
        <w:rPr>
          <w:rFonts w:ascii="Source Code Pro" w:hAnsi="Source Code Pro"/>
          <w:lang w:eastAsia="zh-CN"/>
        </w:rPr>
        <w:t>eng</w:t>
      </w:r>
      <w:proofErr w:type="spellEnd"/>
      <w:r w:rsidRPr="008B7D69">
        <w:rPr>
          <w:rFonts w:ascii="Source Code Pro" w:hAnsi="Source Code Pro"/>
          <w:lang w:eastAsia="zh-CN"/>
        </w:rPr>
        <w:t>&lt;&lt;"\t</w:t>
      </w:r>
      <w:r w:rsidRPr="008B7D69">
        <w:rPr>
          <w:rFonts w:ascii="Source Code Pro" w:hAnsi="Source Code Pro"/>
          <w:lang w:eastAsia="zh-CN"/>
        </w:rPr>
        <w:t>总分</w:t>
      </w:r>
      <w:r w:rsidRPr="008B7D69">
        <w:rPr>
          <w:rFonts w:ascii="Source Code Pro" w:hAnsi="Source Code Pro"/>
          <w:lang w:eastAsia="zh-CN"/>
        </w:rPr>
        <w:t>: "&lt;&lt;sum&lt;&lt;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19BA2D7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}</w:t>
      </w:r>
    </w:p>
    <w:p w14:paraId="166EF6E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friend class teacher;</w:t>
      </w:r>
    </w:p>
    <w:p w14:paraId="3A0329D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 xml:space="preserve">friend </w:t>
      </w:r>
      <w:proofErr w:type="spellStart"/>
      <w:r w:rsidRPr="008B7D69">
        <w:rPr>
          <w:rFonts w:ascii="Source Code Pro" w:hAnsi="Source Code Pro"/>
          <w:lang w:eastAsia="zh-CN"/>
        </w:rPr>
        <w:t>ostream</w:t>
      </w:r>
      <w:proofErr w:type="spellEnd"/>
      <w:r w:rsidRPr="008B7D69">
        <w:rPr>
          <w:rFonts w:ascii="Source Code Pro" w:hAnsi="Source Code Pro"/>
          <w:lang w:eastAsia="zh-CN"/>
        </w:rPr>
        <w:t>&amp; operator&lt;&lt;(</w:t>
      </w:r>
      <w:proofErr w:type="spellStart"/>
      <w:r w:rsidRPr="008B7D69">
        <w:rPr>
          <w:rFonts w:ascii="Source Code Pro" w:hAnsi="Source Code Pro"/>
          <w:lang w:eastAsia="zh-CN"/>
        </w:rPr>
        <w:t>ostream</w:t>
      </w:r>
      <w:proofErr w:type="spellEnd"/>
      <w:r w:rsidRPr="008B7D69">
        <w:rPr>
          <w:rFonts w:ascii="Source Code Pro" w:hAnsi="Source Code Pro"/>
          <w:lang w:eastAsia="zh-CN"/>
        </w:rPr>
        <w:t xml:space="preserve">&amp; </w:t>
      </w:r>
      <w:proofErr w:type="spellStart"/>
      <w:r w:rsidRPr="008B7D69">
        <w:rPr>
          <w:rFonts w:ascii="Source Code Pro" w:hAnsi="Source Code Pro"/>
          <w:lang w:eastAsia="zh-CN"/>
        </w:rPr>
        <w:t>out,student</w:t>
      </w:r>
      <w:proofErr w:type="spellEnd"/>
      <w:r w:rsidRPr="008B7D69">
        <w:rPr>
          <w:rFonts w:ascii="Source Code Pro" w:hAnsi="Source Code Pro"/>
          <w:lang w:eastAsia="zh-CN"/>
        </w:rPr>
        <w:t>&amp; p);</w:t>
      </w:r>
    </w:p>
    <w:p w14:paraId="2668740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 xml:space="preserve">friend </w:t>
      </w:r>
      <w:proofErr w:type="spellStart"/>
      <w:r w:rsidRPr="008B7D69">
        <w:rPr>
          <w:rFonts w:ascii="Source Code Pro" w:hAnsi="Source Code Pro"/>
          <w:lang w:eastAsia="zh-CN"/>
        </w:rPr>
        <w:t>istream</w:t>
      </w:r>
      <w:proofErr w:type="spellEnd"/>
      <w:r w:rsidRPr="008B7D69">
        <w:rPr>
          <w:rFonts w:ascii="Source Code Pro" w:hAnsi="Source Code Pro"/>
          <w:lang w:eastAsia="zh-CN"/>
        </w:rPr>
        <w:t>&amp; operator&gt;&gt;(</w:t>
      </w:r>
      <w:proofErr w:type="spellStart"/>
      <w:r w:rsidRPr="008B7D69">
        <w:rPr>
          <w:rFonts w:ascii="Source Code Pro" w:hAnsi="Source Code Pro"/>
          <w:lang w:eastAsia="zh-CN"/>
        </w:rPr>
        <w:t>istream</w:t>
      </w:r>
      <w:proofErr w:type="spellEnd"/>
      <w:r w:rsidRPr="008B7D69">
        <w:rPr>
          <w:rFonts w:ascii="Source Code Pro" w:hAnsi="Source Code Pro"/>
          <w:lang w:eastAsia="zh-CN"/>
        </w:rPr>
        <w:t xml:space="preserve">&amp; </w:t>
      </w:r>
      <w:proofErr w:type="spellStart"/>
      <w:r w:rsidRPr="008B7D69">
        <w:rPr>
          <w:rFonts w:ascii="Source Code Pro" w:hAnsi="Source Code Pro"/>
          <w:lang w:eastAsia="zh-CN"/>
        </w:rPr>
        <w:t>in,student</w:t>
      </w:r>
      <w:proofErr w:type="spellEnd"/>
      <w:r w:rsidRPr="008B7D69">
        <w:rPr>
          <w:rFonts w:ascii="Source Code Pro" w:hAnsi="Source Code Pro"/>
          <w:lang w:eastAsia="zh-CN"/>
        </w:rPr>
        <w:t>&amp; p);</w:t>
      </w:r>
    </w:p>
    <w:p w14:paraId="1038B58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};</w:t>
      </w:r>
    </w:p>
    <w:p w14:paraId="6A987BE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proofErr w:type="spellStart"/>
      <w:r w:rsidRPr="008B7D69">
        <w:rPr>
          <w:rFonts w:ascii="Source Code Pro" w:hAnsi="Source Code Pro"/>
          <w:lang w:eastAsia="zh-CN"/>
        </w:rPr>
        <w:t>ostream</w:t>
      </w:r>
      <w:proofErr w:type="spellEnd"/>
      <w:r w:rsidRPr="008B7D69">
        <w:rPr>
          <w:rFonts w:ascii="Source Code Pro" w:hAnsi="Source Code Pro"/>
          <w:lang w:eastAsia="zh-CN"/>
        </w:rPr>
        <w:t>&amp; operator&lt;&lt;(</w:t>
      </w:r>
      <w:proofErr w:type="spellStart"/>
      <w:r w:rsidRPr="008B7D69">
        <w:rPr>
          <w:rFonts w:ascii="Source Code Pro" w:hAnsi="Source Code Pro"/>
          <w:lang w:eastAsia="zh-CN"/>
        </w:rPr>
        <w:t>ostream</w:t>
      </w:r>
      <w:proofErr w:type="spellEnd"/>
      <w:r w:rsidRPr="008B7D69">
        <w:rPr>
          <w:rFonts w:ascii="Source Code Pro" w:hAnsi="Source Code Pro"/>
          <w:lang w:eastAsia="zh-CN"/>
        </w:rPr>
        <w:t xml:space="preserve">&amp; </w:t>
      </w:r>
      <w:proofErr w:type="spellStart"/>
      <w:r w:rsidRPr="008B7D69">
        <w:rPr>
          <w:rFonts w:ascii="Source Code Pro" w:hAnsi="Source Code Pro"/>
          <w:lang w:eastAsia="zh-CN"/>
        </w:rPr>
        <w:t>out,student</w:t>
      </w:r>
      <w:proofErr w:type="spellEnd"/>
      <w:r w:rsidRPr="008B7D69">
        <w:rPr>
          <w:rFonts w:ascii="Source Code Pro" w:hAnsi="Source Code Pro"/>
          <w:lang w:eastAsia="zh-CN"/>
        </w:rPr>
        <w:t>&amp; p){</w:t>
      </w:r>
    </w:p>
    <w:p w14:paraId="76D5CC1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out&lt;&lt;p.id&lt;&lt;'\t'&lt;&lt;</w:t>
      </w:r>
      <w:proofErr w:type="spellStart"/>
      <w:r w:rsidRPr="008B7D69">
        <w:rPr>
          <w:rFonts w:ascii="Source Code Pro" w:hAnsi="Source Code Pro"/>
          <w:lang w:eastAsia="zh-CN"/>
        </w:rPr>
        <w:t>p.pass</w:t>
      </w:r>
      <w:proofErr w:type="spellEnd"/>
      <w:r w:rsidRPr="008B7D69">
        <w:rPr>
          <w:rFonts w:ascii="Source Code Pro" w:hAnsi="Source Code Pro"/>
          <w:lang w:eastAsia="zh-CN"/>
        </w:rPr>
        <w:t>&lt;&lt;'\t'&lt;&lt;p.name&lt;&lt;'\t'&lt;&lt;</w:t>
      </w:r>
      <w:proofErr w:type="spellStart"/>
      <w:r w:rsidRPr="008B7D69">
        <w:rPr>
          <w:rFonts w:ascii="Source Code Pro" w:hAnsi="Source Code Pro"/>
          <w:lang w:eastAsia="zh-CN"/>
        </w:rPr>
        <w:t>p.gender</w:t>
      </w:r>
      <w:proofErr w:type="spellEnd"/>
      <w:r w:rsidRPr="008B7D69">
        <w:rPr>
          <w:rFonts w:ascii="Source Code Pro" w:hAnsi="Source Code Pro"/>
          <w:lang w:eastAsia="zh-CN"/>
        </w:rPr>
        <w:t>&lt;&lt;'\t'</w:t>
      </w:r>
    </w:p>
    <w:p w14:paraId="03038EA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&lt;&lt;</w:t>
      </w:r>
      <w:proofErr w:type="spellStart"/>
      <w:r w:rsidRPr="008B7D69">
        <w:rPr>
          <w:rFonts w:ascii="Source Code Pro" w:hAnsi="Source Code Pro"/>
          <w:lang w:eastAsia="zh-CN"/>
        </w:rPr>
        <w:t>p.chi</w:t>
      </w:r>
      <w:proofErr w:type="spellEnd"/>
      <w:r w:rsidRPr="008B7D69">
        <w:rPr>
          <w:rFonts w:ascii="Source Code Pro" w:hAnsi="Source Code Pro"/>
          <w:lang w:eastAsia="zh-CN"/>
        </w:rPr>
        <w:t>&lt;&lt;'\t'&lt;&lt;</w:t>
      </w:r>
      <w:proofErr w:type="spellStart"/>
      <w:r w:rsidRPr="008B7D69">
        <w:rPr>
          <w:rFonts w:ascii="Source Code Pro" w:hAnsi="Source Code Pro"/>
          <w:lang w:eastAsia="zh-CN"/>
        </w:rPr>
        <w:t>p.math</w:t>
      </w:r>
      <w:proofErr w:type="spellEnd"/>
      <w:r w:rsidRPr="008B7D69">
        <w:rPr>
          <w:rFonts w:ascii="Source Code Pro" w:hAnsi="Source Code Pro"/>
          <w:lang w:eastAsia="zh-CN"/>
        </w:rPr>
        <w:t>&lt;&lt;'\t'&lt;&lt;</w:t>
      </w:r>
      <w:proofErr w:type="spellStart"/>
      <w:r w:rsidRPr="008B7D69">
        <w:rPr>
          <w:rFonts w:ascii="Source Code Pro" w:hAnsi="Source Code Pro"/>
          <w:lang w:eastAsia="zh-CN"/>
        </w:rPr>
        <w:t>p.eng</w:t>
      </w:r>
      <w:proofErr w:type="spellEnd"/>
      <w:r w:rsidRPr="008B7D69">
        <w:rPr>
          <w:rFonts w:ascii="Source Code Pro" w:hAnsi="Source Code Pro"/>
          <w:lang w:eastAsia="zh-CN"/>
        </w:rPr>
        <w:t>&lt;&lt;'\t'&lt;&lt;</w:t>
      </w:r>
      <w:proofErr w:type="spellStart"/>
      <w:r w:rsidRPr="008B7D69">
        <w:rPr>
          <w:rFonts w:ascii="Source Code Pro" w:hAnsi="Source Code Pro"/>
          <w:lang w:eastAsia="zh-CN"/>
        </w:rPr>
        <w:t>p.sum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3A83B57E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return out;</w:t>
      </w:r>
    </w:p>
    <w:p w14:paraId="69D6780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}</w:t>
      </w:r>
    </w:p>
    <w:p w14:paraId="63C8239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proofErr w:type="spellStart"/>
      <w:r w:rsidRPr="008B7D69">
        <w:rPr>
          <w:rFonts w:ascii="Source Code Pro" w:hAnsi="Source Code Pro"/>
          <w:lang w:eastAsia="zh-CN"/>
        </w:rPr>
        <w:t>istream</w:t>
      </w:r>
      <w:proofErr w:type="spellEnd"/>
      <w:r w:rsidRPr="008B7D69">
        <w:rPr>
          <w:rFonts w:ascii="Source Code Pro" w:hAnsi="Source Code Pro"/>
          <w:lang w:eastAsia="zh-CN"/>
        </w:rPr>
        <w:t>&amp; operator&gt;&gt;(</w:t>
      </w:r>
      <w:proofErr w:type="spellStart"/>
      <w:r w:rsidRPr="008B7D69">
        <w:rPr>
          <w:rFonts w:ascii="Source Code Pro" w:hAnsi="Source Code Pro"/>
          <w:lang w:eastAsia="zh-CN"/>
        </w:rPr>
        <w:t>istream</w:t>
      </w:r>
      <w:proofErr w:type="spellEnd"/>
      <w:r w:rsidRPr="008B7D69">
        <w:rPr>
          <w:rFonts w:ascii="Source Code Pro" w:hAnsi="Source Code Pro"/>
          <w:lang w:eastAsia="zh-CN"/>
        </w:rPr>
        <w:t xml:space="preserve">&amp; </w:t>
      </w:r>
      <w:proofErr w:type="spellStart"/>
      <w:r w:rsidRPr="008B7D69">
        <w:rPr>
          <w:rFonts w:ascii="Source Code Pro" w:hAnsi="Source Code Pro"/>
          <w:lang w:eastAsia="zh-CN"/>
        </w:rPr>
        <w:t>in,student</w:t>
      </w:r>
      <w:proofErr w:type="spellEnd"/>
      <w:r w:rsidRPr="008B7D69">
        <w:rPr>
          <w:rFonts w:ascii="Source Code Pro" w:hAnsi="Source Code Pro"/>
          <w:lang w:eastAsia="zh-CN"/>
        </w:rPr>
        <w:t>&amp; p){</w:t>
      </w:r>
    </w:p>
    <w:p w14:paraId="100A8A1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in&gt;&gt;p.id&gt;&gt;</w:t>
      </w:r>
      <w:proofErr w:type="spellStart"/>
      <w:r w:rsidRPr="008B7D69">
        <w:rPr>
          <w:rFonts w:ascii="Source Code Pro" w:hAnsi="Source Code Pro"/>
          <w:lang w:eastAsia="zh-CN"/>
        </w:rPr>
        <w:t>p.pass</w:t>
      </w:r>
      <w:proofErr w:type="spellEnd"/>
      <w:r w:rsidRPr="008B7D69">
        <w:rPr>
          <w:rFonts w:ascii="Source Code Pro" w:hAnsi="Source Code Pro"/>
          <w:lang w:eastAsia="zh-CN"/>
        </w:rPr>
        <w:t>&gt;&gt;p.name&gt;&gt;</w:t>
      </w:r>
      <w:proofErr w:type="spellStart"/>
      <w:r w:rsidRPr="008B7D69">
        <w:rPr>
          <w:rFonts w:ascii="Source Code Pro" w:hAnsi="Source Code Pro"/>
          <w:lang w:eastAsia="zh-CN"/>
        </w:rPr>
        <w:t>p.gender</w:t>
      </w:r>
      <w:proofErr w:type="spellEnd"/>
      <w:r w:rsidRPr="008B7D69">
        <w:rPr>
          <w:rFonts w:ascii="Source Code Pro" w:hAnsi="Source Code Pro"/>
          <w:lang w:eastAsia="zh-CN"/>
        </w:rPr>
        <w:t>&gt;&gt;</w:t>
      </w:r>
      <w:proofErr w:type="spellStart"/>
      <w:r w:rsidRPr="008B7D69">
        <w:rPr>
          <w:rFonts w:ascii="Source Code Pro" w:hAnsi="Source Code Pro"/>
          <w:lang w:eastAsia="zh-CN"/>
        </w:rPr>
        <w:t>p.chi</w:t>
      </w:r>
      <w:proofErr w:type="spellEnd"/>
      <w:r w:rsidRPr="008B7D69">
        <w:rPr>
          <w:rFonts w:ascii="Source Code Pro" w:hAnsi="Source Code Pro"/>
          <w:lang w:eastAsia="zh-CN"/>
        </w:rPr>
        <w:t>&gt;&gt;</w:t>
      </w:r>
      <w:proofErr w:type="spellStart"/>
      <w:r w:rsidRPr="008B7D69">
        <w:rPr>
          <w:rFonts w:ascii="Source Code Pro" w:hAnsi="Source Code Pro"/>
          <w:lang w:eastAsia="zh-CN"/>
        </w:rPr>
        <w:t>p.math</w:t>
      </w:r>
      <w:proofErr w:type="spellEnd"/>
      <w:r w:rsidRPr="008B7D69">
        <w:rPr>
          <w:rFonts w:ascii="Source Code Pro" w:hAnsi="Source Code Pro"/>
          <w:lang w:eastAsia="zh-CN"/>
        </w:rPr>
        <w:t>&gt;&gt;</w:t>
      </w:r>
      <w:proofErr w:type="spellStart"/>
      <w:r w:rsidRPr="008B7D69">
        <w:rPr>
          <w:rFonts w:ascii="Source Code Pro" w:hAnsi="Source Code Pro"/>
          <w:lang w:eastAsia="zh-CN"/>
        </w:rPr>
        <w:t>p.eng</w:t>
      </w:r>
      <w:proofErr w:type="spellEnd"/>
      <w:r w:rsidRPr="008B7D69">
        <w:rPr>
          <w:rFonts w:ascii="Source Code Pro" w:hAnsi="Source Code Pro"/>
          <w:lang w:eastAsia="zh-CN"/>
        </w:rPr>
        <w:t>&gt;&gt;</w:t>
      </w:r>
      <w:proofErr w:type="spellStart"/>
      <w:r w:rsidRPr="008B7D69">
        <w:rPr>
          <w:rFonts w:ascii="Source Code Pro" w:hAnsi="Source Code Pro"/>
          <w:lang w:eastAsia="zh-CN"/>
        </w:rPr>
        <w:t>p.sum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7F6132B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return in;</w:t>
      </w:r>
    </w:p>
    <w:p w14:paraId="4EE4129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}</w:t>
      </w:r>
    </w:p>
    <w:p w14:paraId="1EAAF36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vector&lt;student&gt; students;</w:t>
      </w:r>
    </w:p>
    <w:p w14:paraId="1F49164E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 xml:space="preserve">void </w:t>
      </w:r>
      <w:proofErr w:type="spellStart"/>
      <w:r w:rsidRPr="008B7D69">
        <w:rPr>
          <w:rFonts w:ascii="Source Code Pro" w:hAnsi="Source Code Pro"/>
          <w:lang w:eastAsia="zh-CN"/>
        </w:rPr>
        <w:t>addStudent</w:t>
      </w:r>
      <w:proofErr w:type="spellEnd"/>
      <w:r w:rsidRPr="008B7D69">
        <w:rPr>
          <w:rFonts w:ascii="Source Code Pro" w:hAnsi="Source Code Pro"/>
          <w:lang w:eastAsia="zh-CN"/>
        </w:rPr>
        <w:t>(){</w:t>
      </w:r>
    </w:p>
    <w:p w14:paraId="51E97E4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lastRenderedPageBreak/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学号</w:t>
      </w:r>
      <w:r w:rsidRPr="008B7D69">
        <w:rPr>
          <w:rFonts w:ascii="Source Code Pro" w:hAnsi="Source Code Pro"/>
          <w:lang w:eastAsia="zh-CN"/>
        </w:rPr>
        <w:t xml:space="preserve"> </w:t>
      </w:r>
      <w:r w:rsidRPr="008B7D69">
        <w:rPr>
          <w:rFonts w:ascii="Source Code Pro" w:hAnsi="Source Code Pro"/>
          <w:lang w:eastAsia="zh-CN"/>
        </w:rPr>
        <w:t>姓名</w:t>
      </w:r>
      <w:r w:rsidRPr="008B7D69">
        <w:rPr>
          <w:rFonts w:ascii="Source Code Pro" w:hAnsi="Source Code Pro"/>
          <w:lang w:eastAsia="zh-CN"/>
        </w:rPr>
        <w:t xml:space="preserve"> </w:t>
      </w:r>
      <w:r w:rsidRPr="008B7D69">
        <w:rPr>
          <w:rFonts w:ascii="Source Code Pro" w:hAnsi="Source Code Pro"/>
          <w:lang w:eastAsia="zh-CN"/>
        </w:rPr>
        <w:t>性别</w:t>
      </w:r>
      <w:r w:rsidRPr="008B7D69">
        <w:rPr>
          <w:rFonts w:ascii="Source Code Pro" w:hAnsi="Source Code Pro"/>
          <w:lang w:eastAsia="zh-CN"/>
        </w:rPr>
        <w:t>:"&lt;&lt;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059E891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 xml:space="preserve">string </w:t>
      </w:r>
      <w:proofErr w:type="spellStart"/>
      <w:r w:rsidRPr="008B7D69">
        <w:rPr>
          <w:rFonts w:ascii="Source Code Pro" w:hAnsi="Source Code Pro"/>
          <w:lang w:eastAsia="zh-CN"/>
        </w:rPr>
        <w:t>a,b,c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2DFE17A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&gt;&gt;a&gt;&gt;b&gt;&gt;c;</w:t>
      </w:r>
    </w:p>
    <w:p w14:paraId="07DDB1B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语文</w:t>
      </w:r>
      <w:r w:rsidRPr="008B7D69">
        <w:rPr>
          <w:rFonts w:ascii="Source Code Pro" w:hAnsi="Source Code Pro"/>
          <w:lang w:eastAsia="zh-CN"/>
        </w:rPr>
        <w:t xml:space="preserve"> </w:t>
      </w:r>
      <w:r w:rsidRPr="008B7D69">
        <w:rPr>
          <w:rFonts w:ascii="Source Code Pro" w:hAnsi="Source Code Pro"/>
          <w:lang w:eastAsia="zh-CN"/>
        </w:rPr>
        <w:t>数学</w:t>
      </w:r>
      <w:r w:rsidRPr="008B7D69">
        <w:rPr>
          <w:rFonts w:ascii="Source Code Pro" w:hAnsi="Source Code Pro"/>
          <w:lang w:eastAsia="zh-CN"/>
        </w:rPr>
        <w:t xml:space="preserve"> </w:t>
      </w:r>
      <w:r w:rsidRPr="008B7D69">
        <w:rPr>
          <w:rFonts w:ascii="Source Code Pro" w:hAnsi="Source Code Pro"/>
          <w:lang w:eastAsia="zh-CN"/>
        </w:rPr>
        <w:t>英语分数</w:t>
      </w:r>
      <w:r w:rsidRPr="008B7D69">
        <w:rPr>
          <w:rFonts w:ascii="Source Code Pro" w:hAnsi="Source Code Pro"/>
          <w:lang w:eastAsia="zh-CN"/>
        </w:rPr>
        <w:t>:"&lt;&lt;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5EF789B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 xml:space="preserve">int </w:t>
      </w:r>
      <w:proofErr w:type="spellStart"/>
      <w:r w:rsidRPr="008B7D69">
        <w:rPr>
          <w:rFonts w:ascii="Source Code Pro" w:hAnsi="Source Code Pro"/>
          <w:lang w:eastAsia="zh-CN"/>
        </w:rPr>
        <w:t>e,f,g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596B930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&gt;&gt;e&gt;&gt;f&gt;&gt;g;</w:t>
      </w:r>
    </w:p>
    <w:p w14:paraId="0EF3D04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students.push_back</w:t>
      </w:r>
      <w:proofErr w:type="spellEnd"/>
      <w:r w:rsidRPr="008B7D69">
        <w:rPr>
          <w:rFonts w:ascii="Source Code Pro" w:hAnsi="Source Code Pro"/>
          <w:lang w:eastAsia="zh-CN"/>
        </w:rPr>
        <w:t>(student(a,"8888",b,c,e,f,g));</w:t>
      </w:r>
    </w:p>
    <w:p w14:paraId="3A89124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}</w:t>
      </w:r>
    </w:p>
    <w:p w14:paraId="378DE36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class teacher :public person{</w:t>
      </w:r>
    </w:p>
    <w:p w14:paraId="595A1BE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private:</w:t>
      </w:r>
    </w:p>
    <w:p w14:paraId="70ECF77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 xml:space="preserve">vector&lt;student&gt;::iterator </w:t>
      </w:r>
      <w:proofErr w:type="spellStart"/>
      <w:r w:rsidRPr="008B7D69">
        <w:rPr>
          <w:rFonts w:ascii="Source Code Pro" w:hAnsi="Source Code Pro"/>
          <w:lang w:eastAsia="zh-CN"/>
        </w:rPr>
        <w:t>findStu</w:t>
      </w:r>
      <w:proofErr w:type="spellEnd"/>
      <w:r w:rsidRPr="008B7D69">
        <w:rPr>
          <w:rFonts w:ascii="Source Code Pro" w:hAnsi="Source Code Pro"/>
          <w:lang w:eastAsia="zh-CN"/>
        </w:rPr>
        <w:t>(){</w:t>
      </w:r>
    </w:p>
    <w:p w14:paraId="4DDF1AF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要搜索学号还是姓名？（</w:t>
      </w:r>
      <w:r w:rsidRPr="008B7D69">
        <w:rPr>
          <w:rFonts w:ascii="Source Code Pro" w:hAnsi="Source Code Pro"/>
          <w:lang w:eastAsia="zh-CN"/>
        </w:rPr>
        <w:t>0:</w:t>
      </w:r>
      <w:r w:rsidRPr="008B7D69">
        <w:rPr>
          <w:rFonts w:ascii="Source Code Pro" w:hAnsi="Source Code Pro"/>
          <w:lang w:eastAsia="zh-CN"/>
        </w:rPr>
        <w:t>学号</w:t>
      </w:r>
      <w:r w:rsidRPr="008B7D69">
        <w:rPr>
          <w:rFonts w:ascii="Source Code Pro" w:hAnsi="Source Code Pro"/>
          <w:lang w:eastAsia="zh-CN"/>
        </w:rPr>
        <w:t xml:space="preserve"> </w:t>
      </w:r>
      <w:r w:rsidRPr="008B7D69">
        <w:rPr>
          <w:rFonts w:ascii="Source Code Pro" w:hAnsi="Source Code Pro"/>
          <w:lang w:eastAsia="zh-CN"/>
        </w:rPr>
        <w:t>其他</w:t>
      </w:r>
      <w:r w:rsidRPr="008B7D69">
        <w:rPr>
          <w:rFonts w:ascii="Source Code Pro" w:hAnsi="Source Code Pro"/>
          <w:lang w:eastAsia="zh-CN"/>
        </w:rPr>
        <w:t>:</w:t>
      </w:r>
      <w:r w:rsidRPr="008B7D69">
        <w:rPr>
          <w:rFonts w:ascii="Source Code Pro" w:hAnsi="Source Code Pro"/>
          <w:lang w:eastAsia="zh-CN"/>
        </w:rPr>
        <w:t>姓名）</w:t>
      </w:r>
      <w:r w:rsidRPr="008B7D69">
        <w:rPr>
          <w:rFonts w:ascii="Source Code Pro" w:hAnsi="Source Code Pro"/>
          <w:lang w:eastAsia="zh-CN"/>
        </w:rPr>
        <w:t>";</w:t>
      </w:r>
    </w:p>
    <w:p w14:paraId="031AB4E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int op;</w:t>
      </w:r>
    </w:p>
    <w:p w14:paraId="3299B6D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&gt;&gt;op;</w:t>
      </w:r>
    </w:p>
    <w:p w14:paraId="4E090CA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要搜索的内容</w:t>
      </w:r>
      <w:r w:rsidRPr="008B7D69">
        <w:rPr>
          <w:rFonts w:ascii="Source Code Pro" w:hAnsi="Source Code Pro"/>
          <w:lang w:eastAsia="zh-CN"/>
        </w:rPr>
        <w:t>: ";</w:t>
      </w:r>
    </w:p>
    <w:p w14:paraId="4C38829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string s;</w:t>
      </w:r>
    </w:p>
    <w:p w14:paraId="2EF6E61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&gt;&gt;s;</w:t>
      </w:r>
    </w:p>
    <w:p w14:paraId="50E52D1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 xml:space="preserve">auto </w:t>
      </w:r>
      <w:proofErr w:type="spellStart"/>
      <w:r w:rsidRPr="008B7D69">
        <w:rPr>
          <w:rFonts w:ascii="Source Code Pro" w:hAnsi="Source Code Pro"/>
          <w:lang w:eastAsia="zh-CN"/>
        </w:rPr>
        <w:t>iter</w:t>
      </w:r>
      <w:proofErr w:type="spellEnd"/>
      <w:r w:rsidRPr="008B7D69">
        <w:rPr>
          <w:rFonts w:ascii="Source Code Pro" w:hAnsi="Source Code Pro"/>
          <w:lang w:eastAsia="zh-CN"/>
        </w:rPr>
        <w:t>=</w:t>
      </w:r>
      <w:proofErr w:type="spellStart"/>
      <w:r w:rsidRPr="008B7D69">
        <w:rPr>
          <w:rFonts w:ascii="Source Code Pro" w:hAnsi="Source Code Pro"/>
          <w:lang w:eastAsia="zh-CN"/>
        </w:rPr>
        <w:t>students.begin</w:t>
      </w:r>
      <w:proofErr w:type="spellEnd"/>
      <w:r w:rsidRPr="008B7D69">
        <w:rPr>
          <w:rFonts w:ascii="Source Code Pro" w:hAnsi="Source Code Pro"/>
          <w:lang w:eastAsia="zh-CN"/>
        </w:rPr>
        <w:t>();</w:t>
      </w:r>
    </w:p>
    <w:p w14:paraId="03006C9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for(;</w:t>
      </w:r>
      <w:proofErr w:type="spellStart"/>
      <w:r w:rsidRPr="008B7D69">
        <w:rPr>
          <w:rFonts w:ascii="Source Code Pro" w:hAnsi="Source Code Pro"/>
          <w:lang w:eastAsia="zh-CN"/>
        </w:rPr>
        <w:t>iter</w:t>
      </w:r>
      <w:proofErr w:type="spellEnd"/>
      <w:r w:rsidRPr="008B7D69">
        <w:rPr>
          <w:rFonts w:ascii="Source Code Pro" w:hAnsi="Source Code Pro"/>
          <w:lang w:eastAsia="zh-CN"/>
        </w:rPr>
        <w:t>&lt;=</w:t>
      </w:r>
      <w:proofErr w:type="spellStart"/>
      <w:r w:rsidRPr="008B7D69">
        <w:rPr>
          <w:rFonts w:ascii="Source Code Pro" w:hAnsi="Source Code Pro"/>
          <w:lang w:eastAsia="zh-CN"/>
        </w:rPr>
        <w:t>students.end</w:t>
      </w:r>
      <w:proofErr w:type="spellEnd"/>
      <w:r w:rsidRPr="008B7D69">
        <w:rPr>
          <w:rFonts w:ascii="Source Code Pro" w:hAnsi="Source Code Pro"/>
          <w:lang w:eastAsia="zh-CN"/>
        </w:rPr>
        <w:t>();</w:t>
      </w:r>
      <w:proofErr w:type="spellStart"/>
      <w:r w:rsidRPr="008B7D69">
        <w:rPr>
          <w:rFonts w:ascii="Source Code Pro" w:hAnsi="Source Code Pro"/>
          <w:lang w:eastAsia="zh-CN"/>
        </w:rPr>
        <w:t>iter</w:t>
      </w:r>
      <w:proofErr w:type="spellEnd"/>
      <w:r w:rsidRPr="008B7D69">
        <w:rPr>
          <w:rFonts w:ascii="Source Code Pro" w:hAnsi="Source Code Pro"/>
          <w:lang w:eastAsia="zh-CN"/>
        </w:rPr>
        <w:t>++){</w:t>
      </w:r>
    </w:p>
    <w:p w14:paraId="425248B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string ss=</w:t>
      </w:r>
      <w:proofErr w:type="spellStart"/>
      <w:r w:rsidRPr="008B7D69">
        <w:rPr>
          <w:rFonts w:ascii="Source Code Pro" w:hAnsi="Source Code Pro"/>
          <w:lang w:eastAsia="zh-CN"/>
        </w:rPr>
        <w:t>op?iter</w:t>
      </w:r>
      <w:proofErr w:type="spellEnd"/>
      <w:r w:rsidRPr="008B7D69">
        <w:rPr>
          <w:rFonts w:ascii="Source Code Pro" w:hAnsi="Source Code Pro"/>
          <w:lang w:eastAsia="zh-CN"/>
        </w:rPr>
        <w:t>-&gt;</w:t>
      </w:r>
      <w:proofErr w:type="spellStart"/>
      <w:r w:rsidRPr="008B7D69">
        <w:rPr>
          <w:rFonts w:ascii="Source Code Pro" w:hAnsi="Source Code Pro"/>
          <w:lang w:eastAsia="zh-CN"/>
        </w:rPr>
        <w:t>name:iter</w:t>
      </w:r>
      <w:proofErr w:type="spellEnd"/>
      <w:r w:rsidRPr="008B7D69">
        <w:rPr>
          <w:rFonts w:ascii="Source Code Pro" w:hAnsi="Source Code Pro"/>
          <w:lang w:eastAsia="zh-CN"/>
        </w:rPr>
        <w:t>-&gt;id;</w:t>
      </w:r>
    </w:p>
    <w:p w14:paraId="69BBDA3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if(ss==s){</w:t>
      </w:r>
    </w:p>
    <w:p w14:paraId="66AE482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break;</w:t>
      </w:r>
    </w:p>
    <w:p w14:paraId="47126BB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}</w:t>
      </w:r>
    </w:p>
    <w:p w14:paraId="28BB0EC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}</w:t>
      </w:r>
    </w:p>
    <w:p w14:paraId="2B32536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 xml:space="preserve">return </w:t>
      </w:r>
      <w:proofErr w:type="spellStart"/>
      <w:r w:rsidRPr="008B7D69">
        <w:rPr>
          <w:rFonts w:ascii="Source Code Pro" w:hAnsi="Source Code Pro"/>
          <w:lang w:eastAsia="zh-CN"/>
        </w:rPr>
        <w:t>iter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44B5E32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}</w:t>
      </w:r>
    </w:p>
    <w:p w14:paraId="10D8B92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 xml:space="preserve">void </w:t>
      </w:r>
      <w:proofErr w:type="spellStart"/>
      <w:r w:rsidRPr="008B7D69">
        <w:rPr>
          <w:rFonts w:ascii="Source Code Pro" w:hAnsi="Source Code Pro"/>
          <w:lang w:eastAsia="zh-CN"/>
        </w:rPr>
        <w:t>barGraph</w:t>
      </w:r>
      <w:proofErr w:type="spellEnd"/>
      <w:r w:rsidRPr="008B7D69">
        <w:rPr>
          <w:rFonts w:ascii="Source Code Pro" w:hAnsi="Source Code Pro"/>
          <w:lang w:eastAsia="zh-CN"/>
        </w:rPr>
        <w:t>(){</w:t>
      </w:r>
    </w:p>
    <w:p w14:paraId="65448A9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int n=</w:t>
      </w:r>
      <w:proofErr w:type="spellStart"/>
      <w:r w:rsidRPr="008B7D69">
        <w:rPr>
          <w:rFonts w:ascii="Source Code Pro" w:hAnsi="Source Code Pro"/>
          <w:lang w:eastAsia="zh-CN"/>
        </w:rPr>
        <w:t>students.size</w:t>
      </w:r>
      <w:proofErr w:type="spellEnd"/>
      <w:r w:rsidRPr="008B7D69">
        <w:rPr>
          <w:rFonts w:ascii="Source Code Pro" w:hAnsi="Source Code Pro"/>
          <w:lang w:eastAsia="zh-CN"/>
        </w:rPr>
        <w:t>();</w:t>
      </w:r>
    </w:p>
    <w:p w14:paraId="11850F1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int*a=new int[n],</w:t>
      </w:r>
      <w:proofErr w:type="spellStart"/>
      <w:r w:rsidRPr="008B7D69">
        <w:rPr>
          <w:rFonts w:ascii="Source Code Pro" w:hAnsi="Source Code Pro"/>
          <w:lang w:eastAsia="zh-CN"/>
        </w:rPr>
        <w:t>i</w:t>
      </w:r>
      <w:proofErr w:type="spellEnd"/>
      <w:r w:rsidRPr="008B7D69">
        <w:rPr>
          <w:rFonts w:ascii="Source Code Pro" w:hAnsi="Source Code Pro"/>
          <w:lang w:eastAsia="zh-CN"/>
        </w:rPr>
        <w:t>=0;</w:t>
      </w:r>
    </w:p>
    <w:p w14:paraId="38A05EC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for(student s:students)</w:t>
      </w:r>
    </w:p>
    <w:p w14:paraId="7B60394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a[</w:t>
      </w:r>
      <w:proofErr w:type="spellStart"/>
      <w:r w:rsidRPr="008B7D69">
        <w:rPr>
          <w:rFonts w:ascii="Source Code Pro" w:hAnsi="Source Code Pro"/>
          <w:lang w:eastAsia="zh-CN"/>
        </w:rPr>
        <w:t>i</w:t>
      </w:r>
      <w:proofErr w:type="spellEnd"/>
      <w:r w:rsidRPr="008B7D69">
        <w:rPr>
          <w:rFonts w:ascii="Source Code Pro" w:hAnsi="Source Code Pro"/>
          <w:lang w:eastAsia="zh-CN"/>
        </w:rPr>
        <w:t>++]=</w:t>
      </w:r>
      <w:proofErr w:type="spellStart"/>
      <w:r w:rsidRPr="008B7D69">
        <w:rPr>
          <w:rFonts w:ascii="Source Code Pro" w:hAnsi="Source Code Pro"/>
          <w:lang w:eastAsia="zh-CN"/>
        </w:rPr>
        <w:t>s.sum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35823BD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sort(</w:t>
      </w:r>
      <w:proofErr w:type="spellStart"/>
      <w:r w:rsidRPr="008B7D69">
        <w:rPr>
          <w:rFonts w:ascii="Source Code Pro" w:hAnsi="Source Code Pro"/>
          <w:lang w:eastAsia="zh-CN"/>
        </w:rPr>
        <w:t>a,a+n</w:t>
      </w:r>
      <w:proofErr w:type="spellEnd"/>
      <w:r w:rsidRPr="008B7D69">
        <w:rPr>
          <w:rFonts w:ascii="Source Code Pro" w:hAnsi="Source Code Pro"/>
          <w:lang w:eastAsia="zh-CN"/>
        </w:rPr>
        <w:t>);</w:t>
      </w:r>
    </w:p>
    <w:p w14:paraId="603ED2C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float l=a[0],r=a[n-1],dl=(r-l)/10;</w:t>
      </w:r>
    </w:p>
    <w:p w14:paraId="6528885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int per[10],x=0;</w:t>
      </w:r>
    </w:p>
    <w:p w14:paraId="5F04257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 xml:space="preserve">for(int </w:t>
      </w:r>
      <w:proofErr w:type="spellStart"/>
      <w:r w:rsidRPr="008B7D69">
        <w:rPr>
          <w:rFonts w:ascii="Source Code Pro" w:hAnsi="Source Code Pro"/>
          <w:lang w:eastAsia="zh-CN"/>
        </w:rPr>
        <w:t>i</w:t>
      </w:r>
      <w:proofErr w:type="spellEnd"/>
      <w:r w:rsidRPr="008B7D69">
        <w:rPr>
          <w:rFonts w:ascii="Source Code Pro" w:hAnsi="Source Code Pro"/>
          <w:lang w:eastAsia="zh-CN"/>
        </w:rPr>
        <w:t>=0;i&lt;10;i++){</w:t>
      </w:r>
    </w:p>
    <w:p w14:paraId="3D1EEDC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</w:t>
      </w:r>
      <w:proofErr w:type="spellStart"/>
      <w:r w:rsidRPr="008B7D69">
        <w:rPr>
          <w:rFonts w:ascii="Source Code Pro" w:hAnsi="Source Code Pro"/>
          <w:lang w:eastAsia="zh-CN"/>
        </w:rPr>
        <w:t>setiosflags</w:t>
      </w:r>
      <w:proofErr w:type="spellEnd"/>
      <w:r w:rsidRPr="008B7D69">
        <w:rPr>
          <w:rFonts w:ascii="Source Code Pro" w:hAnsi="Source Code Pro"/>
          <w:lang w:eastAsia="zh-CN"/>
        </w:rPr>
        <w:t>(</w:t>
      </w:r>
      <w:proofErr w:type="spellStart"/>
      <w:r w:rsidRPr="008B7D69">
        <w:rPr>
          <w:rFonts w:ascii="Source Code Pro" w:hAnsi="Source Code Pro"/>
          <w:lang w:eastAsia="zh-CN"/>
        </w:rPr>
        <w:t>ios</w:t>
      </w:r>
      <w:proofErr w:type="spellEnd"/>
      <w:r w:rsidRPr="008B7D69">
        <w:rPr>
          <w:rFonts w:ascii="Source Code Pro" w:hAnsi="Source Code Pro"/>
          <w:lang w:eastAsia="zh-CN"/>
        </w:rPr>
        <w:t>::fixed)&lt;&lt;</w:t>
      </w:r>
      <w:proofErr w:type="spellStart"/>
      <w:r w:rsidRPr="008B7D69">
        <w:rPr>
          <w:rFonts w:ascii="Source Code Pro" w:hAnsi="Source Code Pro"/>
          <w:lang w:eastAsia="zh-CN"/>
        </w:rPr>
        <w:t>setprecision</w:t>
      </w:r>
      <w:proofErr w:type="spellEnd"/>
      <w:r w:rsidRPr="008B7D69">
        <w:rPr>
          <w:rFonts w:ascii="Source Code Pro" w:hAnsi="Source Code Pro"/>
          <w:lang w:eastAsia="zh-CN"/>
        </w:rPr>
        <w:t>(1)&lt;&lt;l&lt;&lt;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6693A13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&lt;&lt;'\t';</w:t>
      </w:r>
    </w:p>
    <w:p w14:paraId="489C72E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int c=0;</w:t>
      </w:r>
    </w:p>
    <w:p w14:paraId="34EFE88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l+=dl;</w:t>
      </w:r>
    </w:p>
    <w:p w14:paraId="72B90F4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for(;a[x]&lt;=l+0.001&amp;&amp;x&lt;</w:t>
      </w:r>
      <w:proofErr w:type="spellStart"/>
      <w:r w:rsidRPr="008B7D69">
        <w:rPr>
          <w:rFonts w:ascii="Source Code Pro" w:hAnsi="Source Code Pro"/>
          <w:lang w:eastAsia="zh-CN"/>
        </w:rPr>
        <w:t>n;x</w:t>
      </w:r>
      <w:proofErr w:type="spellEnd"/>
      <w:r w:rsidRPr="008B7D69">
        <w:rPr>
          <w:rFonts w:ascii="Source Code Pro" w:hAnsi="Source Code Pro"/>
          <w:lang w:eastAsia="zh-CN"/>
        </w:rPr>
        <w:t>++)</w:t>
      </w:r>
    </w:p>
    <w:p w14:paraId="408C47D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c++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60AD321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c=c*50/n;</w:t>
      </w:r>
    </w:p>
    <w:p w14:paraId="6F666EA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while(c--)</w:t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&lt;&lt;'*';</w:t>
      </w:r>
    </w:p>
    <w:p w14:paraId="47B094A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5C4482BE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}</w:t>
      </w:r>
    </w:p>
    <w:p w14:paraId="4B58A15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&lt;&lt;r&lt;&lt;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223188A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delete[] a;</w:t>
      </w:r>
    </w:p>
    <w:p w14:paraId="61543B8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}</w:t>
      </w:r>
    </w:p>
    <w:p w14:paraId="777D2B4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public:</w:t>
      </w:r>
    </w:p>
    <w:p w14:paraId="17F1E5D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void set(string _id="",string _pass="8888"){</w:t>
      </w:r>
    </w:p>
    <w:p w14:paraId="360C031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id=_id;</w:t>
      </w:r>
    </w:p>
    <w:p w14:paraId="05DE440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pass=_pass;</w:t>
      </w:r>
    </w:p>
    <w:p w14:paraId="3AE3568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lastRenderedPageBreak/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ids.insert</w:t>
      </w:r>
      <w:proofErr w:type="spellEnd"/>
      <w:r w:rsidRPr="008B7D69">
        <w:rPr>
          <w:rFonts w:ascii="Source Code Pro" w:hAnsi="Source Code Pro"/>
          <w:lang w:eastAsia="zh-CN"/>
        </w:rPr>
        <w:t>(id);</w:t>
      </w:r>
    </w:p>
    <w:p w14:paraId="3E7BE23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}</w:t>
      </w:r>
    </w:p>
    <w:p w14:paraId="31A2626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void work(){</w:t>
      </w:r>
    </w:p>
    <w:p w14:paraId="3DA4C32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&lt;&lt;"********************"&lt;&lt;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74DFBDE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&lt;&lt;"*|----------------|*"&lt;&lt;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4685481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 xml:space="preserve">&lt;&lt;"*|  </w:t>
      </w:r>
      <w:r w:rsidRPr="008B7D69">
        <w:rPr>
          <w:rFonts w:ascii="Source Code Pro" w:hAnsi="Source Code Pro"/>
          <w:lang w:eastAsia="zh-CN"/>
        </w:rPr>
        <w:t>学生管理系统</w:t>
      </w:r>
      <w:r w:rsidRPr="008B7D69">
        <w:rPr>
          <w:rFonts w:ascii="Source Code Pro" w:hAnsi="Source Code Pro"/>
          <w:lang w:eastAsia="zh-CN"/>
        </w:rPr>
        <w:t xml:space="preserve"> 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022BA042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&lt;&lt;"*|----------------|*"&lt;&lt;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5EAFA7C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 1.</w:t>
      </w:r>
      <w:r w:rsidRPr="008B7D69">
        <w:rPr>
          <w:rFonts w:ascii="Source Code Pro" w:hAnsi="Source Code Pro"/>
          <w:lang w:eastAsia="zh-CN"/>
        </w:rPr>
        <w:t>退出账号</w:t>
      </w:r>
      <w:r w:rsidRPr="008B7D69">
        <w:rPr>
          <w:rFonts w:ascii="Source Code Pro" w:hAnsi="Source Code Pro"/>
          <w:lang w:eastAsia="zh-CN"/>
        </w:rPr>
        <w:t xml:space="preserve">    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13C4E9D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 2.</w:t>
      </w:r>
      <w:r w:rsidRPr="008B7D69">
        <w:rPr>
          <w:rFonts w:ascii="Source Code Pro" w:hAnsi="Source Code Pro"/>
          <w:lang w:eastAsia="zh-CN"/>
        </w:rPr>
        <w:t>修改密码</w:t>
      </w:r>
      <w:r w:rsidRPr="008B7D69">
        <w:rPr>
          <w:rFonts w:ascii="Source Code Pro" w:hAnsi="Source Code Pro"/>
          <w:lang w:eastAsia="zh-CN"/>
        </w:rPr>
        <w:t xml:space="preserve">    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044BDEC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 3.</w:t>
      </w:r>
      <w:r w:rsidRPr="008B7D69">
        <w:rPr>
          <w:rFonts w:ascii="Source Code Pro" w:hAnsi="Source Code Pro"/>
          <w:lang w:eastAsia="zh-CN"/>
        </w:rPr>
        <w:t>增加学生信息</w:t>
      </w:r>
      <w:r w:rsidRPr="008B7D69">
        <w:rPr>
          <w:rFonts w:ascii="Source Code Pro" w:hAnsi="Source Code Pro"/>
          <w:lang w:eastAsia="zh-CN"/>
        </w:rPr>
        <w:t xml:space="preserve">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6DAF6EC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 4.</w:t>
      </w:r>
      <w:r w:rsidRPr="008B7D69">
        <w:rPr>
          <w:rFonts w:ascii="Source Code Pro" w:hAnsi="Source Code Pro"/>
          <w:lang w:eastAsia="zh-CN"/>
        </w:rPr>
        <w:t>删除学生信息</w:t>
      </w:r>
      <w:r w:rsidRPr="008B7D69">
        <w:rPr>
          <w:rFonts w:ascii="Source Code Pro" w:hAnsi="Source Code Pro"/>
          <w:lang w:eastAsia="zh-CN"/>
        </w:rPr>
        <w:t xml:space="preserve">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7E39E8B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 5.</w:t>
      </w:r>
      <w:r w:rsidRPr="008B7D69">
        <w:rPr>
          <w:rFonts w:ascii="Source Code Pro" w:hAnsi="Source Code Pro"/>
          <w:lang w:eastAsia="zh-CN"/>
        </w:rPr>
        <w:t>修改学生信息</w:t>
      </w:r>
      <w:r w:rsidRPr="008B7D69">
        <w:rPr>
          <w:rFonts w:ascii="Source Code Pro" w:hAnsi="Source Code Pro"/>
          <w:lang w:eastAsia="zh-CN"/>
        </w:rPr>
        <w:t xml:space="preserve">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0EA18A4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 6.</w:t>
      </w:r>
      <w:r w:rsidRPr="008B7D69">
        <w:rPr>
          <w:rFonts w:ascii="Source Code Pro" w:hAnsi="Source Code Pro"/>
          <w:lang w:eastAsia="zh-CN"/>
        </w:rPr>
        <w:t>查找学生信息</w:t>
      </w:r>
      <w:r w:rsidRPr="008B7D69">
        <w:rPr>
          <w:rFonts w:ascii="Source Code Pro" w:hAnsi="Source Code Pro"/>
          <w:lang w:eastAsia="zh-CN"/>
        </w:rPr>
        <w:t xml:space="preserve">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6642788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 7.</w:t>
      </w:r>
      <w:r w:rsidRPr="008B7D69">
        <w:rPr>
          <w:rFonts w:ascii="Source Code Pro" w:hAnsi="Source Code Pro"/>
          <w:lang w:eastAsia="zh-CN"/>
        </w:rPr>
        <w:t>显示分数分布</w:t>
      </w:r>
      <w:r w:rsidRPr="008B7D69">
        <w:rPr>
          <w:rFonts w:ascii="Source Code Pro" w:hAnsi="Source Code Pro"/>
          <w:lang w:eastAsia="zh-CN"/>
        </w:rPr>
        <w:t xml:space="preserve">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1F165F0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 8.</w:t>
      </w:r>
      <w:r w:rsidRPr="008B7D69">
        <w:rPr>
          <w:rFonts w:ascii="Source Code Pro" w:hAnsi="Source Code Pro"/>
          <w:lang w:eastAsia="zh-CN"/>
        </w:rPr>
        <w:t>关闭系统</w:t>
      </w:r>
      <w:r w:rsidRPr="008B7D69">
        <w:rPr>
          <w:rFonts w:ascii="Source Code Pro" w:hAnsi="Source Code Pro"/>
          <w:lang w:eastAsia="zh-CN"/>
        </w:rPr>
        <w:t xml:space="preserve">    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3848922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&lt;&lt;"*|----------------|*"&lt;&lt;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531B5FE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&lt;&lt;"********************"&lt;&lt;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5C3BA95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while(1){</w:t>
      </w:r>
    </w:p>
    <w:p w14:paraId="77DC48D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请选择操作</w:t>
      </w:r>
      <w:r w:rsidRPr="008B7D69">
        <w:rPr>
          <w:rFonts w:ascii="Source Code Pro" w:hAnsi="Source Code Pro"/>
          <w:lang w:eastAsia="zh-CN"/>
        </w:rPr>
        <w:t>: ";</w:t>
      </w:r>
    </w:p>
    <w:p w14:paraId="58E26E7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int choice;</w:t>
      </w:r>
    </w:p>
    <w:p w14:paraId="01B3A9E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&gt;&gt;choice;</w:t>
      </w:r>
    </w:p>
    <w:p w14:paraId="648A26B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string s;</w:t>
      </w:r>
    </w:p>
    <w:p w14:paraId="22FBF082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 xml:space="preserve">vector&lt;student&gt;::iterator </w:t>
      </w:r>
      <w:proofErr w:type="spellStart"/>
      <w:r w:rsidRPr="008B7D69">
        <w:rPr>
          <w:rFonts w:ascii="Source Code Pro" w:hAnsi="Source Code Pro"/>
          <w:lang w:eastAsia="zh-CN"/>
        </w:rPr>
        <w:t>iter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3646744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switch(choice){</w:t>
      </w:r>
    </w:p>
    <w:p w14:paraId="47E7CBD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case 1:</w:t>
      </w:r>
    </w:p>
    <w:p w14:paraId="2282ECB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login();</w:t>
      </w:r>
    </w:p>
    <w:p w14:paraId="13BFEF8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return;</w:t>
      </w:r>
    </w:p>
    <w:p w14:paraId="455455E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case 2:</w:t>
      </w:r>
    </w:p>
    <w:p w14:paraId="4F7116B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新密码</w:t>
      </w:r>
      <w:r w:rsidRPr="008B7D69">
        <w:rPr>
          <w:rFonts w:ascii="Source Code Pro" w:hAnsi="Source Code Pro"/>
          <w:lang w:eastAsia="zh-CN"/>
        </w:rPr>
        <w:t>: ";</w:t>
      </w:r>
    </w:p>
    <w:p w14:paraId="4080B44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&gt;&gt;s;</w:t>
      </w:r>
    </w:p>
    <w:p w14:paraId="2492080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changePass</w:t>
      </w:r>
      <w:proofErr w:type="spellEnd"/>
      <w:r w:rsidRPr="008B7D69">
        <w:rPr>
          <w:rFonts w:ascii="Source Code Pro" w:hAnsi="Source Code Pro"/>
          <w:lang w:eastAsia="zh-CN"/>
        </w:rPr>
        <w:t>(s);</w:t>
      </w:r>
    </w:p>
    <w:p w14:paraId="114AB96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break;</w:t>
      </w:r>
    </w:p>
    <w:p w14:paraId="7AB77B7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case 3:</w:t>
      </w:r>
    </w:p>
    <w:p w14:paraId="6C09206E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addStudent</w:t>
      </w:r>
      <w:proofErr w:type="spellEnd"/>
      <w:r w:rsidRPr="008B7D69">
        <w:rPr>
          <w:rFonts w:ascii="Source Code Pro" w:hAnsi="Source Code Pro"/>
          <w:lang w:eastAsia="zh-CN"/>
        </w:rPr>
        <w:t>();</w:t>
      </w:r>
    </w:p>
    <w:p w14:paraId="352E1AD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save();</w:t>
      </w:r>
    </w:p>
    <w:p w14:paraId="44C78B5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break;</w:t>
      </w:r>
    </w:p>
    <w:p w14:paraId="363919B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case 4:</w:t>
      </w:r>
    </w:p>
    <w:p w14:paraId="479B5EA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iter</w:t>
      </w:r>
      <w:proofErr w:type="spellEnd"/>
      <w:r w:rsidRPr="008B7D69">
        <w:rPr>
          <w:rFonts w:ascii="Source Code Pro" w:hAnsi="Source Code Pro"/>
          <w:lang w:eastAsia="zh-CN"/>
        </w:rPr>
        <w:t>=</w:t>
      </w:r>
      <w:proofErr w:type="spellStart"/>
      <w:r w:rsidRPr="008B7D69">
        <w:rPr>
          <w:rFonts w:ascii="Source Code Pro" w:hAnsi="Source Code Pro"/>
          <w:lang w:eastAsia="zh-CN"/>
        </w:rPr>
        <w:t>findStu</w:t>
      </w:r>
      <w:proofErr w:type="spellEnd"/>
      <w:r w:rsidRPr="008B7D69">
        <w:rPr>
          <w:rFonts w:ascii="Source Code Pro" w:hAnsi="Source Code Pro"/>
          <w:lang w:eastAsia="zh-CN"/>
        </w:rPr>
        <w:t>();</w:t>
      </w:r>
    </w:p>
    <w:p w14:paraId="2E8B5E8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if(</w:t>
      </w:r>
      <w:proofErr w:type="spellStart"/>
      <w:r w:rsidRPr="008B7D69">
        <w:rPr>
          <w:rFonts w:ascii="Source Code Pro" w:hAnsi="Source Code Pro"/>
          <w:lang w:eastAsia="zh-CN"/>
        </w:rPr>
        <w:t>iter</w:t>
      </w:r>
      <w:proofErr w:type="spellEnd"/>
      <w:r w:rsidRPr="008B7D69">
        <w:rPr>
          <w:rFonts w:ascii="Source Code Pro" w:hAnsi="Source Code Pro"/>
          <w:lang w:eastAsia="zh-CN"/>
        </w:rPr>
        <w:t>==</w:t>
      </w:r>
      <w:proofErr w:type="spellStart"/>
      <w:r w:rsidRPr="008B7D69">
        <w:rPr>
          <w:rFonts w:ascii="Source Code Pro" w:hAnsi="Source Code Pro"/>
          <w:lang w:eastAsia="zh-CN"/>
        </w:rPr>
        <w:t>students.end</w:t>
      </w:r>
      <w:proofErr w:type="spellEnd"/>
      <w:r w:rsidRPr="008B7D69">
        <w:rPr>
          <w:rFonts w:ascii="Source Code Pro" w:hAnsi="Source Code Pro"/>
          <w:lang w:eastAsia="zh-CN"/>
        </w:rPr>
        <w:t>())</w:t>
      </w:r>
    </w:p>
    <w:p w14:paraId="33B702F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没有此人</w:t>
      </w:r>
      <w:r w:rsidRPr="008B7D69">
        <w:rPr>
          <w:rFonts w:ascii="Source Code Pro" w:hAnsi="Source Code Pro"/>
          <w:lang w:eastAsia="zh-CN"/>
        </w:rPr>
        <w:t>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0EF8A87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else</w:t>
      </w:r>
    </w:p>
    <w:p w14:paraId="74640A6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students.erase</w:t>
      </w:r>
      <w:proofErr w:type="spellEnd"/>
      <w:r w:rsidRPr="008B7D69">
        <w:rPr>
          <w:rFonts w:ascii="Source Code Pro" w:hAnsi="Source Code Pro"/>
          <w:lang w:eastAsia="zh-CN"/>
        </w:rPr>
        <w:t>(</w:t>
      </w:r>
      <w:proofErr w:type="spellStart"/>
      <w:r w:rsidRPr="008B7D69">
        <w:rPr>
          <w:rFonts w:ascii="Source Code Pro" w:hAnsi="Source Code Pro"/>
          <w:lang w:eastAsia="zh-CN"/>
        </w:rPr>
        <w:t>iter</w:t>
      </w:r>
      <w:proofErr w:type="spellEnd"/>
      <w:r w:rsidRPr="008B7D69">
        <w:rPr>
          <w:rFonts w:ascii="Source Code Pro" w:hAnsi="Source Code Pro"/>
          <w:lang w:eastAsia="zh-CN"/>
        </w:rPr>
        <w:t>);</w:t>
      </w:r>
    </w:p>
    <w:p w14:paraId="3CEF6F6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save();</w:t>
      </w:r>
    </w:p>
    <w:p w14:paraId="48918A9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break;</w:t>
      </w:r>
    </w:p>
    <w:p w14:paraId="127E002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case 5:</w:t>
      </w:r>
    </w:p>
    <w:p w14:paraId="06D9588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iter</w:t>
      </w:r>
      <w:proofErr w:type="spellEnd"/>
      <w:r w:rsidRPr="008B7D69">
        <w:rPr>
          <w:rFonts w:ascii="Source Code Pro" w:hAnsi="Source Code Pro"/>
          <w:lang w:eastAsia="zh-CN"/>
        </w:rPr>
        <w:t>=</w:t>
      </w:r>
      <w:proofErr w:type="spellStart"/>
      <w:r w:rsidRPr="008B7D69">
        <w:rPr>
          <w:rFonts w:ascii="Source Code Pro" w:hAnsi="Source Code Pro"/>
          <w:lang w:eastAsia="zh-CN"/>
        </w:rPr>
        <w:t>findStu</w:t>
      </w:r>
      <w:proofErr w:type="spellEnd"/>
      <w:r w:rsidRPr="008B7D69">
        <w:rPr>
          <w:rFonts w:ascii="Source Code Pro" w:hAnsi="Source Code Pro"/>
          <w:lang w:eastAsia="zh-CN"/>
        </w:rPr>
        <w:t>();</w:t>
      </w:r>
    </w:p>
    <w:p w14:paraId="5B24E90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if(</w:t>
      </w:r>
      <w:proofErr w:type="spellStart"/>
      <w:r w:rsidRPr="008B7D69">
        <w:rPr>
          <w:rFonts w:ascii="Source Code Pro" w:hAnsi="Source Code Pro"/>
          <w:lang w:eastAsia="zh-CN"/>
        </w:rPr>
        <w:t>iter</w:t>
      </w:r>
      <w:proofErr w:type="spellEnd"/>
      <w:r w:rsidRPr="008B7D69">
        <w:rPr>
          <w:rFonts w:ascii="Source Code Pro" w:hAnsi="Source Code Pro"/>
          <w:lang w:eastAsia="zh-CN"/>
        </w:rPr>
        <w:t>==</w:t>
      </w:r>
      <w:proofErr w:type="spellStart"/>
      <w:r w:rsidRPr="008B7D69">
        <w:rPr>
          <w:rFonts w:ascii="Source Code Pro" w:hAnsi="Source Code Pro"/>
          <w:lang w:eastAsia="zh-CN"/>
        </w:rPr>
        <w:t>students.end</w:t>
      </w:r>
      <w:proofErr w:type="spellEnd"/>
      <w:r w:rsidRPr="008B7D69">
        <w:rPr>
          <w:rFonts w:ascii="Source Code Pro" w:hAnsi="Source Code Pro"/>
          <w:lang w:eastAsia="zh-CN"/>
        </w:rPr>
        <w:t>())</w:t>
      </w:r>
    </w:p>
    <w:p w14:paraId="320CE38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没有此人</w:t>
      </w:r>
      <w:r w:rsidRPr="008B7D69">
        <w:rPr>
          <w:rFonts w:ascii="Source Code Pro" w:hAnsi="Source Code Pro"/>
          <w:lang w:eastAsia="zh-CN"/>
        </w:rPr>
        <w:t>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3380683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else{</w:t>
      </w:r>
    </w:p>
    <w:p w14:paraId="6029C63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iter</w:t>
      </w:r>
      <w:proofErr w:type="spellEnd"/>
      <w:r w:rsidRPr="008B7D69">
        <w:rPr>
          <w:rFonts w:ascii="Source Code Pro" w:hAnsi="Source Code Pro"/>
          <w:lang w:eastAsia="zh-CN"/>
        </w:rPr>
        <w:t>-&gt;show();</w:t>
      </w:r>
    </w:p>
    <w:p w14:paraId="3DA6F2F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&lt;&lt;"********************"&lt;&lt;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48C3E1A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&lt;&lt;"*|----------------|*"&lt;&lt;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1DB450B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lastRenderedPageBreak/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 xml:space="preserve">&lt;&lt;"*|  </w:t>
      </w:r>
      <w:r w:rsidRPr="008B7D69">
        <w:rPr>
          <w:rFonts w:ascii="Source Code Pro" w:hAnsi="Source Code Pro"/>
          <w:lang w:eastAsia="zh-CN"/>
        </w:rPr>
        <w:t>修改哪项</w:t>
      </w:r>
      <w:r w:rsidRPr="008B7D69">
        <w:rPr>
          <w:rFonts w:ascii="Source Code Pro" w:hAnsi="Source Code Pro"/>
          <w:lang w:eastAsia="zh-CN"/>
        </w:rPr>
        <w:t>?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2988FA7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&lt;&lt;"*|----------------|*"&lt;&lt;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06FD380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 1.</w:t>
      </w:r>
      <w:r w:rsidRPr="008B7D69">
        <w:rPr>
          <w:rFonts w:ascii="Source Code Pro" w:hAnsi="Source Code Pro"/>
          <w:lang w:eastAsia="zh-CN"/>
        </w:rPr>
        <w:t>学号</w:t>
      </w:r>
      <w:r w:rsidRPr="008B7D69">
        <w:rPr>
          <w:rFonts w:ascii="Source Code Pro" w:hAnsi="Source Code Pro"/>
          <w:lang w:eastAsia="zh-CN"/>
        </w:rPr>
        <w:t xml:space="preserve">    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3B5ABF4E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 2.</w:t>
      </w:r>
      <w:r w:rsidRPr="008B7D69">
        <w:rPr>
          <w:rFonts w:ascii="Source Code Pro" w:hAnsi="Source Code Pro"/>
          <w:lang w:eastAsia="zh-CN"/>
        </w:rPr>
        <w:t>密码重置</w:t>
      </w:r>
      <w:r w:rsidRPr="008B7D69">
        <w:rPr>
          <w:rFonts w:ascii="Source Code Pro" w:hAnsi="Source Code Pro"/>
          <w:lang w:eastAsia="zh-CN"/>
        </w:rPr>
        <w:t xml:space="preserve">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2369E29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 3.</w:t>
      </w:r>
      <w:r w:rsidRPr="008B7D69">
        <w:rPr>
          <w:rFonts w:ascii="Source Code Pro" w:hAnsi="Source Code Pro"/>
          <w:lang w:eastAsia="zh-CN"/>
        </w:rPr>
        <w:t>性别</w:t>
      </w:r>
      <w:r w:rsidRPr="008B7D69">
        <w:rPr>
          <w:rFonts w:ascii="Source Code Pro" w:hAnsi="Source Code Pro"/>
          <w:lang w:eastAsia="zh-CN"/>
        </w:rPr>
        <w:t xml:space="preserve">    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30275B4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 4.</w:t>
      </w:r>
      <w:r w:rsidRPr="008B7D69">
        <w:rPr>
          <w:rFonts w:ascii="Source Code Pro" w:hAnsi="Source Code Pro"/>
          <w:lang w:eastAsia="zh-CN"/>
        </w:rPr>
        <w:t>语文分数</w:t>
      </w:r>
      <w:r w:rsidRPr="008B7D69">
        <w:rPr>
          <w:rFonts w:ascii="Source Code Pro" w:hAnsi="Source Code Pro"/>
          <w:lang w:eastAsia="zh-CN"/>
        </w:rPr>
        <w:t xml:space="preserve">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70E4AB9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 5.</w:t>
      </w:r>
      <w:r w:rsidRPr="008B7D69">
        <w:rPr>
          <w:rFonts w:ascii="Source Code Pro" w:hAnsi="Source Code Pro"/>
          <w:lang w:eastAsia="zh-CN"/>
        </w:rPr>
        <w:t>数学分数</w:t>
      </w:r>
      <w:r w:rsidRPr="008B7D69">
        <w:rPr>
          <w:rFonts w:ascii="Source Code Pro" w:hAnsi="Source Code Pro"/>
          <w:lang w:eastAsia="zh-CN"/>
        </w:rPr>
        <w:t xml:space="preserve">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0F98D8E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 6.</w:t>
      </w:r>
      <w:r w:rsidRPr="008B7D69">
        <w:rPr>
          <w:rFonts w:ascii="Source Code Pro" w:hAnsi="Source Code Pro"/>
          <w:lang w:eastAsia="zh-CN"/>
        </w:rPr>
        <w:t>英语分数</w:t>
      </w:r>
      <w:r w:rsidRPr="008B7D69">
        <w:rPr>
          <w:rFonts w:ascii="Source Code Pro" w:hAnsi="Source Code Pro"/>
          <w:lang w:eastAsia="zh-CN"/>
        </w:rPr>
        <w:t xml:space="preserve"> 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75C56C7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&lt;&lt;"*|----------------|*"&lt;&lt;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31DF99B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&lt;&lt;"********************"&lt;&lt;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6A1955E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 xml:space="preserve">student&amp; </w:t>
      </w:r>
      <w:proofErr w:type="spellStart"/>
      <w:r w:rsidRPr="008B7D69">
        <w:rPr>
          <w:rFonts w:ascii="Source Code Pro" w:hAnsi="Source Code Pro"/>
          <w:lang w:eastAsia="zh-CN"/>
        </w:rPr>
        <w:t>stu</w:t>
      </w:r>
      <w:proofErr w:type="spellEnd"/>
      <w:r w:rsidRPr="008B7D69">
        <w:rPr>
          <w:rFonts w:ascii="Source Code Pro" w:hAnsi="Source Code Pro"/>
          <w:lang w:eastAsia="zh-CN"/>
        </w:rPr>
        <w:t>=students[</w:t>
      </w:r>
      <w:proofErr w:type="spellStart"/>
      <w:r w:rsidRPr="008B7D69">
        <w:rPr>
          <w:rFonts w:ascii="Source Code Pro" w:hAnsi="Source Code Pro"/>
          <w:lang w:eastAsia="zh-CN"/>
        </w:rPr>
        <w:t>iter-students.begin</w:t>
      </w:r>
      <w:proofErr w:type="spellEnd"/>
      <w:r w:rsidRPr="008B7D69">
        <w:rPr>
          <w:rFonts w:ascii="Source Code Pro" w:hAnsi="Source Code Pro"/>
          <w:lang w:eastAsia="zh-CN"/>
        </w:rPr>
        <w:t>()];</w:t>
      </w:r>
    </w:p>
    <w:p w14:paraId="690156E2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int choice;</w:t>
      </w:r>
    </w:p>
    <w:p w14:paraId="736EFF6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&gt;&gt;choice;</w:t>
      </w:r>
    </w:p>
    <w:p w14:paraId="04481FEE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string s;</w:t>
      </w:r>
    </w:p>
    <w:p w14:paraId="5DFDB252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int n;</w:t>
      </w:r>
    </w:p>
    <w:p w14:paraId="68AECAD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switch(choice){</w:t>
      </w:r>
    </w:p>
    <w:p w14:paraId="14A90FF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case 1:</w:t>
      </w:r>
    </w:p>
    <w:p w14:paraId="34D58F5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&gt;&gt;s;</w:t>
      </w:r>
    </w:p>
    <w:p w14:paraId="7FE8703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stu.id=s;</w:t>
      </w:r>
    </w:p>
    <w:p w14:paraId="1326D57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break;</w:t>
      </w:r>
    </w:p>
    <w:p w14:paraId="53D8E3A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case 2:</w:t>
      </w:r>
    </w:p>
    <w:p w14:paraId="42A2E6F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stu.pass</w:t>
      </w:r>
      <w:proofErr w:type="spellEnd"/>
      <w:r w:rsidRPr="008B7D69">
        <w:rPr>
          <w:rFonts w:ascii="Source Code Pro" w:hAnsi="Source Code Pro"/>
          <w:lang w:eastAsia="zh-CN"/>
        </w:rPr>
        <w:t>="8888";</w:t>
      </w:r>
    </w:p>
    <w:p w14:paraId="7E84903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break;</w:t>
      </w:r>
    </w:p>
    <w:p w14:paraId="3E9E589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case 3:</w:t>
      </w:r>
    </w:p>
    <w:p w14:paraId="5BB8756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&gt;&gt;s;</w:t>
      </w:r>
    </w:p>
    <w:p w14:paraId="4E7E1D7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while(s!=g[0]&amp;&amp;s!=g[1]){</w:t>
      </w:r>
    </w:p>
    <w:p w14:paraId="573CEE3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性别错误</w:t>
      </w:r>
      <w:r w:rsidRPr="008B7D69">
        <w:rPr>
          <w:rFonts w:ascii="Source Code Pro" w:hAnsi="Source Code Pro"/>
          <w:lang w:eastAsia="zh-CN"/>
        </w:rPr>
        <w:t>(</w:t>
      </w:r>
      <w:r w:rsidRPr="008B7D69">
        <w:rPr>
          <w:rFonts w:ascii="Source Code Pro" w:hAnsi="Source Code Pro"/>
          <w:lang w:eastAsia="zh-CN"/>
        </w:rPr>
        <w:t>只能输入男</w:t>
      </w:r>
      <w:r w:rsidRPr="008B7D69">
        <w:rPr>
          <w:rFonts w:ascii="Source Code Pro" w:hAnsi="Source Code Pro"/>
          <w:lang w:eastAsia="zh-CN"/>
        </w:rPr>
        <w:t>/</w:t>
      </w:r>
      <w:r w:rsidRPr="008B7D69">
        <w:rPr>
          <w:rFonts w:ascii="Source Code Pro" w:hAnsi="Source Code Pro"/>
          <w:lang w:eastAsia="zh-CN"/>
        </w:rPr>
        <w:t>女</w:t>
      </w:r>
      <w:r w:rsidRPr="008B7D69">
        <w:rPr>
          <w:rFonts w:ascii="Source Code Pro" w:hAnsi="Source Code Pro"/>
          <w:lang w:eastAsia="zh-CN"/>
        </w:rPr>
        <w:t>)"&lt;&lt;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578A9BB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&gt;&gt;s;</w:t>
      </w:r>
    </w:p>
    <w:p w14:paraId="7B8504C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}</w:t>
      </w:r>
    </w:p>
    <w:p w14:paraId="39167C0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stu.gender</w:t>
      </w:r>
      <w:proofErr w:type="spellEnd"/>
      <w:r w:rsidRPr="008B7D69">
        <w:rPr>
          <w:rFonts w:ascii="Source Code Pro" w:hAnsi="Source Code Pro"/>
          <w:lang w:eastAsia="zh-CN"/>
        </w:rPr>
        <w:t>=s;</w:t>
      </w:r>
    </w:p>
    <w:p w14:paraId="2EA0D1B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break;</w:t>
      </w:r>
    </w:p>
    <w:p w14:paraId="6A9A23A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case 4:</w:t>
      </w:r>
    </w:p>
    <w:p w14:paraId="3656DD7E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&gt;&gt;n;</w:t>
      </w:r>
    </w:p>
    <w:p w14:paraId="3D7BEF1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stu.chi</w:t>
      </w:r>
      <w:proofErr w:type="spellEnd"/>
      <w:r w:rsidRPr="008B7D69">
        <w:rPr>
          <w:rFonts w:ascii="Source Code Pro" w:hAnsi="Source Code Pro"/>
          <w:lang w:eastAsia="zh-CN"/>
        </w:rPr>
        <w:t>=n;</w:t>
      </w:r>
    </w:p>
    <w:p w14:paraId="5690D1D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break;</w:t>
      </w:r>
    </w:p>
    <w:p w14:paraId="0CCE5E8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case 5:</w:t>
      </w:r>
    </w:p>
    <w:p w14:paraId="640D107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&gt;&gt;n;</w:t>
      </w:r>
    </w:p>
    <w:p w14:paraId="643DCAF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stu.math</w:t>
      </w:r>
      <w:proofErr w:type="spellEnd"/>
      <w:r w:rsidRPr="008B7D69">
        <w:rPr>
          <w:rFonts w:ascii="Source Code Pro" w:hAnsi="Source Code Pro"/>
          <w:lang w:eastAsia="zh-CN"/>
        </w:rPr>
        <w:t>=n;</w:t>
      </w:r>
    </w:p>
    <w:p w14:paraId="31A0843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break;</w:t>
      </w:r>
    </w:p>
    <w:p w14:paraId="75FC9F3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case 6:</w:t>
      </w:r>
    </w:p>
    <w:p w14:paraId="7776245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&gt;&gt;n;</w:t>
      </w:r>
    </w:p>
    <w:p w14:paraId="0A5D834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stu.eng</w:t>
      </w:r>
      <w:proofErr w:type="spellEnd"/>
      <w:r w:rsidRPr="008B7D69">
        <w:rPr>
          <w:rFonts w:ascii="Source Code Pro" w:hAnsi="Source Code Pro"/>
          <w:lang w:eastAsia="zh-CN"/>
        </w:rPr>
        <w:t>=n;</w:t>
      </w:r>
    </w:p>
    <w:p w14:paraId="408170D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break;</w:t>
      </w:r>
    </w:p>
    <w:p w14:paraId="40D2B73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}</w:t>
      </w:r>
    </w:p>
    <w:p w14:paraId="6ECC251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stu.updateSum</w:t>
      </w:r>
      <w:proofErr w:type="spellEnd"/>
      <w:r w:rsidRPr="008B7D69">
        <w:rPr>
          <w:rFonts w:ascii="Source Code Pro" w:hAnsi="Source Code Pro"/>
          <w:lang w:eastAsia="zh-CN"/>
        </w:rPr>
        <w:t>();</w:t>
      </w:r>
    </w:p>
    <w:p w14:paraId="28B7578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save();</w:t>
      </w:r>
    </w:p>
    <w:p w14:paraId="1CA5487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}</w:t>
      </w:r>
    </w:p>
    <w:p w14:paraId="0BDA753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break;</w:t>
      </w:r>
    </w:p>
    <w:p w14:paraId="56D0AE3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case 6:</w:t>
      </w:r>
    </w:p>
    <w:p w14:paraId="1EB7E33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iter</w:t>
      </w:r>
      <w:proofErr w:type="spellEnd"/>
      <w:r w:rsidRPr="008B7D69">
        <w:rPr>
          <w:rFonts w:ascii="Source Code Pro" w:hAnsi="Source Code Pro"/>
          <w:lang w:eastAsia="zh-CN"/>
        </w:rPr>
        <w:t>=</w:t>
      </w:r>
      <w:proofErr w:type="spellStart"/>
      <w:r w:rsidRPr="008B7D69">
        <w:rPr>
          <w:rFonts w:ascii="Source Code Pro" w:hAnsi="Source Code Pro"/>
          <w:lang w:eastAsia="zh-CN"/>
        </w:rPr>
        <w:t>findStu</w:t>
      </w:r>
      <w:proofErr w:type="spellEnd"/>
      <w:r w:rsidRPr="008B7D69">
        <w:rPr>
          <w:rFonts w:ascii="Source Code Pro" w:hAnsi="Source Code Pro"/>
          <w:lang w:eastAsia="zh-CN"/>
        </w:rPr>
        <w:t>();</w:t>
      </w:r>
    </w:p>
    <w:p w14:paraId="0F93DAF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if(</w:t>
      </w:r>
      <w:proofErr w:type="spellStart"/>
      <w:r w:rsidRPr="008B7D69">
        <w:rPr>
          <w:rFonts w:ascii="Source Code Pro" w:hAnsi="Source Code Pro"/>
          <w:lang w:eastAsia="zh-CN"/>
        </w:rPr>
        <w:t>iter</w:t>
      </w:r>
      <w:proofErr w:type="spellEnd"/>
      <w:r w:rsidRPr="008B7D69">
        <w:rPr>
          <w:rFonts w:ascii="Source Code Pro" w:hAnsi="Source Code Pro"/>
          <w:lang w:eastAsia="zh-CN"/>
        </w:rPr>
        <w:t>==</w:t>
      </w:r>
      <w:proofErr w:type="spellStart"/>
      <w:r w:rsidRPr="008B7D69">
        <w:rPr>
          <w:rFonts w:ascii="Source Code Pro" w:hAnsi="Source Code Pro"/>
          <w:lang w:eastAsia="zh-CN"/>
        </w:rPr>
        <w:t>students.end</w:t>
      </w:r>
      <w:proofErr w:type="spellEnd"/>
      <w:r w:rsidRPr="008B7D69">
        <w:rPr>
          <w:rFonts w:ascii="Source Code Pro" w:hAnsi="Source Code Pro"/>
          <w:lang w:eastAsia="zh-CN"/>
        </w:rPr>
        <w:t>())</w:t>
      </w:r>
    </w:p>
    <w:p w14:paraId="3645165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没有此人</w:t>
      </w:r>
      <w:r w:rsidRPr="008B7D69">
        <w:rPr>
          <w:rFonts w:ascii="Source Code Pro" w:hAnsi="Source Code Pro"/>
          <w:lang w:eastAsia="zh-CN"/>
        </w:rPr>
        <w:t>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1377002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lastRenderedPageBreak/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else</w:t>
      </w:r>
    </w:p>
    <w:p w14:paraId="574E2F1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iter</w:t>
      </w:r>
      <w:proofErr w:type="spellEnd"/>
      <w:r w:rsidRPr="008B7D69">
        <w:rPr>
          <w:rFonts w:ascii="Source Code Pro" w:hAnsi="Source Code Pro"/>
          <w:lang w:eastAsia="zh-CN"/>
        </w:rPr>
        <w:t>-&gt;show();</w:t>
      </w:r>
    </w:p>
    <w:p w14:paraId="6D70508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break;</w:t>
      </w:r>
    </w:p>
    <w:p w14:paraId="08CF25F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case 7:</w:t>
      </w:r>
    </w:p>
    <w:p w14:paraId="0DF0283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barGraph</w:t>
      </w:r>
      <w:proofErr w:type="spellEnd"/>
      <w:r w:rsidRPr="008B7D69">
        <w:rPr>
          <w:rFonts w:ascii="Source Code Pro" w:hAnsi="Source Code Pro"/>
          <w:lang w:eastAsia="zh-CN"/>
        </w:rPr>
        <w:t>();</w:t>
      </w:r>
    </w:p>
    <w:p w14:paraId="51434AE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break;</w:t>
      </w:r>
    </w:p>
    <w:p w14:paraId="1D9E3F7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case 8:</w:t>
      </w:r>
    </w:p>
    <w:p w14:paraId="5AF66CA2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save();</w:t>
      </w:r>
    </w:p>
    <w:p w14:paraId="3AB274F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系统关闭</w:t>
      </w:r>
      <w:r w:rsidRPr="008B7D69">
        <w:rPr>
          <w:rFonts w:ascii="Source Code Pro" w:hAnsi="Source Code Pro"/>
          <w:lang w:eastAsia="zh-CN"/>
        </w:rPr>
        <w:t xml:space="preserve">" &lt;&lt; 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6B3E1A12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exit(0);</w:t>
      </w:r>
    </w:p>
    <w:p w14:paraId="487B056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default:</w:t>
      </w:r>
    </w:p>
    <w:p w14:paraId="328BD4D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没有此操作，请重试</w:t>
      </w:r>
      <w:r w:rsidRPr="008B7D69">
        <w:rPr>
          <w:rFonts w:ascii="Source Code Pro" w:hAnsi="Source Code Pro"/>
          <w:lang w:eastAsia="zh-CN"/>
        </w:rPr>
        <w:t>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3970A5A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}</w:t>
      </w:r>
    </w:p>
    <w:p w14:paraId="318ED872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}</w:t>
      </w:r>
    </w:p>
    <w:p w14:paraId="501267C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}</w:t>
      </w:r>
    </w:p>
    <w:p w14:paraId="6D24196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 xml:space="preserve">friend </w:t>
      </w:r>
      <w:proofErr w:type="spellStart"/>
      <w:r w:rsidRPr="008B7D69">
        <w:rPr>
          <w:rFonts w:ascii="Source Code Pro" w:hAnsi="Source Code Pro"/>
          <w:lang w:eastAsia="zh-CN"/>
        </w:rPr>
        <w:t>ostream</w:t>
      </w:r>
      <w:proofErr w:type="spellEnd"/>
      <w:r w:rsidRPr="008B7D69">
        <w:rPr>
          <w:rFonts w:ascii="Source Code Pro" w:hAnsi="Source Code Pro"/>
          <w:lang w:eastAsia="zh-CN"/>
        </w:rPr>
        <w:t>&amp; operator&lt;&lt;(</w:t>
      </w:r>
      <w:proofErr w:type="spellStart"/>
      <w:r w:rsidRPr="008B7D69">
        <w:rPr>
          <w:rFonts w:ascii="Source Code Pro" w:hAnsi="Source Code Pro"/>
          <w:lang w:eastAsia="zh-CN"/>
        </w:rPr>
        <w:t>ostream</w:t>
      </w:r>
      <w:proofErr w:type="spellEnd"/>
      <w:r w:rsidRPr="008B7D69">
        <w:rPr>
          <w:rFonts w:ascii="Source Code Pro" w:hAnsi="Source Code Pro"/>
          <w:lang w:eastAsia="zh-CN"/>
        </w:rPr>
        <w:t xml:space="preserve">&amp; </w:t>
      </w:r>
      <w:proofErr w:type="spellStart"/>
      <w:r w:rsidRPr="008B7D69">
        <w:rPr>
          <w:rFonts w:ascii="Source Code Pro" w:hAnsi="Source Code Pro"/>
          <w:lang w:eastAsia="zh-CN"/>
        </w:rPr>
        <w:t>out,teacher</w:t>
      </w:r>
      <w:proofErr w:type="spellEnd"/>
      <w:r w:rsidRPr="008B7D69">
        <w:rPr>
          <w:rFonts w:ascii="Source Code Pro" w:hAnsi="Source Code Pro"/>
          <w:lang w:eastAsia="zh-CN"/>
        </w:rPr>
        <w:t>&amp; p);</w:t>
      </w:r>
    </w:p>
    <w:p w14:paraId="1CEE812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 xml:space="preserve">friend </w:t>
      </w:r>
      <w:proofErr w:type="spellStart"/>
      <w:r w:rsidRPr="008B7D69">
        <w:rPr>
          <w:rFonts w:ascii="Source Code Pro" w:hAnsi="Source Code Pro"/>
          <w:lang w:eastAsia="zh-CN"/>
        </w:rPr>
        <w:t>istream</w:t>
      </w:r>
      <w:proofErr w:type="spellEnd"/>
      <w:r w:rsidRPr="008B7D69">
        <w:rPr>
          <w:rFonts w:ascii="Source Code Pro" w:hAnsi="Source Code Pro"/>
          <w:lang w:eastAsia="zh-CN"/>
        </w:rPr>
        <w:t>&amp; operator&gt;&gt;(</w:t>
      </w:r>
      <w:proofErr w:type="spellStart"/>
      <w:r w:rsidRPr="008B7D69">
        <w:rPr>
          <w:rFonts w:ascii="Source Code Pro" w:hAnsi="Source Code Pro"/>
          <w:lang w:eastAsia="zh-CN"/>
        </w:rPr>
        <w:t>istream</w:t>
      </w:r>
      <w:proofErr w:type="spellEnd"/>
      <w:r w:rsidRPr="008B7D69">
        <w:rPr>
          <w:rFonts w:ascii="Source Code Pro" w:hAnsi="Source Code Pro"/>
          <w:lang w:eastAsia="zh-CN"/>
        </w:rPr>
        <w:t xml:space="preserve">&amp; </w:t>
      </w:r>
      <w:proofErr w:type="spellStart"/>
      <w:r w:rsidRPr="008B7D69">
        <w:rPr>
          <w:rFonts w:ascii="Source Code Pro" w:hAnsi="Source Code Pro"/>
          <w:lang w:eastAsia="zh-CN"/>
        </w:rPr>
        <w:t>in,teacher</w:t>
      </w:r>
      <w:proofErr w:type="spellEnd"/>
      <w:r w:rsidRPr="008B7D69">
        <w:rPr>
          <w:rFonts w:ascii="Source Code Pro" w:hAnsi="Source Code Pro"/>
          <w:lang w:eastAsia="zh-CN"/>
        </w:rPr>
        <w:t>&amp; p);</w:t>
      </w:r>
    </w:p>
    <w:p w14:paraId="04DD394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};</w:t>
      </w:r>
    </w:p>
    <w:p w14:paraId="35EBA55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proofErr w:type="spellStart"/>
      <w:r w:rsidRPr="008B7D69">
        <w:rPr>
          <w:rFonts w:ascii="Source Code Pro" w:hAnsi="Source Code Pro"/>
          <w:lang w:eastAsia="zh-CN"/>
        </w:rPr>
        <w:t>ostream</w:t>
      </w:r>
      <w:proofErr w:type="spellEnd"/>
      <w:r w:rsidRPr="008B7D69">
        <w:rPr>
          <w:rFonts w:ascii="Source Code Pro" w:hAnsi="Source Code Pro"/>
          <w:lang w:eastAsia="zh-CN"/>
        </w:rPr>
        <w:t>&amp; operator&lt;&lt;(</w:t>
      </w:r>
      <w:proofErr w:type="spellStart"/>
      <w:r w:rsidRPr="008B7D69">
        <w:rPr>
          <w:rFonts w:ascii="Source Code Pro" w:hAnsi="Source Code Pro"/>
          <w:lang w:eastAsia="zh-CN"/>
        </w:rPr>
        <w:t>ostream</w:t>
      </w:r>
      <w:proofErr w:type="spellEnd"/>
      <w:r w:rsidRPr="008B7D69">
        <w:rPr>
          <w:rFonts w:ascii="Source Code Pro" w:hAnsi="Source Code Pro"/>
          <w:lang w:eastAsia="zh-CN"/>
        </w:rPr>
        <w:t xml:space="preserve">&amp; </w:t>
      </w:r>
      <w:proofErr w:type="spellStart"/>
      <w:r w:rsidRPr="008B7D69">
        <w:rPr>
          <w:rFonts w:ascii="Source Code Pro" w:hAnsi="Source Code Pro"/>
          <w:lang w:eastAsia="zh-CN"/>
        </w:rPr>
        <w:t>out,teacher</w:t>
      </w:r>
      <w:proofErr w:type="spellEnd"/>
      <w:r w:rsidRPr="008B7D69">
        <w:rPr>
          <w:rFonts w:ascii="Source Code Pro" w:hAnsi="Source Code Pro"/>
          <w:lang w:eastAsia="zh-CN"/>
        </w:rPr>
        <w:t>&amp; p){</w:t>
      </w:r>
    </w:p>
    <w:p w14:paraId="2C331C8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out&lt;&lt;p.id&lt;&lt;'\t'&lt;&lt;</w:t>
      </w:r>
      <w:proofErr w:type="spellStart"/>
      <w:r w:rsidRPr="008B7D69">
        <w:rPr>
          <w:rFonts w:ascii="Source Code Pro" w:hAnsi="Source Code Pro"/>
          <w:lang w:eastAsia="zh-CN"/>
        </w:rPr>
        <w:t>p.pass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3FDA2EA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return out;</w:t>
      </w:r>
    </w:p>
    <w:p w14:paraId="303D6F3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}</w:t>
      </w:r>
    </w:p>
    <w:p w14:paraId="3FDFD4E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proofErr w:type="spellStart"/>
      <w:r w:rsidRPr="008B7D69">
        <w:rPr>
          <w:rFonts w:ascii="Source Code Pro" w:hAnsi="Source Code Pro"/>
          <w:lang w:eastAsia="zh-CN"/>
        </w:rPr>
        <w:t>istream</w:t>
      </w:r>
      <w:proofErr w:type="spellEnd"/>
      <w:r w:rsidRPr="008B7D69">
        <w:rPr>
          <w:rFonts w:ascii="Source Code Pro" w:hAnsi="Source Code Pro"/>
          <w:lang w:eastAsia="zh-CN"/>
        </w:rPr>
        <w:t>&amp; operator&gt;&gt;(</w:t>
      </w:r>
      <w:proofErr w:type="spellStart"/>
      <w:r w:rsidRPr="008B7D69">
        <w:rPr>
          <w:rFonts w:ascii="Source Code Pro" w:hAnsi="Source Code Pro"/>
          <w:lang w:eastAsia="zh-CN"/>
        </w:rPr>
        <w:t>istream</w:t>
      </w:r>
      <w:proofErr w:type="spellEnd"/>
      <w:r w:rsidRPr="008B7D69">
        <w:rPr>
          <w:rFonts w:ascii="Source Code Pro" w:hAnsi="Source Code Pro"/>
          <w:lang w:eastAsia="zh-CN"/>
        </w:rPr>
        <w:t xml:space="preserve">&amp; </w:t>
      </w:r>
      <w:proofErr w:type="spellStart"/>
      <w:r w:rsidRPr="008B7D69">
        <w:rPr>
          <w:rFonts w:ascii="Source Code Pro" w:hAnsi="Source Code Pro"/>
          <w:lang w:eastAsia="zh-CN"/>
        </w:rPr>
        <w:t>in,teacher</w:t>
      </w:r>
      <w:proofErr w:type="spellEnd"/>
      <w:r w:rsidRPr="008B7D69">
        <w:rPr>
          <w:rFonts w:ascii="Source Code Pro" w:hAnsi="Source Code Pro"/>
          <w:lang w:eastAsia="zh-CN"/>
        </w:rPr>
        <w:t>&amp; p){</w:t>
      </w:r>
    </w:p>
    <w:p w14:paraId="08F6EEB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in&gt;&gt;p.id&gt;&gt;</w:t>
      </w:r>
      <w:proofErr w:type="spellStart"/>
      <w:r w:rsidRPr="008B7D69">
        <w:rPr>
          <w:rFonts w:ascii="Source Code Pro" w:hAnsi="Source Code Pro"/>
          <w:lang w:eastAsia="zh-CN"/>
        </w:rPr>
        <w:t>p.pass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0431C68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return in;</w:t>
      </w:r>
    </w:p>
    <w:p w14:paraId="049A7BF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}</w:t>
      </w:r>
    </w:p>
    <w:p w14:paraId="359298C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teacher admin;</w:t>
      </w:r>
    </w:p>
    <w:p w14:paraId="53FC19A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 xml:space="preserve">string </w:t>
      </w:r>
      <w:proofErr w:type="spellStart"/>
      <w:r w:rsidRPr="008B7D69">
        <w:rPr>
          <w:rFonts w:ascii="Source Code Pro" w:hAnsi="Source Code Pro"/>
          <w:lang w:eastAsia="zh-CN"/>
        </w:rPr>
        <w:t>filepath</w:t>
      </w:r>
      <w:proofErr w:type="spellEnd"/>
      <w:r w:rsidRPr="008B7D69">
        <w:rPr>
          <w:rFonts w:ascii="Source Code Pro" w:hAnsi="Source Code Pro"/>
          <w:lang w:eastAsia="zh-CN"/>
        </w:rPr>
        <w:t>="data.txt";</w:t>
      </w:r>
    </w:p>
    <w:p w14:paraId="097021B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void save(){</w:t>
      </w:r>
    </w:p>
    <w:p w14:paraId="2DC91B8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fstream</w:t>
      </w:r>
      <w:proofErr w:type="spellEnd"/>
      <w:r w:rsidRPr="008B7D69">
        <w:rPr>
          <w:rFonts w:ascii="Source Code Pro" w:hAnsi="Source Code Pro"/>
          <w:lang w:eastAsia="zh-CN"/>
        </w:rPr>
        <w:t xml:space="preserve"> file(</w:t>
      </w:r>
      <w:proofErr w:type="spellStart"/>
      <w:r w:rsidRPr="008B7D69">
        <w:rPr>
          <w:rFonts w:ascii="Source Code Pro" w:hAnsi="Source Code Pro"/>
          <w:lang w:eastAsia="zh-CN"/>
        </w:rPr>
        <w:t>filepath,ios</w:t>
      </w:r>
      <w:proofErr w:type="spellEnd"/>
      <w:r w:rsidRPr="008B7D69">
        <w:rPr>
          <w:rFonts w:ascii="Source Code Pro" w:hAnsi="Source Code Pro"/>
          <w:lang w:eastAsia="zh-CN"/>
        </w:rPr>
        <w:t>::out);</w:t>
      </w:r>
    </w:p>
    <w:p w14:paraId="1730F10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if(!</w:t>
      </w:r>
      <w:proofErr w:type="spellStart"/>
      <w:r w:rsidRPr="008B7D69">
        <w:rPr>
          <w:rFonts w:ascii="Source Code Pro" w:hAnsi="Source Code Pro"/>
          <w:lang w:eastAsia="zh-CN"/>
        </w:rPr>
        <w:t>file.is_open</w:t>
      </w:r>
      <w:proofErr w:type="spellEnd"/>
      <w:r w:rsidRPr="008B7D69">
        <w:rPr>
          <w:rFonts w:ascii="Source Code Pro" w:hAnsi="Source Code Pro"/>
          <w:lang w:eastAsia="zh-CN"/>
        </w:rPr>
        <w:t>()){</w:t>
      </w:r>
    </w:p>
    <w:p w14:paraId="4B9BE9E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&lt;&lt;"error"&lt;&lt;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3769BBAE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}</w:t>
      </w:r>
    </w:p>
    <w:p w14:paraId="6E51DDD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file&lt;&lt;admin&lt;&lt;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55B8AD4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for(auto s:students){</w:t>
      </w:r>
    </w:p>
    <w:p w14:paraId="28DCD99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file&lt;&lt;s&lt;&lt;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3B94F47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}</w:t>
      </w:r>
    </w:p>
    <w:p w14:paraId="5C7334F2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file.close</w:t>
      </w:r>
      <w:proofErr w:type="spellEnd"/>
      <w:r w:rsidRPr="008B7D69">
        <w:rPr>
          <w:rFonts w:ascii="Source Code Pro" w:hAnsi="Source Code Pro"/>
          <w:lang w:eastAsia="zh-CN"/>
        </w:rPr>
        <w:t>();</w:t>
      </w:r>
    </w:p>
    <w:p w14:paraId="4AC31F3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文件已保存</w:t>
      </w:r>
      <w:r w:rsidRPr="008B7D69">
        <w:rPr>
          <w:rFonts w:ascii="Source Code Pro" w:hAnsi="Source Code Pro"/>
          <w:lang w:eastAsia="zh-CN"/>
        </w:rPr>
        <w:t>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3A90C7F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}</w:t>
      </w:r>
    </w:p>
    <w:p w14:paraId="5F53F97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void load(){</w:t>
      </w:r>
    </w:p>
    <w:p w14:paraId="33952C0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fstream</w:t>
      </w:r>
      <w:proofErr w:type="spellEnd"/>
      <w:r w:rsidRPr="008B7D69">
        <w:rPr>
          <w:rFonts w:ascii="Source Code Pro" w:hAnsi="Source Code Pro"/>
          <w:lang w:eastAsia="zh-CN"/>
        </w:rPr>
        <w:t xml:space="preserve"> file(</w:t>
      </w:r>
      <w:proofErr w:type="spellStart"/>
      <w:r w:rsidRPr="008B7D69">
        <w:rPr>
          <w:rFonts w:ascii="Source Code Pro" w:hAnsi="Source Code Pro"/>
          <w:lang w:eastAsia="zh-CN"/>
        </w:rPr>
        <w:t>filepath,ios</w:t>
      </w:r>
      <w:proofErr w:type="spellEnd"/>
      <w:r w:rsidRPr="008B7D69">
        <w:rPr>
          <w:rFonts w:ascii="Source Code Pro" w:hAnsi="Source Code Pro"/>
          <w:lang w:eastAsia="zh-CN"/>
        </w:rPr>
        <w:t>::in);</w:t>
      </w:r>
    </w:p>
    <w:p w14:paraId="7CC8044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if(!</w:t>
      </w:r>
      <w:proofErr w:type="spellStart"/>
      <w:r w:rsidRPr="008B7D69">
        <w:rPr>
          <w:rFonts w:ascii="Source Code Pro" w:hAnsi="Source Code Pro"/>
          <w:lang w:eastAsia="zh-CN"/>
        </w:rPr>
        <w:t>file.is_open</w:t>
      </w:r>
      <w:proofErr w:type="spellEnd"/>
      <w:r w:rsidRPr="008B7D69">
        <w:rPr>
          <w:rFonts w:ascii="Source Code Pro" w:hAnsi="Source Code Pro"/>
          <w:lang w:eastAsia="zh-CN"/>
        </w:rPr>
        <w:t>()){</w:t>
      </w:r>
    </w:p>
    <w:p w14:paraId="205906E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&lt;&lt;"error"&lt;&lt;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126B00D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}</w:t>
      </w:r>
    </w:p>
    <w:p w14:paraId="2E0D37E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file&gt;&gt;admin;</w:t>
      </w:r>
    </w:p>
    <w:p w14:paraId="4C25E73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students.clear</w:t>
      </w:r>
      <w:proofErr w:type="spellEnd"/>
      <w:r w:rsidRPr="008B7D69">
        <w:rPr>
          <w:rFonts w:ascii="Source Code Pro" w:hAnsi="Source Code Pro"/>
          <w:lang w:eastAsia="zh-CN"/>
        </w:rPr>
        <w:t>();</w:t>
      </w:r>
    </w:p>
    <w:p w14:paraId="6524FEF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student s;</w:t>
      </w:r>
    </w:p>
    <w:p w14:paraId="5755B0C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while(file&gt;&gt;s){</w:t>
      </w:r>
    </w:p>
    <w:p w14:paraId="0D6BAFD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students.push_back</w:t>
      </w:r>
      <w:proofErr w:type="spellEnd"/>
      <w:r w:rsidRPr="008B7D69">
        <w:rPr>
          <w:rFonts w:ascii="Source Code Pro" w:hAnsi="Source Code Pro"/>
          <w:lang w:eastAsia="zh-CN"/>
        </w:rPr>
        <w:t>(s);</w:t>
      </w:r>
    </w:p>
    <w:p w14:paraId="77459402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}</w:t>
      </w:r>
    </w:p>
    <w:p w14:paraId="434C06D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file.close</w:t>
      </w:r>
      <w:proofErr w:type="spellEnd"/>
      <w:r w:rsidRPr="008B7D69">
        <w:rPr>
          <w:rFonts w:ascii="Source Code Pro" w:hAnsi="Source Code Pro"/>
          <w:lang w:eastAsia="zh-CN"/>
        </w:rPr>
        <w:t>();</w:t>
      </w:r>
    </w:p>
    <w:p w14:paraId="56AE3D9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lastRenderedPageBreak/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文件已读取</w:t>
      </w:r>
      <w:r w:rsidRPr="008B7D69">
        <w:rPr>
          <w:rFonts w:ascii="Source Code Pro" w:hAnsi="Source Code Pro"/>
          <w:lang w:eastAsia="zh-CN"/>
        </w:rPr>
        <w:t>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757DB68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}</w:t>
      </w:r>
    </w:p>
    <w:p w14:paraId="72CF34D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 xml:space="preserve">bool </w:t>
      </w:r>
      <w:proofErr w:type="spellStart"/>
      <w:r w:rsidRPr="008B7D69">
        <w:rPr>
          <w:rFonts w:ascii="Source Code Pro" w:hAnsi="Source Code Pro"/>
          <w:lang w:eastAsia="zh-CN"/>
        </w:rPr>
        <w:t>isFileExists</w:t>
      </w:r>
      <w:proofErr w:type="spellEnd"/>
      <w:r w:rsidRPr="008B7D69">
        <w:rPr>
          <w:rFonts w:ascii="Source Code Pro" w:hAnsi="Source Code Pro"/>
          <w:lang w:eastAsia="zh-CN"/>
        </w:rPr>
        <w:t>(){</w:t>
      </w:r>
    </w:p>
    <w:p w14:paraId="122C504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ifstream</w:t>
      </w:r>
      <w:proofErr w:type="spellEnd"/>
      <w:r w:rsidRPr="008B7D69">
        <w:rPr>
          <w:rFonts w:ascii="Source Code Pro" w:hAnsi="Source Code Pro"/>
          <w:lang w:eastAsia="zh-CN"/>
        </w:rPr>
        <w:t xml:space="preserve"> f(</w:t>
      </w:r>
      <w:proofErr w:type="spellStart"/>
      <w:r w:rsidRPr="008B7D69">
        <w:rPr>
          <w:rFonts w:ascii="Source Code Pro" w:hAnsi="Source Code Pro"/>
          <w:lang w:eastAsia="zh-CN"/>
        </w:rPr>
        <w:t>filepath</w:t>
      </w:r>
      <w:proofErr w:type="spellEnd"/>
      <w:r w:rsidRPr="008B7D69">
        <w:rPr>
          <w:rFonts w:ascii="Source Code Pro" w:hAnsi="Source Code Pro"/>
          <w:lang w:eastAsia="zh-CN"/>
        </w:rPr>
        <w:t>);</w:t>
      </w:r>
    </w:p>
    <w:p w14:paraId="491000EB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 xml:space="preserve">return </w:t>
      </w:r>
      <w:proofErr w:type="spellStart"/>
      <w:r w:rsidRPr="008B7D69">
        <w:rPr>
          <w:rFonts w:ascii="Source Code Pro" w:hAnsi="Source Code Pro"/>
          <w:lang w:eastAsia="zh-CN"/>
        </w:rPr>
        <w:t>f.good</w:t>
      </w:r>
      <w:proofErr w:type="spellEnd"/>
      <w:r w:rsidRPr="008B7D69">
        <w:rPr>
          <w:rFonts w:ascii="Source Code Pro" w:hAnsi="Source Code Pro"/>
          <w:lang w:eastAsia="zh-CN"/>
        </w:rPr>
        <w:t>();</w:t>
      </w:r>
    </w:p>
    <w:p w14:paraId="0600046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}</w:t>
      </w:r>
    </w:p>
    <w:p w14:paraId="49B58C6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 xml:space="preserve">void </w:t>
      </w:r>
      <w:proofErr w:type="spellStart"/>
      <w:r w:rsidRPr="008B7D69">
        <w:rPr>
          <w:rFonts w:ascii="Source Code Pro" w:hAnsi="Source Code Pro"/>
          <w:lang w:eastAsia="zh-CN"/>
        </w:rPr>
        <w:t>init</w:t>
      </w:r>
      <w:proofErr w:type="spellEnd"/>
      <w:r w:rsidRPr="008B7D69">
        <w:rPr>
          <w:rFonts w:ascii="Source Code Pro" w:hAnsi="Source Code Pro"/>
          <w:lang w:eastAsia="zh-CN"/>
        </w:rPr>
        <w:t>(){</w:t>
      </w:r>
    </w:p>
    <w:p w14:paraId="54D832F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ids.clear</w:t>
      </w:r>
      <w:proofErr w:type="spellEnd"/>
      <w:r w:rsidRPr="008B7D69">
        <w:rPr>
          <w:rFonts w:ascii="Source Code Pro" w:hAnsi="Source Code Pro"/>
          <w:lang w:eastAsia="zh-CN"/>
        </w:rPr>
        <w:t>();</w:t>
      </w:r>
    </w:p>
    <w:p w14:paraId="05282EF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没有数据，需要初始化</w:t>
      </w:r>
      <w:r w:rsidRPr="008B7D69">
        <w:rPr>
          <w:rFonts w:ascii="Source Code Pro" w:hAnsi="Source Code Pro"/>
          <w:lang w:eastAsia="zh-CN"/>
        </w:rPr>
        <w:t>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719F39A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 xml:space="preserve">string </w:t>
      </w:r>
      <w:proofErr w:type="spellStart"/>
      <w:r w:rsidRPr="008B7D69">
        <w:rPr>
          <w:rFonts w:ascii="Source Code Pro" w:hAnsi="Source Code Pro"/>
          <w:lang w:eastAsia="zh-CN"/>
        </w:rPr>
        <w:t>id,pass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0474DB0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管理员账号</w:t>
      </w:r>
      <w:r w:rsidRPr="008B7D69">
        <w:rPr>
          <w:rFonts w:ascii="Source Code Pro" w:hAnsi="Source Code Pro"/>
          <w:lang w:eastAsia="zh-CN"/>
        </w:rPr>
        <w:t>: ";</w:t>
      </w:r>
    </w:p>
    <w:p w14:paraId="12023C2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&gt;&gt;id;</w:t>
      </w:r>
    </w:p>
    <w:p w14:paraId="7ACB9ED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管理员密码</w:t>
      </w:r>
      <w:r w:rsidRPr="008B7D69">
        <w:rPr>
          <w:rFonts w:ascii="Source Code Pro" w:hAnsi="Source Code Pro"/>
          <w:lang w:eastAsia="zh-CN"/>
        </w:rPr>
        <w:t>: ";</w:t>
      </w:r>
    </w:p>
    <w:p w14:paraId="709A11D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&gt;&gt;pass;</w:t>
      </w:r>
    </w:p>
    <w:p w14:paraId="61AB870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admin.set</w:t>
      </w:r>
      <w:proofErr w:type="spellEnd"/>
      <w:r w:rsidRPr="008B7D69">
        <w:rPr>
          <w:rFonts w:ascii="Source Code Pro" w:hAnsi="Source Code Pro"/>
          <w:lang w:eastAsia="zh-CN"/>
        </w:rPr>
        <w:t>(</w:t>
      </w:r>
      <w:proofErr w:type="spellStart"/>
      <w:r w:rsidRPr="008B7D69">
        <w:rPr>
          <w:rFonts w:ascii="Source Code Pro" w:hAnsi="Source Code Pro"/>
          <w:lang w:eastAsia="zh-CN"/>
        </w:rPr>
        <w:t>id,pass</w:t>
      </w:r>
      <w:proofErr w:type="spellEnd"/>
      <w:r w:rsidRPr="008B7D69">
        <w:rPr>
          <w:rFonts w:ascii="Source Code Pro" w:hAnsi="Source Code Pro"/>
          <w:lang w:eastAsia="zh-CN"/>
        </w:rPr>
        <w:t>);</w:t>
      </w:r>
    </w:p>
    <w:p w14:paraId="0C67DF4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</w:p>
    <w:p w14:paraId="07EC6D93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students.clear</w:t>
      </w:r>
      <w:proofErr w:type="spellEnd"/>
      <w:r w:rsidRPr="008B7D69">
        <w:rPr>
          <w:rFonts w:ascii="Source Code Pro" w:hAnsi="Source Code Pro"/>
          <w:lang w:eastAsia="zh-CN"/>
        </w:rPr>
        <w:t>();</w:t>
      </w:r>
    </w:p>
    <w:p w14:paraId="1434534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int num;</w:t>
      </w:r>
    </w:p>
    <w:p w14:paraId="366BB172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人数</w:t>
      </w:r>
      <w:r w:rsidRPr="008B7D69">
        <w:rPr>
          <w:rFonts w:ascii="Source Code Pro" w:hAnsi="Source Code Pro"/>
          <w:lang w:eastAsia="zh-CN"/>
        </w:rPr>
        <w:t xml:space="preserve">"&lt;&lt; 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5C83366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&gt;&gt;num;</w:t>
      </w:r>
    </w:p>
    <w:p w14:paraId="30CB256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while(num--){</w:t>
      </w:r>
    </w:p>
    <w:p w14:paraId="7C65956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try{</w:t>
      </w:r>
    </w:p>
    <w:p w14:paraId="6022C10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addStudent</w:t>
      </w:r>
      <w:proofErr w:type="spellEnd"/>
      <w:r w:rsidRPr="008B7D69">
        <w:rPr>
          <w:rFonts w:ascii="Source Code Pro" w:hAnsi="Source Code Pro"/>
          <w:lang w:eastAsia="zh-CN"/>
        </w:rPr>
        <w:t>();</w:t>
      </w:r>
    </w:p>
    <w:p w14:paraId="30550822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}</w:t>
      </w:r>
    </w:p>
    <w:p w14:paraId="4925D63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catch(const char* msg){</w:t>
      </w:r>
    </w:p>
    <w:p w14:paraId="4B98025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&lt;&lt;msg&lt;&lt;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219E1E2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num++;</w:t>
      </w:r>
    </w:p>
    <w:p w14:paraId="49F72BC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}</w:t>
      </w:r>
    </w:p>
    <w:p w14:paraId="2A58912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}</w:t>
      </w:r>
    </w:p>
    <w:p w14:paraId="22C51654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save();</w:t>
      </w:r>
    </w:p>
    <w:p w14:paraId="7DF65ED7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}</w:t>
      </w:r>
    </w:p>
    <w:p w14:paraId="6FA1658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void login(){</w:t>
      </w:r>
    </w:p>
    <w:p w14:paraId="1DBFC20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 xml:space="preserve">string </w:t>
      </w:r>
      <w:proofErr w:type="spellStart"/>
      <w:r w:rsidRPr="008B7D69">
        <w:rPr>
          <w:rFonts w:ascii="Source Code Pro" w:hAnsi="Source Code Pro"/>
          <w:lang w:eastAsia="zh-CN"/>
        </w:rPr>
        <w:t>id,pass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60838159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账号</w:t>
      </w:r>
      <w:r w:rsidRPr="008B7D69">
        <w:rPr>
          <w:rFonts w:ascii="Source Code Pro" w:hAnsi="Source Code Pro"/>
          <w:lang w:eastAsia="zh-CN"/>
        </w:rPr>
        <w:t>: ";</w:t>
      </w:r>
    </w:p>
    <w:p w14:paraId="3006285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&gt;&gt;id;</w:t>
      </w:r>
    </w:p>
    <w:p w14:paraId="774793B5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密码</w:t>
      </w:r>
      <w:r w:rsidRPr="008B7D69">
        <w:rPr>
          <w:rFonts w:ascii="Source Code Pro" w:hAnsi="Source Code Pro"/>
          <w:lang w:eastAsia="zh-CN"/>
        </w:rPr>
        <w:t>(</w:t>
      </w:r>
      <w:r w:rsidRPr="008B7D69">
        <w:rPr>
          <w:rFonts w:ascii="Source Code Pro" w:hAnsi="Source Code Pro"/>
          <w:lang w:eastAsia="zh-CN"/>
        </w:rPr>
        <w:t>默认为</w:t>
      </w:r>
      <w:r w:rsidRPr="008B7D69">
        <w:rPr>
          <w:rFonts w:ascii="Source Code Pro" w:hAnsi="Source Code Pro"/>
          <w:lang w:eastAsia="zh-CN"/>
        </w:rPr>
        <w:t>8888): ";</w:t>
      </w:r>
    </w:p>
    <w:p w14:paraId="0FFA86B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cin</w:t>
      </w:r>
      <w:proofErr w:type="spellEnd"/>
      <w:r w:rsidRPr="008B7D69">
        <w:rPr>
          <w:rFonts w:ascii="Source Code Pro" w:hAnsi="Source Code Pro"/>
          <w:lang w:eastAsia="zh-CN"/>
        </w:rPr>
        <w:t>&gt;&gt;pass;</w:t>
      </w:r>
    </w:p>
    <w:p w14:paraId="190F9711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if(</w:t>
      </w:r>
      <w:proofErr w:type="spellStart"/>
      <w:r w:rsidRPr="008B7D69">
        <w:rPr>
          <w:rFonts w:ascii="Source Code Pro" w:hAnsi="Source Code Pro"/>
          <w:lang w:eastAsia="zh-CN"/>
        </w:rPr>
        <w:t>admin.loginCheck</w:t>
      </w:r>
      <w:proofErr w:type="spellEnd"/>
      <w:r w:rsidRPr="008B7D69">
        <w:rPr>
          <w:rFonts w:ascii="Source Code Pro" w:hAnsi="Source Code Pro"/>
          <w:lang w:eastAsia="zh-CN"/>
        </w:rPr>
        <w:t>(</w:t>
      </w:r>
      <w:proofErr w:type="spellStart"/>
      <w:r w:rsidRPr="008B7D69">
        <w:rPr>
          <w:rFonts w:ascii="Source Code Pro" w:hAnsi="Source Code Pro"/>
          <w:lang w:eastAsia="zh-CN"/>
        </w:rPr>
        <w:t>id,pass</w:t>
      </w:r>
      <w:proofErr w:type="spellEnd"/>
      <w:r w:rsidRPr="008B7D69">
        <w:rPr>
          <w:rFonts w:ascii="Source Code Pro" w:hAnsi="Source Code Pro"/>
          <w:lang w:eastAsia="zh-CN"/>
        </w:rPr>
        <w:t>))</w:t>
      </w:r>
    </w:p>
    <w:p w14:paraId="06232692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return;</w:t>
      </w:r>
    </w:p>
    <w:p w14:paraId="0D8B55C8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for(student&amp; a : students)</w:t>
      </w:r>
    </w:p>
    <w:p w14:paraId="3566899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if(</w:t>
      </w:r>
      <w:proofErr w:type="spellStart"/>
      <w:r w:rsidRPr="008B7D69">
        <w:rPr>
          <w:rFonts w:ascii="Source Code Pro" w:hAnsi="Source Code Pro"/>
          <w:lang w:eastAsia="zh-CN"/>
        </w:rPr>
        <w:t>a.loginCheck</w:t>
      </w:r>
      <w:proofErr w:type="spellEnd"/>
      <w:r w:rsidRPr="008B7D69">
        <w:rPr>
          <w:rFonts w:ascii="Source Code Pro" w:hAnsi="Source Code Pro"/>
          <w:lang w:eastAsia="zh-CN"/>
        </w:rPr>
        <w:t>(</w:t>
      </w:r>
      <w:proofErr w:type="spellStart"/>
      <w:r w:rsidRPr="008B7D69">
        <w:rPr>
          <w:rFonts w:ascii="Source Code Pro" w:hAnsi="Source Code Pro"/>
          <w:lang w:eastAsia="zh-CN"/>
        </w:rPr>
        <w:t>id,pass</w:t>
      </w:r>
      <w:proofErr w:type="spellEnd"/>
      <w:r w:rsidRPr="008B7D69">
        <w:rPr>
          <w:rFonts w:ascii="Source Code Pro" w:hAnsi="Source Code Pro"/>
          <w:lang w:eastAsia="zh-CN"/>
        </w:rPr>
        <w:t>))</w:t>
      </w:r>
    </w:p>
    <w:p w14:paraId="39BA091A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return;</w:t>
      </w:r>
    </w:p>
    <w:p w14:paraId="30FC05B6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cout</w:t>
      </w:r>
      <w:proofErr w:type="spellEnd"/>
      <w:r w:rsidRPr="008B7D69">
        <w:rPr>
          <w:rFonts w:ascii="Source Code Pro" w:hAnsi="Source Code Pro"/>
          <w:lang w:eastAsia="zh-CN"/>
        </w:rPr>
        <w:t>&lt;&lt;"</w:t>
      </w:r>
      <w:r w:rsidRPr="008B7D69">
        <w:rPr>
          <w:rFonts w:ascii="Source Code Pro" w:hAnsi="Source Code Pro"/>
          <w:lang w:eastAsia="zh-CN"/>
        </w:rPr>
        <w:t>账号密码有误，请重试</w:t>
      </w:r>
      <w:r w:rsidRPr="008B7D69">
        <w:rPr>
          <w:rFonts w:ascii="Source Code Pro" w:hAnsi="Source Code Pro"/>
          <w:lang w:eastAsia="zh-CN"/>
        </w:rPr>
        <w:t>"&lt;&lt;</w:t>
      </w:r>
      <w:proofErr w:type="spellStart"/>
      <w:r w:rsidRPr="008B7D69">
        <w:rPr>
          <w:rFonts w:ascii="Source Code Pro" w:hAnsi="Source Code Pro"/>
          <w:lang w:eastAsia="zh-CN"/>
        </w:rPr>
        <w:t>endl</w:t>
      </w:r>
      <w:proofErr w:type="spellEnd"/>
      <w:r w:rsidRPr="008B7D69">
        <w:rPr>
          <w:rFonts w:ascii="Source Code Pro" w:hAnsi="Source Code Pro"/>
          <w:lang w:eastAsia="zh-CN"/>
        </w:rPr>
        <w:t>;</w:t>
      </w:r>
    </w:p>
    <w:p w14:paraId="4F73D3BC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login();</w:t>
      </w:r>
    </w:p>
    <w:p w14:paraId="298EAB1D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}</w:t>
      </w:r>
    </w:p>
    <w:p w14:paraId="61474CE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int main(){</w:t>
      </w:r>
    </w:p>
    <w:p w14:paraId="075D294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if(</w:t>
      </w:r>
      <w:proofErr w:type="spellStart"/>
      <w:r w:rsidRPr="008B7D69">
        <w:rPr>
          <w:rFonts w:ascii="Source Code Pro" w:hAnsi="Source Code Pro"/>
          <w:lang w:eastAsia="zh-CN"/>
        </w:rPr>
        <w:t>isFileExists</w:t>
      </w:r>
      <w:proofErr w:type="spellEnd"/>
      <w:r w:rsidRPr="008B7D69">
        <w:rPr>
          <w:rFonts w:ascii="Source Code Pro" w:hAnsi="Source Code Pro"/>
          <w:lang w:eastAsia="zh-CN"/>
        </w:rPr>
        <w:t>())</w:t>
      </w:r>
    </w:p>
    <w:p w14:paraId="1C067FD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  <w:t>load();</w:t>
      </w:r>
    </w:p>
    <w:p w14:paraId="4062064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else</w:t>
      </w:r>
    </w:p>
    <w:p w14:paraId="0B98E3F0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</w:r>
      <w:r w:rsidRPr="008B7D69">
        <w:rPr>
          <w:rFonts w:ascii="Source Code Pro" w:hAnsi="Source Code Pro"/>
          <w:lang w:eastAsia="zh-CN"/>
        </w:rPr>
        <w:tab/>
      </w:r>
      <w:proofErr w:type="spellStart"/>
      <w:r w:rsidRPr="008B7D69">
        <w:rPr>
          <w:rFonts w:ascii="Source Code Pro" w:hAnsi="Source Code Pro"/>
          <w:lang w:eastAsia="zh-CN"/>
        </w:rPr>
        <w:t>init</w:t>
      </w:r>
      <w:proofErr w:type="spellEnd"/>
      <w:r w:rsidRPr="008B7D69">
        <w:rPr>
          <w:rFonts w:ascii="Source Code Pro" w:hAnsi="Source Code Pro"/>
          <w:lang w:eastAsia="zh-CN"/>
        </w:rPr>
        <w:t>();</w:t>
      </w:r>
    </w:p>
    <w:p w14:paraId="036D1C7F" w14:textId="77777777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ab/>
        <w:t>login();</w:t>
      </w:r>
    </w:p>
    <w:p w14:paraId="11BC56DC" w14:textId="0BEAF15B" w:rsidR="008B7D69" w:rsidRPr="008B7D69" w:rsidRDefault="008B7D69" w:rsidP="008B7D69">
      <w:pPr>
        <w:snapToGrid w:val="0"/>
        <w:spacing w:after="0"/>
        <w:rPr>
          <w:rFonts w:ascii="Source Code Pro" w:hAnsi="Source Code Pro"/>
          <w:lang w:eastAsia="zh-CN"/>
        </w:rPr>
      </w:pPr>
      <w:r w:rsidRPr="008B7D69">
        <w:rPr>
          <w:rFonts w:ascii="Source Code Pro" w:hAnsi="Source Code Pro"/>
          <w:lang w:eastAsia="zh-CN"/>
        </w:rPr>
        <w:t>}</w:t>
      </w:r>
    </w:p>
    <w:p w14:paraId="6834D264" w14:textId="77777777" w:rsidR="00436546" w:rsidRDefault="00436546" w:rsidP="00436546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五、系统测试</w:t>
      </w:r>
    </w:p>
    <w:p w14:paraId="4D783B5E" w14:textId="308C5996" w:rsidR="00436546" w:rsidRDefault="008B7D69" w:rsidP="00D73389">
      <w:pPr>
        <w:pStyle w:val="2"/>
        <w:rPr>
          <w:lang w:eastAsia="zh-CN"/>
        </w:rPr>
      </w:pPr>
      <w:r>
        <w:rPr>
          <w:lang w:eastAsia="zh-CN"/>
        </w:rPr>
        <w:t>5.1</w:t>
      </w:r>
      <w:r w:rsidR="00D73389">
        <w:rPr>
          <w:rFonts w:hint="eastAsia"/>
          <w:lang w:eastAsia="zh-CN"/>
        </w:rPr>
        <w:t>初始化所用的测试数据</w:t>
      </w:r>
    </w:p>
    <w:p w14:paraId="04630185" w14:textId="77777777" w:rsidR="00D73389" w:rsidRPr="00D73389" w:rsidRDefault="00D73389" w:rsidP="00D73389">
      <w:pPr>
        <w:spacing w:after="0"/>
      </w:pPr>
      <w:r w:rsidRPr="00D73389">
        <w:t>123</w:t>
      </w:r>
    </w:p>
    <w:p w14:paraId="653DEDEE" w14:textId="77777777" w:rsidR="00D73389" w:rsidRPr="00D73389" w:rsidRDefault="00D73389" w:rsidP="00D73389">
      <w:pPr>
        <w:spacing w:after="0"/>
      </w:pPr>
      <w:r w:rsidRPr="00D73389">
        <w:t>pass</w:t>
      </w:r>
    </w:p>
    <w:p w14:paraId="13DDC085" w14:textId="77777777" w:rsidR="00D73389" w:rsidRPr="00D73389" w:rsidRDefault="00D73389" w:rsidP="00D73389">
      <w:pPr>
        <w:spacing w:after="0"/>
      </w:pPr>
      <w:r w:rsidRPr="00D73389">
        <w:t>3</w:t>
      </w:r>
    </w:p>
    <w:p w14:paraId="3D2F67DD" w14:textId="77777777" w:rsidR="00D73389" w:rsidRPr="00D73389" w:rsidRDefault="00D73389" w:rsidP="00D73389">
      <w:pPr>
        <w:spacing w:after="0"/>
      </w:pPr>
      <w:r w:rsidRPr="00D73389">
        <w:t xml:space="preserve">123 John </w:t>
      </w:r>
      <w:r w:rsidRPr="00D73389">
        <w:t>男</w:t>
      </w:r>
    </w:p>
    <w:p w14:paraId="5EB04FF1" w14:textId="77777777" w:rsidR="00D73389" w:rsidRPr="00D73389" w:rsidRDefault="00D73389" w:rsidP="00D73389">
      <w:pPr>
        <w:spacing w:after="0"/>
      </w:pPr>
      <w:r w:rsidRPr="00D73389">
        <w:t>6 9 10</w:t>
      </w:r>
    </w:p>
    <w:p w14:paraId="2CF7B568" w14:textId="77777777" w:rsidR="00D73389" w:rsidRPr="00D73389" w:rsidRDefault="00D73389" w:rsidP="00D73389">
      <w:pPr>
        <w:spacing w:after="0"/>
      </w:pPr>
      <w:r w:rsidRPr="00D73389">
        <w:t xml:space="preserve">11 John </w:t>
      </w:r>
      <w:r w:rsidRPr="00D73389">
        <w:t>男</w:t>
      </w:r>
    </w:p>
    <w:p w14:paraId="35F71CFD" w14:textId="77777777" w:rsidR="00D73389" w:rsidRPr="00D73389" w:rsidRDefault="00D73389" w:rsidP="00D73389">
      <w:pPr>
        <w:spacing w:after="0"/>
      </w:pPr>
      <w:r w:rsidRPr="00D73389">
        <w:t>6 9 10</w:t>
      </w:r>
    </w:p>
    <w:p w14:paraId="641FF751" w14:textId="77777777" w:rsidR="00D73389" w:rsidRPr="00D73389" w:rsidRDefault="00D73389" w:rsidP="00D73389">
      <w:pPr>
        <w:spacing w:after="0"/>
      </w:pPr>
      <w:r w:rsidRPr="00D73389">
        <w:t xml:space="preserve">12 </w:t>
      </w:r>
      <w:proofErr w:type="spellStart"/>
      <w:r w:rsidRPr="00D73389">
        <w:t>张三</w:t>
      </w:r>
      <w:proofErr w:type="spellEnd"/>
      <w:r w:rsidRPr="00D73389">
        <w:t xml:space="preserve"> </w:t>
      </w:r>
      <w:r w:rsidRPr="00D73389">
        <w:t>难</w:t>
      </w:r>
    </w:p>
    <w:p w14:paraId="395FBD5C" w14:textId="77777777" w:rsidR="00D73389" w:rsidRPr="00D73389" w:rsidRDefault="00D73389" w:rsidP="00D73389">
      <w:pPr>
        <w:spacing w:after="0"/>
      </w:pPr>
      <w:r w:rsidRPr="00D73389">
        <w:t>8 5 7</w:t>
      </w:r>
    </w:p>
    <w:p w14:paraId="28F05195" w14:textId="77777777" w:rsidR="00D73389" w:rsidRPr="00D73389" w:rsidRDefault="00D73389" w:rsidP="00D73389">
      <w:pPr>
        <w:spacing w:after="0"/>
      </w:pPr>
      <w:r w:rsidRPr="00D73389">
        <w:t xml:space="preserve">12 </w:t>
      </w:r>
      <w:proofErr w:type="spellStart"/>
      <w:r w:rsidRPr="00D73389">
        <w:t>张三</w:t>
      </w:r>
      <w:proofErr w:type="spellEnd"/>
      <w:r w:rsidRPr="00D73389">
        <w:t xml:space="preserve"> </w:t>
      </w:r>
      <w:r w:rsidRPr="00D73389">
        <w:t>男</w:t>
      </w:r>
    </w:p>
    <w:p w14:paraId="26768ED5" w14:textId="77777777" w:rsidR="00D73389" w:rsidRPr="00D73389" w:rsidRDefault="00D73389" w:rsidP="00D73389">
      <w:pPr>
        <w:spacing w:after="0"/>
      </w:pPr>
      <w:r w:rsidRPr="00D73389">
        <w:t>8 5 7</w:t>
      </w:r>
    </w:p>
    <w:p w14:paraId="2D5242B8" w14:textId="77777777" w:rsidR="00D73389" w:rsidRPr="00D73389" w:rsidRDefault="00D73389" w:rsidP="00D73389">
      <w:pPr>
        <w:spacing w:after="0"/>
      </w:pPr>
      <w:r w:rsidRPr="00D73389">
        <w:t xml:space="preserve">13 </w:t>
      </w:r>
      <w:proofErr w:type="spellStart"/>
      <w:r w:rsidRPr="00D73389">
        <w:t>李四四</w:t>
      </w:r>
      <w:proofErr w:type="spellEnd"/>
      <w:r w:rsidRPr="00D73389">
        <w:t xml:space="preserve"> </w:t>
      </w:r>
      <w:r w:rsidRPr="00D73389">
        <w:t>女</w:t>
      </w:r>
    </w:p>
    <w:p w14:paraId="1355ADD4" w14:textId="34F82BBF" w:rsidR="00D73389" w:rsidRDefault="00D73389" w:rsidP="00D73389">
      <w:pPr>
        <w:spacing w:after="0"/>
      </w:pPr>
      <w:r w:rsidRPr="00D73389">
        <w:t>9 4 6</w:t>
      </w:r>
    </w:p>
    <w:p w14:paraId="2FB3184D" w14:textId="12C33F95" w:rsidR="00D73389" w:rsidRDefault="00D73389" w:rsidP="00D73389">
      <w:pPr>
        <w:pStyle w:val="2"/>
        <w:rPr>
          <w:lang w:eastAsia="zh-CN"/>
        </w:rPr>
      </w:pPr>
      <w:r>
        <w:rPr>
          <w:lang w:eastAsia="zh-CN"/>
        </w:rPr>
        <w:t>5.2</w:t>
      </w:r>
      <w:r>
        <w:rPr>
          <w:rFonts w:hint="eastAsia"/>
          <w:lang w:eastAsia="zh-CN"/>
        </w:rPr>
        <w:t>测试柱状图所用的</w:t>
      </w:r>
      <w:r>
        <w:rPr>
          <w:rFonts w:hint="eastAsia"/>
          <w:lang w:eastAsia="zh-CN"/>
        </w:rPr>
        <w:t>d</w:t>
      </w:r>
      <w:r>
        <w:rPr>
          <w:lang w:eastAsia="zh-CN"/>
        </w:rPr>
        <w:t>ata.txt</w:t>
      </w:r>
    </w:p>
    <w:p w14:paraId="7D08B964" w14:textId="77777777" w:rsidR="00D73389" w:rsidRDefault="00D73389" w:rsidP="00D73389">
      <w:pPr>
        <w:spacing w:after="0"/>
        <w:rPr>
          <w:lang w:eastAsia="zh-CN"/>
        </w:rPr>
      </w:pPr>
      <w:r>
        <w:rPr>
          <w:lang w:eastAsia="zh-CN"/>
        </w:rPr>
        <w:t>123</w:t>
      </w:r>
      <w:r>
        <w:rPr>
          <w:lang w:eastAsia="zh-CN"/>
        </w:rPr>
        <w:tab/>
        <w:t>pass</w:t>
      </w:r>
    </w:p>
    <w:p w14:paraId="52BD20AC" w14:textId="77777777" w:rsidR="00D73389" w:rsidRDefault="00D73389" w:rsidP="00D73389">
      <w:pPr>
        <w:spacing w:after="0"/>
        <w:rPr>
          <w:lang w:eastAsia="zh-CN"/>
        </w:rPr>
      </w:pPr>
      <w:r>
        <w:rPr>
          <w:lang w:eastAsia="zh-CN"/>
        </w:rPr>
        <w:t>11</w:t>
      </w:r>
      <w:r>
        <w:rPr>
          <w:lang w:eastAsia="zh-CN"/>
        </w:rPr>
        <w:tab/>
        <w:t>8888</w:t>
      </w:r>
      <w:r>
        <w:rPr>
          <w:lang w:eastAsia="zh-CN"/>
        </w:rPr>
        <w:tab/>
        <w:t>John</w:t>
      </w:r>
      <w:r>
        <w:rPr>
          <w:lang w:eastAsia="zh-CN"/>
        </w:rPr>
        <w:tab/>
      </w:r>
      <w:r>
        <w:rPr>
          <w:lang w:eastAsia="zh-CN"/>
        </w:rPr>
        <w:t>男</w:t>
      </w:r>
      <w:r>
        <w:rPr>
          <w:lang w:eastAsia="zh-CN"/>
        </w:rPr>
        <w:tab/>
        <w:t>6</w:t>
      </w:r>
      <w:r>
        <w:rPr>
          <w:lang w:eastAsia="zh-CN"/>
        </w:rPr>
        <w:tab/>
        <w:t>9</w:t>
      </w:r>
      <w:r>
        <w:rPr>
          <w:lang w:eastAsia="zh-CN"/>
        </w:rPr>
        <w:tab/>
        <w:t>10</w:t>
      </w:r>
      <w:r>
        <w:rPr>
          <w:lang w:eastAsia="zh-CN"/>
        </w:rPr>
        <w:tab/>
        <w:t>25</w:t>
      </w:r>
    </w:p>
    <w:p w14:paraId="3C9B3D54" w14:textId="77777777" w:rsidR="00D73389" w:rsidRDefault="00D73389" w:rsidP="00D73389">
      <w:pPr>
        <w:spacing w:after="0"/>
        <w:rPr>
          <w:lang w:eastAsia="zh-CN"/>
        </w:rPr>
      </w:pPr>
      <w:r>
        <w:rPr>
          <w:lang w:eastAsia="zh-CN"/>
        </w:rPr>
        <w:t>12</w:t>
      </w:r>
      <w:r>
        <w:rPr>
          <w:lang w:eastAsia="zh-CN"/>
        </w:rPr>
        <w:tab/>
        <w:t>6666</w:t>
      </w:r>
      <w:r>
        <w:rPr>
          <w:lang w:eastAsia="zh-CN"/>
        </w:rPr>
        <w:tab/>
      </w:r>
      <w:r>
        <w:rPr>
          <w:lang w:eastAsia="zh-CN"/>
        </w:rPr>
        <w:t>张三</w:t>
      </w:r>
      <w:r>
        <w:rPr>
          <w:lang w:eastAsia="zh-CN"/>
        </w:rPr>
        <w:tab/>
      </w:r>
      <w:r>
        <w:rPr>
          <w:lang w:eastAsia="zh-CN"/>
        </w:rPr>
        <w:t>男</w:t>
      </w:r>
      <w:r>
        <w:rPr>
          <w:lang w:eastAsia="zh-CN"/>
        </w:rPr>
        <w:tab/>
        <w:t>8</w:t>
      </w:r>
      <w:r>
        <w:rPr>
          <w:lang w:eastAsia="zh-CN"/>
        </w:rPr>
        <w:tab/>
        <w:t>5</w:t>
      </w:r>
      <w:r>
        <w:rPr>
          <w:lang w:eastAsia="zh-CN"/>
        </w:rPr>
        <w:tab/>
        <w:t>7</w:t>
      </w:r>
      <w:r>
        <w:rPr>
          <w:lang w:eastAsia="zh-CN"/>
        </w:rPr>
        <w:tab/>
        <w:t>21</w:t>
      </w:r>
    </w:p>
    <w:p w14:paraId="2A8C8700" w14:textId="77777777" w:rsidR="00D73389" w:rsidRDefault="00D73389" w:rsidP="00D73389">
      <w:pPr>
        <w:spacing w:after="0"/>
        <w:rPr>
          <w:lang w:eastAsia="zh-CN"/>
        </w:rPr>
      </w:pPr>
      <w:r>
        <w:rPr>
          <w:lang w:eastAsia="zh-CN"/>
        </w:rPr>
        <w:t>13</w:t>
      </w:r>
      <w:r>
        <w:rPr>
          <w:lang w:eastAsia="zh-CN"/>
        </w:rPr>
        <w:tab/>
        <w:t>8888</w:t>
      </w:r>
      <w:r>
        <w:rPr>
          <w:lang w:eastAsia="zh-CN"/>
        </w:rPr>
        <w:tab/>
      </w:r>
      <w:r>
        <w:rPr>
          <w:lang w:eastAsia="zh-CN"/>
        </w:rPr>
        <w:t>李四四</w:t>
      </w:r>
      <w:r>
        <w:rPr>
          <w:lang w:eastAsia="zh-CN"/>
        </w:rPr>
        <w:tab/>
      </w:r>
      <w:r>
        <w:rPr>
          <w:lang w:eastAsia="zh-CN"/>
        </w:rPr>
        <w:t>女</w:t>
      </w:r>
      <w:r>
        <w:rPr>
          <w:lang w:eastAsia="zh-CN"/>
        </w:rPr>
        <w:tab/>
        <w:t>9</w:t>
      </w:r>
      <w:r>
        <w:rPr>
          <w:lang w:eastAsia="zh-CN"/>
        </w:rPr>
        <w:tab/>
        <w:t>4</w:t>
      </w:r>
      <w:r>
        <w:rPr>
          <w:lang w:eastAsia="zh-CN"/>
        </w:rPr>
        <w:tab/>
        <w:t>6</w:t>
      </w:r>
      <w:r>
        <w:rPr>
          <w:lang w:eastAsia="zh-CN"/>
        </w:rPr>
        <w:tab/>
        <w:t>20</w:t>
      </w:r>
    </w:p>
    <w:p w14:paraId="6C23C96A" w14:textId="77777777" w:rsidR="00D73389" w:rsidRDefault="00D73389" w:rsidP="00D73389">
      <w:pPr>
        <w:spacing w:after="0"/>
        <w:rPr>
          <w:lang w:eastAsia="zh-CN"/>
        </w:rPr>
      </w:pPr>
      <w:r>
        <w:rPr>
          <w:lang w:eastAsia="zh-CN"/>
        </w:rPr>
        <w:t>14</w:t>
      </w:r>
      <w:r>
        <w:rPr>
          <w:lang w:eastAsia="zh-CN"/>
        </w:rPr>
        <w:tab/>
        <w:t>8888</w:t>
      </w:r>
      <w:r>
        <w:rPr>
          <w:lang w:eastAsia="zh-CN"/>
        </w:rPr>
        <w:tab/>
      </w:r>
      <w:r>
        <w:rPr>
          <w:lang w:eastAsia="zh-CN"/>
        </w:rPr>
        <w:t>罗翔</w:t>
      </w:r>
      <w:r>
        <w:rPr>
          <w:lang w:eastAsia="zh-CN"/>
        </w:rPr>
        <w:tab/>
      </w:r>
      <w:r>
        <w:rPr>
          <w:lang w:eastAsia="zh-CN"/>
        </w:rPr>
        <w:t>男</w:t>
      </w:r>
      <w:r>
        <w:rPr>
          <w:lang w:eastAsia="zh-CN"/>
        </w:rPr>
        <w:tab/>
        <w:t>9</w:t>
      </w:r>
      <w:r>
        <w:rPr>
          <w:lang w:eastAsia="zh-CN"/>
        </w:rPr>
        <w:tab/>
        <w:t>8</w:t>
      </w:r>
      <w:r>
        <w:rPr>
          <w:lang w:eastAsia="zh-CN"/>
        </w:rPr>
        <w:tab/>
        <w:t>6</w:t>
      </w:r>
      <w:r>
        <w:rPr>
          <w:lang w:eastAsia="zh-CN"/>
        </w:rPr>
        <w:tab/>
        <w:t>23</w:t>
      </w:r>
    </w:p>
    <w:p w14:paraId="33F2CD1D" w14:textId="77777777" w:rsidR="00D73389" w:rsidRDefault="00D73389" w:rsidP="00D73389">
      <w:pPr>
        <w:spacing w:after="0"/>
        <w:rPr>
          <w:lang w:eastAsia="zh-CN"/>
        </w:rPr>
      </w:pPr>
      <w:r>
        <w:rPr>
          <w:lang w:eastAsia="zh-CN"/>
        </w:rPr>
        <w:t>21</w:t>
      </w:r>
      <w:r>
        <w:rPr>
          <w:lang w:eastAsia="zh-CN"/>
        </w:rPr>
        <w:tab/>
        <w:t>8888</w:t>
      </w:r>
      <w:r>
        <w:rPr>
          <w:lang w:eastAsia="zh-CN"/>
        </w:rPr>
        <w:tab/>
        <w:t>John</w:t>
      </w:r>
      <w:r>
        <w:rPr>
          <w:lang w:eastAsia="zh-CN"/>
        </w:rPr>
        <w:tab/>
      </w:r>
      <w:r>
        <w:rPr>
          <w:lang w:eastAsia="zh-CN"/>
        </w:rPr>
        <w:t>男</w:t>
      </w:r>
      <w:r>
        <w:rPr>
          <w:lang w:eastAsia="zh-CN"/>
        </w:rPr>
        <w:tab/>
        <w:t>6</w:t>
      </w:r>
      <w:r>
        <w:rPr>
          <w:lang w:eastAsia="zh-CN"/>
        </w:rPr>
        <w:tab/>
        <w:t>9</w:t>
      </w:r>
      <w:r>
        <w:rPr>
          <w:lang w:eastAsia="zh-CN"/>
        </w:rPr>
        <w:tab/>
        <w:t>10</w:t>
      </w:r>
      <w:r>
        <w:rPr>
          <w:lang w:eastAsia="zh-CN"/>
        </w:rPr>
        <w:tab/>
        <w:t>25</w:t>
      </w:r>
    </w:p>
    <w:p w14:paraId="04B390B4" w14:textId="77777777" w:rsidR="00D73389" w:rsidRDefault="00D73389" w:rsidP="00D73389">
      <w:pPr>
        <w:spacing w:after="0"/>
        <w:rPr>
          <w:lang w:eastAsia="zh-CN"/>
        </w:rPr>
      </w:pPr>
      <w:r>
        <w:rPr>
          <w:lang w:eastAsia="zh-CN"/>
        </w:rPr>
        <w:t>22</w:t>
      </w:r>
      <w:r>
        <w:rPr>
          <w:lang w:eastAsia="zh-CN"/>
        </w:rPr>
        <w:tab/>
        <w:t>6666</w:t>
      </w:r>
      <w:r>
        <w:rPr>
          <w:lang w:eastAsia="zh-CN"/>
        </w:rPr>
        <w:tab/>
      </w:r>
      <w:r>
        <w:rPr>
          <w:lang w:eastAsia="zh-CN"/>
        </w:rPr>
        <w:t>张三</w:t>
      </w:r>
      <w:r>
        <w:rPr>
          <w:lang w:eastAsia="zh-CN"/>
        </w:rPr>
        <w:tab/>
      </w:r>
      <w:r>
        <w:rPr>
          <w:lang w:eastAsia="zh-CN"/>
        </w:rPr>
        <w:t>男</w:t>
      </w:r>
      <w:r>
        <w:rPr>
          <w:lang w:eastAsia="zh-CN"/>
        </w:rPr>
        <w:tab/>
        <w:t>8</w:t>
      </w:r>
      <w:r>
        <w:rPr>
          <w:lang w:eastAsia="zh-CN"/>
        </w:rPr>
        <w:tab/>
        <w:t>5</w:t>
      </w:r>
      <w:r>
        <w:rPr>
          <w:lang w:eastAsia="zh-CN"/>
        </w:rPr>
        <w:tab/>
        <w:t>7</w:t>
      </w:r>
      <w:r>
        <w:rPr>
          <w:lang w:eastAsia="zh-CN"/>
        </w:rPr>
        <w:tab/>
        <w:t>20</w:t>
      </w:r>
    </w:p>
    <w:p w14:paraId="77C30195" w14:textId="77777777" w:rsidR="00D73389" w:rsidRDefault="00D73389" w:rsidP="00D73389">
      <w:pPr>
        <w:spacing w:after="0"/>
        <w:rPr>
          <w:lang w:eastAsia="zh-CN"/>
        </w:rPr>
      </w:pPr>
      <w:r>
        <w:rPr>
          <w:lang w:eastAsia="zh-CN"/>
        </w:rPr>
        <w:t>23</w:t>
      </w:r>
      <w:r>
        <w:rPr>
          <w:lang w:eastAsia="zh-CN"/>
        </w:rPr>
        <w:tab/>
        <w:t>8888</w:t>
      </w:r>
      <w:r>
        <w:rPr>
          <w:lang w:eastAsia="zh-CN"/>
        </w:rPr>
        <w:tab/>
      </w:r>
      <w:r>
        <w:rPr>
          <w:lang w:eastAsia="zh-CN"/>
        </w:rPr>
        <w:t>李四四</w:t>
      </w:r>
      <w:r>
        <w:rPr>
          <w:lang w:eastAsia="zh-CN"/>
        </w:rPr>
        <w:tab/>
      </w:r>
      <w:r>
        <w:rPr>
          <w:lang w:eastAsia="zh-CN"/>
        </w:rPr>
        <w:t>女</w:t>
      </w:r>
      <w:r>
        <w:rPr>
          <w:lang w:eastAsia="zh-CN"/>
        </w:rPr>
        <w:tab/>
        <w:t>9</w:t>
      </w:r>
      <w:r>
        <w:rPr>
          <w:lang w:eastAsia="zh-CN"/>
        </w:rPr>
        <w:tab/>
        <w:t>4</w:t>
      </w:r>
      <w:r>
        <w:rPr>
          <w:lang w:eastAsia="zh-CN"/>
        </w:rPr>
        <w:tab/>
        <w:t>6</w:t>
      </w:r>
      <w:r>
        <w:rPr>
          <w:lang w:eastAsia="zh-CN"/>
        </w:rPr>
        <w:tab/>
        <w:t>19</w:t>
      </w:r>
    </w:p>
    <w:p w14:paraId="0F20BA2D" w14:textId="77777777" w:rsidR="00D73389" w:rsidRDefault="00D73389" w:rsidP="00D73389">
      <w:pPr>
        <w:spacing w:after="0"/>
        <w:rPr>
          <w:lang w:eastAsia="zh-CN"/>
        </w:rPr>
      </w:pPr>
      <w:r>
        <w:rPr>
          <w:lang w:eastAsia="zh-CN"/>
        </w:rPr>
        <w:t>24</w:t>
      </w:r>
      <w:r>
        <w:rPr>
          <w:lang w:eastAsia="zh-CN"/>
        </w:rPr>
        <w:tab/>
        <w:t>8888</w:t>
      </w:r>
      <w:r>
        <w:rPr>
          <w:lang w:eastAsia="zh-CN"/>
        </w:rPr>
        <w:tab/>
      </w:r>
      <w:r>
        <w:rPr>
          <w:lang w:eastAsia="zh-CN"/>
        </w:rPr>
        <w:t>罗翔</w:t>
      </w:r>
      <w:r>
        <w:rPr>
          <w:lang w:eastAsia="zh-CN"/>
        </w:rPr>
        <w:tab/>
      </w:r>
      <w:r>
        <w:rPr>
          <w:lang w:eastAsia="zh-CN"/>
        </w:rPr>
        <w:t>男</w:t>
      </w:r>
      <w:r>
        <w:rPr>
          <w:lang w:eastAsia="zh-CN"/>
        </w:rPr>
        <w:tab/>
        <w:t>9</w:t>
      </w:r>
      <w:r>
        <w:rPr>
          <w:lang w:eastAsia="zh-CN"/>
        </w:rPr>
        <w:tab/>
        <w:t>8</w:t>
      </w:r>
      <w:r>
        <w:rPr>
          <w:lang w:eastAsia="zh-CN"/>
        </w:rPr>
        <w:tab/>
        <w:t>6</w:t>
      </w:r>
      <w:r>
        <w:rPr>
          <w:lang w:eastAsia="zh-CN"/>
        </w:rPr>
        <w:tab/>
        <w:t>23</w:t>
      </w:r>
    </w:p>
    <w:p w14:paraId="75930C5D" w14:textId="77777777" w:rsidR="00D73389" w:rsidRDefault="00D73389" w:rsidP="00D73389">
      <w:pPr>
        <w:spacing w:after="0"/>
        <w:rPr>
          <w:lang w:eastAsia="zh-CN"/>
        </w:rPr>
      </w:pPr>
      <w:r>
        <w:rPr>
          <w:lang w:eastAsia="zh-CN"/>
        </w:rPr>
        <w:t>31</w:t>
      </w:r>
      <w:r>
        <w:rPr>
          <w:lang w:eastAsia="zh-CN"/>
        </w:rPr>
        <w:tab/>
        <w:t>8888</w:t>
      </w:r>
      <w:r>
        <w:rPr>
          <w:lang w:eastAsia="zh-CN"/>
        </w:rPr>
        <w:tab/>
        <w:t>John</w:t>
      </w:r>
      <w:r>
        <w:rPr>
          <w:lang w:eastAsia="zh-CN"/>
        </w:rPr>
        <w:tab/>
      </w:r>
      <w:r>
        <w:rPr>
          <w:lang w:eastAsia="zh-CN"/>
        </w:rPr>
        <w:t>男</w:t>
      </w:r>
      <w:r>
        <w:rPr>
          <w:lang w:eastAsia="zh-CN"/>
        </w:rPr>
        <w:tab/>
        <w:t>6</w:t>
      </w:r>
      <w:r>
        <w:rPr>
          <w:lang w:eastAsia="zh-CN"/>
        </w:rPr>
        <w:tab/>
        <w:t>9</w:t>
      </w:r>
      <w:r>
        <w:rPr>
          <w:lang w:eastAsia="zh-CN"/>
        </w:rPr>
        <w:tab/>
        <w:t>10</w:t>
      </w:r>
      <w:r>
        <w:rPr>
          <w:lang w:eastAsia="zh-CN"/>
        </w:rPr>
        <w:tab/>
        <w:t>25</w:t>
      </w:r>
    </w:p>
    <w:p w14:paraId="254E3895" w14:textId="77777777" w:rsidR="00D73389" w:rsidRDefault="00D73389" w:rsidP="00D73389">
      <w:pPr>
        <w:spacing w:after="0"/>
        <w:rPr>
          <w:lang w:eastAsia="zh-CN"/>
        </w:rPr>
      </w:pPr>
      <w:r>
        <w:rPr>
          <w:lang w:eastAsia="zh-CN"/>
        </w:rPr>
        <w:t>32</w:t>
      </w:r>
      <w:r>
        <w:rPr>
          <w:lang w:eastAsia="zh-CN"/>
        </w:rPr>
        <w:tab/>
        <w:t>6666</w:t>
      </w:r>
      <w:r>
        <w:rPr>
          <w:lang w:eastAsia="zh-CN"/>
        </w:rPr>
        <w:tab/>
      </w:r>
      <w:r>
        <w:rPr>
          <w:lang w:eastAsia="zh-CN"/>
        </w:rPr>
        <w:t>张三</w:t>
      </w:r>
      <w:r>
        <w:rPr>
          <w:lang w:eastAsia="zh-CN"/>
        </w:rPr>
        <w:tab/>
      </w:r>
      <w:r>
        <w:rPr>
          <w:lang w:eastAsia="zh-CN"/>
        </w:rPr>
        <w:t>男</w:t>
      </w:r>
      <w:r>
        <w:rPr>
          <w:lang w:eastAsia="zh-CN"/>
        </w:rPr>
        <w:tab/>
        <w:t>8</w:t>
      </w:r>
      <w:r>
        <w:rPr>
          <w:lang w:eastAsia="zh-CN"/>
        </w:rPr>
        <w:tab/>
        <w:t>5</w:t>
      </w:r>
      <w:r>
        <w:rPr>
          <w:lang w:eastAsia="zh-CN"/>
        </w:rPr>
        <w:tab/>
        <w:t>7</w:t>
      </w:r>
      <w:r>
        <w:rPr>
          <w:lang w:eastAsia="zh-CN"/>
        </w:rPr>
        <w:tab/>
        <w:t>20</w:t>
      </w:r>
    </w:p>
    <w:p w14:paraId="44DD7C14" w14:textId="77777777" w:rsidR="00D73389" w:rsidRDefault="00D73389" w:rsidP="00D73389">
      <w:pPr>
        <w:spacing w:after="0"/>
        <w:rPr>
          <w:lang w:eastAsia="zh-CN"/>
        </w:rPr>
      </w:pPr>
      <w:r>
        <w:rPr>
          <w:lang w:eastAsia="zh-CN"/>
        </w:rPr>
        <w:t>33</w:t>
      </w:r>
      <w:r>
        <w:rPr>
          <w:lang w:eastAsia="zh-CN"/>
        </w:rPr>
        <w:tab/>
        <w:t>8888</w:t>
      </w:r>
      <w:r>
        <w:rPr>
          <w:lang w:eastAsia="zh-CN"/>
        </w:rPr>
        <w:tab/>
      </w:r>
      <w:r>
        <w:rPr>
          <w:lang w:eastAsia="zh-CN"/>
        </w:rPr>
        <w:t>李四四</w:t>
      </w:r>
      <w:r>
        <w:rPr>
          <w:lang w:eastAsia="zh-CN"/>
        </w:rPr>
        <w:tab/>
      </w:r>
      <w:r>
        <w:rPr>
          <w:lang w:eastAsia="zh-CN"/>
        </w:rPr>
        <w:t>女</w:t>
      </w:r>
      <w:r>
        <w:rPr>
          <w:lang w:eastAsia="zh-CN"/>
        </w:rPr>
        <w:tab/>
        <w:t>9</w:t>
      </w:r>
      <w:r>
        <w:rPr>
          <w:lang w:eastAsia="zh-CN"/>
        </w:rPr>
        <w:tab/>
        <w:t>4</w:t>
      </w:r>
      <w:r>
        <w:rPr>
          <w:lang w:eastAsia="zh-CN"/>
        </w:rPr>
        <w:tab/>
        <w:t>6</w:t>
      </w:r>
      <w:r>
        <w:rPr>
          <w:lang w:eastAsia="zh-CN"/>
        </w:rPr>
        <w:tab/>
        <w:t>19</w:t>
      </w:r>
    </w:p>
    <w:p w14:paraId="676AEF06" w14:textId="7FEDDDD5" w:rsidR="00D73389" w:rsidRPr="00D73389" w:rsidRDefault="00D73389" w:rsidP="00D73389">
      <w:pPr>
        <w:spacing w:after="0"/>
        <w:rPr>
          <w:rFonts w:hint="eastAsia"/>
          <w:lang w:eastAsia="zh-CN"/>
        </w:rPr>
      </w:pPr>
      <w:r>
        <w:rPr>
          <w:lang w:eastAsia="zh-CN"/>
        </w:rPr>
        <w:t>34</w:t>
      </w:r>
      <w:r>
        <w:rPr>
          <w:lang w:eastAsia="zh-CN"/>
        </w:rPr>
        <w:tab/>
        <w:t>8888</w:t>
      </w:r>
      <w:r>
        <w:rPr>
          <w:lang w:eastAsia="zh-CN"/>
        </w:rPr>
        <w:tab/>
      </w:r>
      <w:r>
        <w:rPr>
          <w:lang w:eastAsia="zh-CN"/>
        </w:rPr>
        <w:t>罗翔</w:t>
      </w:r>
      <w:r>
        <w:rPr>
          <w:lang w:eastAsia="zh-CN"/>
        </w:rPr>
        <w:tab/>
      </w:r>
      <w:r>
        <w:rPr>
          <w:lang w:eastAsia="zh-CN"/>
        </w:rPr>
        <w:t>男</w:t>
      </w:r>
      <w:r>
        <w:rPr>
          <w:lang w:eastAsia="zh-CN"/>
        </w:rPr>
        <w:tab/>
        <w:t>9</w:t>
      </w:r>
      <w:r>
        <w:rPr>
          <w:lang w:eastAsia="zh-CN"/>
        </w:rPr>
        <w:tab/>
        <w:t>8</w:t>
      </w:r>
      <w:r>
        <w:rPr>
          <w:lang w:eastAsia="zh-CN"/>
        </w:rPr>
        <w:tab/>
        <w:t>6</w:t>
      </w:r>
      <w:r>
        <w:rPr>
          <w:lang w:eastAsia="zh-CN"/>
        </w:rPr>
        <w:tab/>
        <w:t>23</w:t>
      </w:r>
    </w:p>
    <w:p w14:paraId="188A545A" w14:textId="77777777" w:rsidR="00436546" w:rsidRDefault="00436546" w:rsidP="00436546">
      <w:pPr>
        <w:pStyle w:val="1"/>
        <w:rPr>
          <w:lang w:eastAsia="zh-CN"/>
        </w:rPr>
      </w:pPr>
      <w:r>
        <w:rPr>
          <w:rFonts w:hint="eastAsia"/>
          <w:lang w:eastAsia="zh-CN"/>
        </w:rPr>
        <w:t>六、课程设计总结（不少于</w:t>
      </w:r>
      <w:r>
        <w:rPr>
          <w:rFonts w:hint="eastAsia"/>
          <w:lang w:eastAsia="zh-CN"/>
        </w:rPr>
        <w:t>5</w:t>
      </w:r>
      <w:r>
        <w:rPr>
          <w:lang w:eastAsia="zh-CN"/>
        </w:rPr>
        <w:t>00</w:t>
      </w:r>
      <w:r>
        <w:rPr>
          <w:rFonts w:hint="eastAsia"/>
          <w:lang w:eastAsia="zh-CN"/>
        </w:rPr>
        <w:t>字）</w:t>
      </w:r>
    </w:p>
    <w:p w14:paraId="0DD2B3F3" w14:textId="3135F08A" w:rsidR="00436546" w:rsidRDefault="00436546" w:rsidP="002C7120">
      <w:pPr>
        <w:rPr>
          <w:lang w:eastAsia="zh-CN"/>
        </w:rPr>
      </w:pPr>
      <w:r>
        <w:rPr>
          <w:rFonts w:hint="eastAsia"/>
          <w:lang w:eastAsia="zh-CN"/>
        </w:rPr>
        <w:t>这一部分很重要，要对前面做的工作进行总结，说明自己为什么完成了课程设计的目的。要将自己主要的工作总结出来，例如，自己设计了几个类，这些类之间是什么关系，如何实现了面向对象思想；又例如，完成了课程设计要求的基本功能之外，自己又添加了什么功能，这个功能对实际应用或者对面向对象程序设计的掌握有什么贡献。</w:t>
      </w:r>
    </w:p>
    <w:p w14:paraId="2BDE7B05" w14:textId="4394D8EB" w:rsidR="00C3244A" w:rsidRDefault="00C3244A" w:rsidP="00C3244A">
      <w:pPr>
        <w:rPr>
          <w:lang w:eastAsia="zh-CN"/>
        </w:rPr>
      </w:pPr>
      <w:r>
        <w:rPr>
          <w:rFonts w:hint="eastAsia"/>
          <w:lang w:eastAsia="zh-CN"/>
        </w:rPr>
        <w:lastRenderedPageBreak/>
        <w:t>本次</w:t>
      </w:r>
      <w:r>
        <w:rPr>
          <w:rFonts w:hint="eastAsia"/>
          <w:lang w:eastAsia="zh-CN"/>
        </w:rPr>
        <w:t>面向对象程序设计实训课程设计</w:t>
      </w:r>
      <w:r>
        <w:rPr>
          <w:rFonts w:hint="eastAsia"/>
          <w:lang w:eastAsia="zh-CN"/>
        </w:rPr>
        <w:t>，我熟练</w:t>
      </w:r>
      <w:r w:rsidRPr="003B1C02">
        <w:rPr>
          <w:lang w:eastAsia="zh-CN"/>
        </w:rPr>
        <w:t>应用开发环境进行应用程序和系统的开发设计；掌握</w:t>
      </w:r>
      <w:r>
        <w:rPr>
          <w:rFonts w:hint="eastAsia"/>
          <w:lang w:eastAsia="zh-CN"/>
        </w:rPr>
        <w:t>了</w:t>
      </w:r>
      <w:r w:rsidRPr="003B1C02">
        <w:rPr>
          <w:lang w:eastAsia="zh-CN"/>
        </w:rPr>
        <w:t>面向对象程序设计的基本方法和步骤；独立完成</w:t>
      </w:r>
      <w:r>
        <w:rPr>
          <w:rFonts w:hint="eastAsia"/>
          <w:lang w:eastAsia="zh-CN"/>
        </w:rPr>
        <w:t>了</w:t>
      </w:r>
      <w:r w:rsidRPr="003B1C02">
        <w:rPr>
          <w:lang w:eastAsia="zh-CN"/>
        </w:rPr>
        <w:t>一个应用程序的开发，培养实践动手技能，提高分析问题和解决问题的能力。</w:t>
      </w:r>
    </w:p>
    <w:p w14:paraId="32E7B950" w14:textId="77777777" w:rsidR="00884535" w:rsidRDefault="00D0646D" w:rsidP="00884535">
      <w:pPr>
        <w:rPr>
          <w:lang w:eastAsia="zh-CN"/>
        </w:rPr>
      </w:pPr>
      <w:r>
        <w:rPr>
          <w:rFonts w:hint="eastAsia"/>
          <w:lang w:eastAsia="zh-CN"/>
        </w:rPr>
        <w:t>《要求》中的功能，我均已实现</w:t>
      </w:r>
      <w:r w:rsidR="00884535">
        <w:rPr>
          <w:rFonts w:hint="eastAsia"/>
          <w:lang w:eastAsia="zh-CN"/>
        </w:rPr>
        <w:t>。并独立完成了分析、开发、测试、提交的全流程。</w:t>
      </w:r>
    </w:p>
    <w:p w14:paraId="7EBCFB57" w14:textId="2F819452" w:rsidR="00884535" w:rsidRDefault="00884535" w:rsidP="00884535">
      <w:pPr>
        <w:rPr>
          <w:rFonts w:hint="eastAsia"/>
          <w:lang w:eastAsia="zh-CN"/>
        </w:rPr>
      </w:pPr>
      <w:r w:rsidRPr="00E82EED">
        <w:rPr>
          <w:lang w:eastAsia="zh-CN"/>
        </w:rPr>
        <w:t>可以对系统进行基本的增删改查功能。</w:t>
      </w:r>
    </w:p>
    <w:p w14:paraId="6EA4D378" w14:textId="77777777" w:rsidR="00884535" w:rsidRDefault="00884535" w:rsidP="008845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</w:t>
      </w:r>
      <w:r w:rsidRPr="00E82EED">
        <w:rPr>
          <w:lang w:eastAsia="zh-CN"/>
        </w:rPr>
        <w:t>文件</w:t>
      </w:r>
      <w:r>
        <w:rPr>
          <w:rFonts w:hint="eastAsia"/>
          <w:lang w:eastAsia="zh-CN"/>
        </w:rPr>
        <w:t>输入输出</w:t>
      </w:r>
      <w:r w:rsidRPr="00E82EED">
        <w:rPr>
          <w:lang w:eastAsia="zh-CN"/>
        </w:rPr>
        <w:t>，</w:t>
      </w:r>
      <w:r>
        <w:rPr>
          <w:rFonts w:hint="eastAsia"/>
          <w:lang w:eastAsia="zh-CN"/>
        </w:rPr>
        <w:t>程序可以在下次运行时，获得上次的信息。</w:t>
      </w:r>
    </w:p>
    <w:p w14:paraId="263CBC99" w14:textId="1E036A33" w:rsidR="00D73389" w:rsidRDefault="00D0646D" w:rsidP="00D73389">
      <w:pPr>
        <w:rPr>
          <w:lang w:eastAsia="zh-CN"/>
        </w:rPr>
      </w:pPr>
      <w:r>
        <w:rPr>
          <w:rFonts w:hint="eastAsia"/>
          <w:lang w:eastAsia="zh-CN"/>
        </w:rPr>
        <w:t>这说明了，我已经基本</w:t>
      </w:r>
      <w:r>
        <w:rPr>
          <w:rFonts w:hint="eastAsia"/>
          <w:lang w:eastAsia="zh-CN"/>
        </w:rPr>
        <w:t>完成了课程设计的目的</w:t>
      </w:r>
      <w:r>
        <w:rPr>
          <w:rFonts w:hint="eastAsia"/>
          <w:lang w:eastAsia="zh-CN"/>
        </w:rPr>
        <w:t>。</w:t>
      </w:r>
      <w:r w:rsidR="00884535">
        <w:rPr>
          <w:rFonts w:hint="eastAsia"/>
          <w:lang w:eastAsia="zh-CN"/>
        </w:rPr>
        <w:t>除此之外，我还做到了：</w:t>
      </w:r>
    </w:p>
    <w:p w14:paraId="040DE253" w14:textId="54FC28B7" w:rsidR="00F2499C" w:rsidRDefault="00F2499C" w:rsidP="00D733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对每个类均设计了左移、右移运算符的重载，在输入输出与文件操作时，操作方便，代码可复用。</w:t>
      </w:r>
    </w:p>
    <w:p w14:paraId="42102231" w14:textId="3604A936" w:rsidR="00884535" w:rsidRPr="00E82EED" w:rsidRDefault="00884535" w:rsidP="00D733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设计了账号密码，提供了登陆界面。</w:t>
      </w:r>
    </w:p>
    <w:p w14:paraId="4F05B8C6" w14:textId="39D4195E" w:rsidR="00884535" w:rsidRDefault="00884535" w:rsidP="00D73389">
      <w:pPr>
        <w:rPr>
          <w:lang w:eastAsia="zh-CN"/>
        </w:rPr>
      </w:pPr>
      <w:r w:rsidRPr="00E82EED">
        <w:rPr>
          <w:lang w:eastAsia="zh-CN"/>
        </w:rPr>
        <w:t>对用户做出不同的选择分别做不同的处理</w:t>
      </w:r>
      <w:r w:rsidR="00F2499C">
        <w:rPr>
          <w:rFonts w:hint="eastAsia"/>
          <w:lang w:eastAsia="zh-CN"/>
        </w:rPr>
        <w:t>，并设计了欢迎界面，方便用户选择。</w:t>
      </w:r>
    </w:p>
    <w:p w14:paraId="44302E83" w14:textId="0FEC1049" w:rsidR="00862F3F" w:rsidRDefault="00F2499C" w:rsidP="00D73389">
      <w:pPr>
        <w:rPr>
          <w:lang w:eastAsia="zh-CN"/>
        </w:rPr>
      </w:pPr>
      <w:r>
        <w:rPr>
          <w:rFonts w:hint="eastAsia"/>
          <w:lang w:eastAsia="zh-CN"/>
        </w:rPr>
        <w:t>在每个需要用户输入的地方，均设计了错误提示，避免用户错误导致的不稳定性。增加了程序鲁棒性。</w:t>
      </w:r>
    </w:p>
    <w:p w14:paraId="6E39847A" w14:textId="10368964" w:rsidR="00862F3F" w:rsidRDefault="00862F3F" w:rsidP="00D733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S</w:t>
      </w:r>
      <w:r>
        <w:rPr>
          <w:lang w:eastAsia="zh-CN"/>
        </w:rPr>
        <w:t>TL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v</w:t>
      </w:r>
      <w:r>
        <w:rPr>
          <w:lang w:eastAsia="zh-CN"/>
        </w:rPr>
        <w:t>ector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algorithm</w:t>
      </w:r>
      <w:r>
        <w:rPr>
          <w:rFonts w:hint="eastAsia"/>
          <w:lang w:eastAsia="zh-CN"/>
        </w:rPr>
        <w:t>库，程序运行效率高，减少了出错的概率。</w:t>
      </w:r>
    </w:p>
    <w:p w14:paraId="18DDF315" w14:textId="72826866" w:rsidR="00F2499C" w:rsidRDefault="00862F3F" w:rsidP="00D733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在检查输入正确性时，还用到了异常处理，这不是考试重点，所以很多同学掌握不扎实。本次课程设计增进了我对</w:t>
      </w:r>
      <w:r>
        <w:rPr>
          <w:rFonts w:hint="eastAsia"/>
          <w:lang w:eastAsia="zh-CN"/>
        </w:rPr>
        <w:t>C++</w:t>
      </w:r>
      <w:r>
        <w:rPr>
          <w:rFonts w:hint="eastAsia"/>
          <w:lang w:eastAsia="zh-CN"/>
        </w:rPr>
        <w:t>异常处理机制的了解。</w:t>
      </w:r>
    </w:p>
    <w:p w14:paraId="36CEE4D5" w14:textId="2C56E193" w:rsidR="00884535" w:rsidRDefault="00D73389" w:rsidP="00D73389">
      <w:pPr>
        <w:rPr>
          <w:lang w:eastAsia="zh-CN"/>
        </w:rPr>
      </w:pPr>
      <w:r w:rsidRPr="00E82EED">
        <w:rPr>
          <w:rFonts w:hint="eastAsia"/>
          <w:lang w:eastAsia="zh-CN"/>
        </w:rPr>
        <w:t>本案例设计到</w:t>
      </w:r>
      <w:r w:rsidR="00F2499C">
        <w:rPr>
          <w:rFonts w:hint="eastAsia"/>
          <w:lang w:eastAsia="zh-CN"/>
        </w:rPr>
        <w:t>了</w:t>
      </w:r>
      <w:r w:rsidRPr="00E82EED">
        <w:rPr>
          <w:rFonts w:hint="eastAsia"/>
          <w:lang w:eastAsia="zh-CN"/>
        </w:rPr>
        <w:t>面向对象中的封装、继承、多态以及文件</w:t>
      </w:r>
      <w:r w:rsidRPr="00E82EED">
        <w:rPr>
          <w:lang w:eastAsia="zh-CN"/>
        </w:rPr>
        <w:t>IO</w:t>
      </w:r>
      <w:r w:rsidRPr="00E82EED">
        <w:rPr>
          <w:lang w:eastAsia="zh-CN"/>
        </w:rPr>
        <w:t>流，在设计中有</w:t>
      </w:r>
      <w:r>
        <w:rPr>
          <w:rFonts w:hint="eastAsia"/>
          <w:lang w:eastAsia="zh-CN"/>
        </w:rPr>
        <w:t>person</w:t>
      </w:r>
      <w:r w:rsidRPr="00E82EED">
        <w:rPr>
          <w:lang w:eastAsia="zh-CN"/>
        </w:rPr>
        <w:t>基类，以及分别派生类为</w:t>
      </w:r>
      <w:r w:rsidR="00884535">
        <w:rPr>
          <w:rFonts w:hint="eastAsia"/>
          <w:lang w:eastAsia="zh-CN"/>
        </w:rPr>
        <w:t>老师与学生</w:t>
      </w:r>
      <w:r w:rsidRPr="00E82EED">
        <w:rPr>
          <w:lang w:eastAsia="zh-CN"/>
        </w:rPr>
        <w:t>，基类中有纯虚函数</w:t>
      </w:r>
      <w:r w:rsidR="00884535">
        <w:rPr>
          <w:rFonts w:hint="eastAsia"/>
          <w:lang w:eastAsia="zh-CN"/>
        </w:rPr>
        <w:t>，</w:t>
      </w:r>
      <w:r w:rsidRPr="00E82EED">
        <w:rPr>
          <w:lang w:eastAsia="zh-CN"/>
        </w:rPr>
        <w:t>子类分别作了实现。</w:t>
      </w:r>
    </w:p>
    <w:p w14:paraId="21FF3723" w14:textId="28BB2154" w:rsidR="00BB04A9" w:rsidRDefault="00436546" w:rsidP="002C7120">
      <w:pPr>
        <w:pStyle w:val="1"/>
        <w:rPr>
          <w:rStyle w:val="ab"/>
          <w:b w:val="0"/>
          <w:bCs/>
        </w:rPr>
      </w:pPr>
      <w:proofErr w:type="spellStart"/>
      <w:r>
        <w:rPr>
          <w:rFonts w:hint="eastAsia"/>
        </w:rPr>
        <w:t>七、参考资料</w:t>
      </w:r>
      <w:proofErr w:type="spellEnd"/>
    </w:p>
    <w:p w14:paraId="403A65B5" w14:textId="6004C35B" w:rsidR="000A3694" w:rsidRPr="000A3694" w:rsidRDefault="000A3694" w:rsidP="000A3694">
      <w:pPr>
        <w:rPr>
          <w:rStyle w:val="ac"/>
          <w:lang w:eastAsia="zh-CN"/>
        </w:rPr>
      </w:pPr>
      <w:r w:rsidRPr="000A3694">
        <w:rPr>
          <w:rStyle w:val="ac"/>
          <w:lang w:eastAsia="zh-CN"/>
        </w:rPr>
        <w:t>[</w:t>
      </w:r>
      <w:r w:rsidR="00C919CC">
        <w:rPr>
          <w:rStyle w:val="ac"/>
          <w:rFonts w:hint="eastAsia"/>
          <w:lang w:eastAsia="zh-CN"/>
        </w:rPr>
        <w:t>1</w:t>
      </w:r>
      <w:r w:rsidRPr="000A3694">
        <w:rPr>
          <w:rStyle w:val="ac"/>
          <w:lang w:eastAsia="zh-CN"/>
        </w:rPr>
        <w:t xml:space="preserve">] </w:t>
      </w:r>
      <w:r w:rsidR="00C919CC">
        <w:rPr>
          <w:rStyle w:val="ac"/>
          <w:rFonts w:hint="eastAsia"/>
          <w:lang w:eastAsia="zh-CN"/>
        </w:rPr>
        <w:t>A</w:t>
      </w:r>
      <w:r w:rsidR="00C919CC">
        <w:rPr>
          <w:rStyle w:val="ac"/>
          <w:lang w:eastAsia="zh-CN"/>
        </w:rPr>
        <w:t xml:space="preserve">ditya </w:t>
      </w:r>
      <w:r w:rsidR="00C919CC">
        <w:rPr>
          <w:rStyle w:val="ac"/>
          <w:rFonts w:hint="eastAsia"/>
          <w:lang w:eastAsia="zh-CN"/>
        </w:rPr>
        <w:t>B</w:t>
      </w:r>
      <w:r w:rsidR="00C919CC">
        <w:rPr>
          <w:rStyle w:val="ac"/>
          <w:lang w:eastAsia="zh-CN"/>
        </w:rPr>
        <w:t>hargava</w:t>
      </w:r>
      <w:r w:rsidRPr="000A3694">
        <w:rPr>
          <w:rStyle w:val="ac"/>
          <w:lang w:eastAsia="zh-CN"/>
        </w:rPr>
        <w:t>．《</w:t>
      </w:r>
      <w:r w:rsidR="00C919CC">
        <w:rPr>
          <w:rStyle w:val="ac"/>
          <w:rFonts w:hint="eastAsia"/>
          <w:lang w:eastAsia="zh-CN"/>
        </w:rPr>
        <w:t>算法图解</w:t>
      </w:r>
      <w:r w:rsidRPr="000A3694">
        <w:rPr>
          <w:rStyle w:val="ac"/>
          <w:lang w:eastAsia="zh-CN"/>
        </w:rPr>
        <w:t>》．</w:t>
      </w:r>
      <w:r w:rsidR="00C919CC">
        <w:rPr>
          <w:rStyle w:val="ac"/>
          <w:rFonts w:hint="eastAsia"/>
          <w:lang w:eastAsia="zh-CN"/>
        </w:rPr>
        <w:t>北京</w:t>
      </w:r>
      <w:r w:rsidR="00854752">
        <w:rPr>
          <w:rStyle w:val="ac"/>
          <w:rFonts w:hint="eastAsia"/>
          <w:lang w:eastAsia="zh-CN"/>
        </w:rPr>
        <w:t>：</w:t>
      </w:r>
      <w:r w:rsidR="00C919CC">
        <w:rPr>
          <w:rStyle w:val="ac"/>
          <w:rFonts w:hint="eastAsia"/>
          <w:lang w:eastAsia="zh-CN"/>
        </w:rPr>
        <w:t>人民邮电出版社</w:t>
      </w:r>
      <w:r w:rsidRPr="000A3694">
        <w:rPr>
          <w:rStyle w:val="ac"/>
          <w:lang w:eastAsia="zh-CN"/>
        </w:rPr>
        <w:t>．</w:t>
      </w:r>
      <w:r w:rsidR="00C919CC">
        <w:rPr>
          <w:rStyle w:val="ac"/>
          <w:rFonts w:hint="eastAsia"/>
          <w:lang w:eastAsia="zh-CN"/>
        </w:rPr>
        <w:t>2017</w:t>
      </w:r>
      <w:r w:rsidRPr="000A3694">
        <w:rPr>
          <w:rStyle w:val="ac"/>
          <w:lang w:eastAsia="zh-CN"/>
        </w:rPr>
        <w:t>．</w:t>
      </w:r>
      <w:r w:rsidR="00C919CC">
        <w:rPr>
          <w:rStyle w:val="ac"/>
          <w:rFonts w:hint="eastAsia"/>
          <w:lang w:eastAsia="zh-CN"/>
        </w:rPr>
        <w:t>29</w:t>
      </w:r>
      <w:r w:rsidRPr="000A3694">
        <w:rPr>
          <w:rStyle w:val="ac"/>
          <w:lang w:eastAsia="zh-CN"/>
        </w:rPr>
        <w:t>-</w:t>
      </w:r>
      <w:r w:rsidR="00C919CC">
        <w:rPr>
          <w:rStyle w:val="ac"/>
          <w:rFonts w:hint="eastAsia"/>
          <w:lang w:eastAsia="zh-CN"/>
        </w:rPr>
        <w:t>68</w:t>
      </w:r>
      <w:r w:rsidRPr="000A3694">
        <w:rPr>
          <w:rStyle w:val="ac"/>
          <w:lang w:eastAsia="zh-CN"/>
        </w:rPr>
        <w:t>．</w:t>
      </w:r>
    </w:p>
    <w:p w14:paraId="1B5C9E15" w14:textId="5D103C29" w:rsidR="00BB04A9" w:rsidRPr="000A3694" w:rsidRDefault="000A3694" w:rsidP="000A3694">
      <w:pPr>
        <w:rPr>
          <w:rStyle w:val="ac"/>
          <w:lang w:eastAsia="zh-CN"/>
        </w:rPr>
      </w:pPr>
      <w:r w:rsidRPr="000A3694">
        <w:rPr>
          <w:rStyle w:val="ac"/>
          <w:lang w:eastAsia="zh-CN"/>
        </w:rPr>
        <w:t>[</w:t>
      </w:r>
      <w:r w:rsidR="00C919CC">
        <w:rPr>
          <w:rStyle w:val="ac"/>
          <w:rFonts w:hint="eastAsia"/>
          <w:lang w:eastAsia="zh-CN"/>
        </w:rPr>
        <w:t>2</w:t>
      </w:r>
      <w:r w:rsidRPr="000A3694">
        <w:rPr>
          <w:rStyle w:val="ac"/>
          <w:lang w:eastAsia="zh-CN"/>
        </w:rPr>
        <w:t xml:space="preserve">] </w:t>
      </w:r>
      <w:proofErr w:type="spellStart"/>
      <w:r w:rsidR="00C2041F">
        <w:rPr>
          <w:rStyle w:val="richtext"/>
          <w:rFonts w:hint="eastAsia"/>
          <w:lang w:eastAsia="zh-CN"/>
        </w:rPr>
        <w:t>R</w:t>
      </w:r>
      <w:r w:rsidR="00C2041F">
        <w:rPr>
          <w:rStyle w:val="richtext"/>
        </w:rPr>
        <w:t>unoob</w:t>
      </w:r>
      <w:proofErr w:type="spellEnd"/>
      <w:r w:rsidRPr="000A3694">
        <w:rPr>
          <w:rStyle w:val="ac"/>
          <w:lang w:eastAsia="zh-CN"/>
        </w:rPr>
        <w:t>．《</w:t>
      </w:r>
      <w:r w:rsidR="00C2041F" w:rsidRPr="00C2041F">
        <w:rPr>
          <w:rStyle w:val="ac"/>
          <w:lang w:eastAsia="zh-CN"/>
        </w:rPr>
        <w:t xml:space="preserve">C++ </w:t>
      </w:r>
      <w:r w:rsidR="00C2041F" w:rsidRPr="00C2041F">
        <w:rPr>
          <w:rStyle w:val="ac"/>
          <w:lang w:eastAsia="zh-CN"/>
        </w:rPr>
        <w:t>异常处理</w:t>
      </w:r>
      <w:r w:rsidRPr="000A3694">
        <w:rPr>
          <w:rStyle w:val="ac"/>
          <w:lang w:eastAsia="zh-CN"/>
        </w:rPr>
        <w:t>》．</w:t>
      </w:r>
      <w:r w:rsidR="00C2041F" w:rsidRPr="00C2041F">
        <w:rPr>
          <w:rStyle w:val="ac"/>
          <w:lang w:eastAsia="zh-CN"/>
        </w:rPr>
        <w:t>https://www.runoob.com/</w:t>
      </w:r>
      <w:r w:rsidRPr="000A3694">
        <w:rPr>
          <w:rStyle w:val="ac"/>
          <w:lang w:eastAsia="zh-CN"/>
        </w:rPr>
        <w:t>．</w:t>
      </w:r>
      <w:r w:rsidRPr="000A3694">
        <w:rPr>
          <w:rStyle w:val="ac"/>
          <w:lang w:eastAsia="zh-CN"/>
        </w:rPr>
        <w:t>20</w:t>
      </w:r>
      <w:r w:rsidR="00C2041F">
        <w:rPr>
          <w:rStyle w:val="ac"/>
          <w:rFonts w:hint="eastAsia"/>
          <w:lang w:eastAsia="zh-CN"/>
        </w:rPr>
        <w:t>21</w:t>
      </w:r>
      <w:r w:rsidRPr="000A3694">
        <w:rPr>
          <w:rStyle w:val="ac"/>
          <w:lang w:eastAsia="zh-CN"/>
        </w:rPr>
        <w:t>年</w:t>
      </w:r>
      <w:r w:rsidR="00C2041F">
        <w:rPr>
          <w:rStyle w:val="ac"/>
          <w:rFonts w:hint="eastAsia"/>
          <w:lang w:eastAsia="zh-CN"/>
        </w:rPr>
        <w:t>12</w:t>
      </w:r>
      <w:r w:rsidRPr="000A3694">
        <w:rPr>
          <w:rStyle w:val="ac"/>
          <w:lang w:eastAsia="zh-CN"/>
        </w:rPr>
        <w:t>月</w:t>
      </w:r>
      <w:r w:rsidR="00C2041F">
        <w:rPr>
          <w:rStyle w:val="ac"/>
          <w:rFonts w:hint="eastAsia"/>
          <w:lang w:eastAsia="zh-CN"/>
        </w:rPr>
        <w:t>3</w:t>
      </w:r>
      <w:r w:rsidRPr="000A3694">
        <w:rPr>
          <w:rStyle w:val="ac"/>
          <w:lang w:eastAsia="zh-CN"/>
        </w:rPr>
        <w:t>0</w:t>
      </w:r>
      <w:r w:rsidRPr="000A3694">
        <w:rPr>
          <w:rStyle w:val="ac"/>
          <w:lang w:eastAsia="zh-CN"/>
        </w:rPr>
        <w:t>日访问</w:t>
      </w:r>
    </w:p>
    <w:sectPr w:rsidR="00BB04A9" w:rsidRPr="000A3694" w:rsidSect="002D7A01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0373E" w14:textId="77777777" w:rsidR="00896561" w:rsidRDefault="00896561" w:rsidP="00854752">
      <w:pPr>
        <w:spacing w:after="0"/>
      </w:pPr>
      <w:r>
        <w:separator/>
      </w:r>
    </w:p>
  </w:endnote>
  <w:endnote w:type="continuationSeparator" w:id="0">
    <w:p w14:paraId="66863649" w14:textId="77777777" w:rsidR="00896561" w:rsidRDefault="00896561" w:rsidP="008547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F008D" w14:textId="77777777" w:rsidR="00896561" w:rsidRDefault="00896561" w:rsidP="00854752">
      <w:pPr>
        <w:spacing w:after="0"/>
      </w:pPr>
      <w:r>
        <w:separator/>
      </w:r>
    </w:p>
  </w:footnote>
  <w:footnote w:type="continuationSeparator" w:id="0">
    <w:p w14:paraId="07991AE8" w14:textId="77777777" w:rsidR="00896561" w:rsidRDefault="00896561" w:rsidP="008547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07D9B4"/>
    <w:multiLevelType w:val="multilevel"/>
    <w:tmpl w:val="A207D9B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 w15:restartNumberingAfterBreak="0">
    <w:nsid w:val="50B44A71"/>
    <w:multiLevelType w:val="hybridMultilevel"/>
    <w:tmpl w:val="2C0AF59A"/>
    <w:lvl w:ilvl="0" w:tplc="256AC1E0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attachedTemplate r:id="rId1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05"/>
    <w:rsid w:val="000267B8"/>
    <w:rsid w:val="000A3694"/>
    <w:rsid w:val="001F5B7A"/>
    <w:rsid w:val="002C7120"/>
    <w:rsid w:val="002D7A01"/>
    <w:rsid w:val="00311AB3"/>
    <w:rsid w:val="00340137"/>
    <w:rsid w:val="003B1C02"/>
    <w:rsid w:val="00436546"/>
    <w:rsid w:val="004D1E06"/>
    <w:rsid w:val="00506079"/>
    <w:rsid w:val="00512D8B"/>
    <w:rsid w:val="005527F2"/>
    <w:rsid w:val="005B6205"/>
    <w:rsid w:val="005C60A6"/>
    <w:rsid w:val="00621657"/>
    <w:rsid w:val="00854752"/>
    <w:rsid w:val="00862F3F"/>
    <w:rsid w:val="00884535"/>
    <w:rsid w:val="00896561"/>
    <w:rsid w:val="008B7D69"/>
    <w:rsid w:val="00932B4D"/>
    <w:rsid w:val="00A64800"/>
    <w:rsid w:val="00B13A7D"/>
    <w:rsid w:val="00B942C7"/>
    <w:rsid w:val="00BB04A9"/>
    <w:rsid w:val="00C2041F"/>
    <w:rsid w:val="00C3244A"/>
    <w:rsid w:val="00C83A2E"/>
    <w:rsid w:val="00C919CC"/>
    <w:rsid w:val="00D0646D"/>
    <w:rsid w:val="00D73389"/>
    <w:rsid w:val="00D80A63"/>
    <w:rsid w:val="00D80C81"/>
    <w:rsid w:val="00DD79A4"/>
    <w:rsid w:val="00E62330"/>
    <w:rsid w:val="00E82EED"/>
    <w:rsid w:val="00EE3ED9"/>
    <w:rsid w:val="00F2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54BC"/>
  <w15:docId w15:val="{B95F2865-E1D9-4BCF-AF64-449C8304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44A"/>
    <w:pPr>
      <w:spacing w:after="200"/>
    </w:pPr>
    <w:rPr>
      <w:rFonts w:eastAsia="宋体"/>
      <w:kern w:val="0"/>
      <w:szCs w:val="24"/>
      <w:lang w:eastAsia="en-US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2D7A01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2D7A0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B942C7"/>
    <w:pPr>
      <w:keepNext/>
      <w:keepLines/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9"/>
    <w:unhideWhenUsed/>
    <w:qFormat/>
    <w:rsid w:val="00BB04A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2D7A01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2D7A01"/>
    <w:rPr>
      <w:rFonts w:asciiTheme="majorHAnsi" w:eastAsia="黑体" w:hAnsiTheme="majorHAnsi" w:cstheme="majorBidi"/>
      <w:bCs/>
      <w:szCs w:val="32"/>
    </w:rPr>
  </w:style>
  <w:style w:type="character" w:styleId="a3">
    <w:name w:val="Emphasis"/>
    <w:basedOn w:val="a0"/>
    <w:uiPriority w:val="20"/>
    <w:rsid w:val="00B942C7"/>
    <w:rPr>
      <w:i/>
      <w:iCs/>
    </w:rPr>
  </w:style>
  <w:style w:type="character" w:customStyle="1" w:styleId="30">
    <w:name w:val="标题 3 字符"/>
    <w:aliases w:val="三级标题 字符"/>
    <w:basedOn w:val="a0"/>
    <w:link w:val="3"/>
    <w:uiPriority w:val="9"/>
    <w:rsid w:val="00B942C7"/>
    <w:rPr>
      <w:rFonts w:eastAsia="宋体"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9"/>
    <w:rsid w:val="00BB04A9"/>
    <w:rPr>
      <w:rFonts w:asciiTheme="majorHAnsi" w:eastAsia="宋体" w:hAnsiTheme="majorHAnsi" w:cstheme="majorBidi"/>
      <w:bCs/>
      <w:kern w:val="0"/>
      <w:szCs w:val="28"/>
      <w:lang w:eastAsia="en-US"/>
    </w:rPr>
  </w:style>
  <w:style w:type="paragraph" w:styleId="a4">
    <w:name w:val="Title"/>
    <w:aliases w:val="题目"/>
    <w:basedOn w:val="a"/>
    <w:next w:val="a"/>
    <w:link w:val="a5"/>
    <w:uiPriority w:val="10"/>
    <w:qFormat/>
    <w:rsid w:val="00932B4D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5">
    <w:name w:val="标题 字符"/>
    <w:aliases w:val="题目 字符"/>
    <w:basedOn w:val="a0"/>
    <w:link w:val="a4"/>
    <w:uiPriority w:val="10"/>
    <w:rsid w:val="00932B4D"/>
    <w:rPr>
      <w:rFonts w:asciiTheme="majorHAnsi" w:eastAsia="黑体" w:hAnsiTheme="majorHAnsi" w:cstheme="majorBidi"/>
      <w:b/>
      <w:bCs/>
      <w:sz w:val="32"/>
      <w:szCs w:val="32"/>
    </w:rPr>
  </w:style>
  <w:style w:type="paragraph" w:styleId="a6">
    <w:name w:val="Subtitle"/>
    <w:aliases w:val="姓名"/>
    <w:basedOn w:val="a"/>
    <w:next w:val="a"/>
    <w:link w:val="a7"/>
    <w:uiPriority w:val="11"/>
    <w:qFormat/>
    <w:rsid w:val="00932B4D"/>
    <w:pPr>
      <w:spacing w:before="240" w:after="60" w:line="312" w:lineRule="auto"/>
      <w:jc w:val="center"/>
      <w:outlineLvl w:val="1"/>
    </w:pPr>
    <w:rPr>
      <w:bCs/>
      <w:kern w:val="28"/>
      <w:sz w:val="28"/>
      <w:szCs w:val="32"/>
    </w:rPr>
  </w:style>
  <w:style w:type="character" w:customStyle="1" w:styleId="a7">
    <w:name w:val="副标题 字符"/>
    <w:aliases w:val="姓名 字符"/>
    <w:basedOn w:val="a0"/>
    <w:link w:val="a6"/>
    <w:uiPriority w:val="11"/>
    <w:rsid w:val="00932B4D"/>
    <w:rPr>
      <w:rFonts w:eastAsia="宋体"/>
      <w:bCs/>
      <w:kern w:val="28"/>
      <w:sz w:val="28"/>
      <w:szCs w:val="32"/>
    </w:rPr>
  </w:style>
  <w:style w:type="paragraph" w:styleId="a8">
    <w:name w:val="Intense Quote"/>
    <w:basedOn w:val="a"/>
    <w:next w:val="a"/>
    <w:link w:val="a9"/>
    <w:uiPriority w:val="30"/>
    <w:rsid w:val="00B942C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aa">
    <w:name w:val="Intense Emphasis"/>
    <w:basedOn w:val="a0"/>
    <w:uiPriority w:val="21"/>
    <w:rsid w:val="00B942C7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BB04A9"/>
    <w:rPr>
      <w:b/>
      <w:bCs/>
    </w:rPr>
  </w:style>
  <w:style w:type="character" w:styleId="ac">
    <w:name w:val="Subtle Reference"/>
    <w:aliases w:val="参考文献"/>
    <w:uiPriority w:val="31"/>
    <w:qFormat/>
    <w:rsid w:val="00C919CC"/>
    <w:rPr>
      <w:rFonts w:eastAsia="宋体"/>
      <w:caps w:val="0"/>
      <w:smallCaps w:val="0"/>
      <w:color w:val="auto"/>
      <w:sz w:val="18"/>
    </w:rPr>
  </w:style>
  <w:style w:type="character" w:customStyle="1" w:styleId="a9">
    <w:name w:val="明显引用 字符"/>
    <w:basedOn w:val="a0"/>
    <w:link w:val="a8"/>
    <w:uiPriority w:val="30"/>
    <w:rsid w:val="00B942C7"/>
    <w:rPr>
      <w:i/>
      <w:iCs/>
      <w:color w:val="4472C4" w:themeColor="accent1"/>
    </w:rPr>
  </w:style>
  <w:style w:type="paragraph" w:styleId="ad">
    <w:name w:val="header"/>
    <w:basedOn w:val="a"/>
    <w:link w:val="ae"/>
    <w:uiPriority w:val="99"/>
    <w:unhideWhenUsed/>
    <w:rsid w:val="00854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854752"/>
    <w:rPr>
      <w:rFonts w:eastAsia="宋体"/>
      <w:kern w:val="0"/>
      <w:sz w:val="18"/>
      <w:szCs w:val="18"/>
      <w:lang w:eastAsia="en-US"/>
    </w:rPr>
  </w:style>
  <w:style w:type="paragraph" w:styleId="af">
    <w:name w:val="footer"/>
    <w:basedOn w:val="a"/>
    <w:link w:val="af0"/>
    <w:uiPriority w:val="99"/>
    <w:unhideWhenUsed/>
    <w:rsid w:val="008547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854752"/>
    <w:rPr>
      <w:rFonts w:eastAsia="宋体"/>
      <w:kern w:val="0"/>
      <w:sz w:val="18"/>
      <w:szCs w:val="18"/>
      <w:lang w:eastAsia="en-US"/>
    </w:rPr>
  </w:style>
  <w:style w:type="paragraph" w:styleId="af1">
    <w:name w:val="List Paragraph"/>
    <w:basedOn w:val="a"/>
    <w:uiPriority w:val="34"/>
    <w:rsid w:val="003B1C02"/>
    <w:pPr>
      <w:ind w:firstLineChars="200" w:firstLine="420"/>
    </w:pPr>
  </w:style>
  <w:style w:type="character" w:customStyle="1" w:styleId="richtext">
    <w:name w:val="richtext"/>
    <w:basedOn w:val="a0"/>
    <w:rsid w:val="00C20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zh20\Documents\&#33258;&#23450;&#20041;%20Office%20&#27169;&#26495;\&#35838;&#31243;&#35774;&#35745;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2908D-7C2A-4D09-AEDB-C4DE24996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课程设计论文.dotx</Template>
  <TotalTime>128</TotalTime>
  <Pages>13</Pages>
  <Words>1438</Words>
  <Characters>8203</Characters>
  <Application>Microsoft Office Word</Application>
  <DocSecurity>0</DocSecurity>
  <Lines>68</Lines>
  <Paragraphs>19</Paragraphs>
  <ScaleCrop>false</ScaleCrop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鲁哲豪</dc:creator>
  <cp:keywords/>
  <dc:description/>
  <cp:lastModifiedBy>鲁 哲豪</cp:lastModifiedBy>
  <cp:revision>5</cp:revision>
  <dcterms:created xsi:type="dcterms:W3CDTF">2022-01-02T10:52:00Z</dcterms:created>
  <dcterms:modified xsi:type="dcterms:W3CDTF">2022-01-03T03:49:00Z</dcterms:modified>
</cp:coreProperties>
</file>