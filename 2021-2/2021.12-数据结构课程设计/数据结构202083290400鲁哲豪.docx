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E417" w14:textId="77777777" w:rsidR="00B13A7D" w:rsidRDefault="00B13A7D" w:rsidP="00CE1F4F">
      <w:pPr>
        <w:snapToGrid w:val="0"/>
        <w:jc w:val="center"/>
      </w:pPr>
    </w:p>
    <w:p w14:paraId="653F2703" w14:textId="77777777" w:rsidR="00B13A7D" w:rsidRDefault="00B13A7D" w:rsidP="00CE1F4F">
      <w:pPr>
        <w:snapToGrid w:val="0"/>
        <w:jc w:val="center"/>
      </w:pPr>
    </w:p>
    <w:p w14:paraId="42C88411" w14:textId="77777777" w:rsidR="00B13A7D" w:rsidRDefault="00B13A7D" w:rsidP="00CE1F4F">
      <w:pPr>
        <w:snapToGrid w:val="0"/>
        <w:jc w:val="center"/>
      </w:pPr>
      <w:r>
        <w:rPr>
          <w:rFonts w:hint="eastAsia"/>
        </w:rPr>
        <w:t xml:space="preserve"> </w:t>
      </w:r>
    </w:p>
    <w:p w14:paraId="217F622F" w14:textId="77777777" w:rsidR="00B13A7D" w:rsidRPr="00AD600E" w:rsidRDefault="00B13A7D" w:rsidP="00CE1F4F">
      <w:pPr>
        <w:snapToGrid w:val="0"/>
        <w:jc w:val="center"/>
      </w:pPr>
      <w:r>
        <w:rPr>
          <w:noProof/>
        </w:rPr>
        <w:drawing>
          <wp:inline distT="0" distB="0" distL="0" distR="0" wp14:anchorId="5AA2F0F8" wp14:editId="38033EA6">
            <wp:extent cx="3025140" cy="502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6F08" w14:textId="77777777" w:rsidR="00B13A7D" w:rsidRPr="00AD600E" w:rsidRDefault="00B13A7D" w:rsidP="00CE1F4F">
      <w:pPr>
        <w:snapToGrid w:val="0"/>
        <w:jc w:val="center"/>
        <w:rPr>
          <w:rFonts w:eastAsia="黑体"/>
          <w:b/>
          <w:sz w:val="72"/>
        </w:rPr>
      </w:pPr>
    </w:p>
    <w:p w14:paraId="593E4418" w14:textId="29D2FB75" w:rsidR="00B13A7D" w:rsidRPr="00F861FD" w:rsidRDefault="00B13A7D" w:rsidP="00CE1F4F">
      <w:pPr>
        <w:snapToGrid w:val="0"/>
        <w:ind w:firstLineChars="98" w:firstLine="431"/>
        <w:jc w:val="center"/>
        <w:rPr>
          <w:rFonts w:ascii="黑体" w:eastAsia="黑体"/>
          <w:sz w:val="44"/>
          <w:szCs w:val="44"/>
          <w:lang w:eastAsia="zh-CN"/>
        </w:rPr>
      </w:pPr>
      <w:bookmarkStart w:id="0" w:name="_Toc139843751"/>
      <w:bookmarkStart w:id="1" w:name="_Toc139949739"/>
      <w:r w:rsidRPr="00223A1C">
        <w:rPr>
          <w:rFonts w:ascii="黑体" w:eastAsia="黑体" w:hint="eastAsia"/>
          <w:sz w:val="44"/>
          <w:szCs w:val="44"/>
          <w:lang w:eastAsia="zh-CN"/>
        </w:rPr>
        <w:t>《</w:t>
      </w:r>
      <w:r w:rsidR="00CE1F4F">
        <w:rPr>
          <w:rFonts w:ascii="黑体" w:eastAsia="黑体" w:hint="eastAsia"/>
          <w:sz w:val="44"/>
          <w:szCs w:val="44"/>
          <w:lang w:eastAsia="zh-CN"/>
        </w:rPr>
        <w:t>数据结构</w:t>
      </w:r>
      <w:r w:rsidRPr="00223A1C">
        <w:rPr>
          <w:rFonts w:ascii="黑体" w:eastAsia="黑体" w:hint="eastAsia"/>
          <w:sz w:val="44"/>
          <w:szCs w:val="44"/>
          <w:lang w:eastAsia="zh-CN"/>
        </w:rPr>
        <w:t>》课程设计论文</w:t>
      </w:r>
      <w:bookmarkEnd w:id="0"/>
      <w:bookmarkEnd w:id="1"/>
    </w:p>
    <w:p w14:paraId="44C743C8" w14:textId="77777777" w:rsidR="00B13A7D" w:rsidRPr="00223A1C" w:rsidRDefault="00B13A7D" w:rsidP="00CE1F4F">
      <w:pPr>
        <w:snapToGrid w:val="0"/>
        <w:rPr>
          <w:lang w:eastAsia="zh-CN"/>
        </w:rPr>
      </w:pPr>
    </w:p>
    <w:p w14:paraId="2B801B2F" w14:textId="44911FB6" w:rsidR="00B13A7D" w:rsidRPr="00E31FB1" w:rsidRDefault="00B13A7D" w:rsidP="00CE1F4F">
      <w:pPr>
        <w:snapToGrid w:val="0"/>
        <w:jc w:val="center"/>
        <w:rPr>
          <w:lang w:eastAsia="zh-CN"/>
        </w:rPr>
      </w:pPr>
      <w:r w:rsidRPr="00223A1C">
        <w:rPr>
          <w:rFonts w:ascii="黑体" w:eastAsia="黑体" w:hint="eastAsia"/>
          <w:sz w:val="44"/>
          <w:szCs w:val="44"/>
          <w:lang w:eastAsia="zh-CN"/>
        </w:rPr>
        <w:t>题目：</w:t>
      </w:r>
      <w:r w:rsidR="00CE1F4F">
        <w:rPr>
          <w:rFonts w:ascii="楷体_GB2312" w:eastAsia="楷体_GB2312" w:hint="eastAsia"/>
          <w:sz w:val="44"/>
          <w:szCs w:val="44"/>
          <w:u w:val="single"/>
          <w:lang w:eastAsia="zh-CN"/>
        </w:rPr>
        <w:t>3种方法，解决一道字符串匹配问题</w:t>
      </w:r>
    </w:p>
    <w:p w14:paraId="6C9FB782" w14:textId="77777777" w:rsidR="00B13A7D" w:rsidRPr="00223A1C" w:rsidRDefault="00B13A7D" w:rsidP="00CE1F4F">
      <w:pPr>
        <w:snapToGrid w:val="0"/>
        <w:rPr>
          <w:lang w:eastAsia="zh-C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15"/>
        <w:gridCol w:w="4416"/>
      </w:tblGrid>
      <w:tr w:rsidR="00B13A7D" w:rsidRPr="005F554F" w14:paraId="1A0D58A6" w14:textId="77777777" w:rsidTr="000A3694">
        <w:trPr>
          <w:jc w:val="center"/>
        </w:trPr>
        <w:tc>
          <w:tcPr>
            <w:tcW w:w="2115" w:type="dxa"/>
            <w:vAlign w:val="bottom"/>
          </w:tcPr>
          <w:p w14:paraId="464FE379" w14:textId="77777777" w:rsidR="00B13A7D" w:rsidRPr="005F554F" w:rsidRDefault="00B13A7D" w:rsidP="00CE1F4F">
            <w:pPr>
              <w:snapToGrid w:val="0"/>
              <w:jc w:val="center"/>
              <w:rPr>
                <w:position w:val="-16"/>
                <w:sz w:val="32"/>
                <w:szCs w:val="32"/>
              </w:rPr>
            </w:pPr>
            <w:r w:rsidRPr="005F554F">
              <w:rPr>
                <w:rFonts w:hint="eastAsia"/>
                <w:position w:val="-16"/>
                <w:sz w:val="32"/>
                <w:szCs w:val="32"/>
              </w:rPr>
              <w:t>学</w:t>
            </w:r>
            <w:r w:rsidRPr="005F554F">
              <w:rPr>
                <w:rFonts w:hint="eastAsia"/>
                <w:position w:val="-16"/>
                <w:sz w:val="32"/>
                <w:szCs w:val="32"/>
              </w:rPr>
              <w:t xml:space="preserve">    </w:t>
            </w:r>
            <w:r w:rsidRPr="005F554F">
              <w:rPr>
                <w:rFonts w:hint="eastAsia"/>
                <w:position w:val="-16"/>
                <w:sz w:val="32"/>
                <w:szCs w:val="32"/>
              </w:rPr>
              <w:t>号：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center"/>
          </w:tcPr>
          <w:p w14:paraId="01D66C82" w14:textId="5718CFE4" w:rsidR="00B13A7D" w:rsidRPr="005F554F" w:rsidRDefault="00CE1F4F" w:rsidP="00CE1F4F">
            <w:pPr>
              <w:snapToGrid w:val="0"/>
              <w:ind w:firstLineChars="176" w:firstLine="56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202083290400</w:t>
            </w:r>
          </w:p>
        </w:tc>
      </w:tr>
      <w:tr w:rsidR="00B13A7D" w:rsidRPr="005F554F" w14:paraId="1EC3E88C" w14:textId="77777777" w:rsidTr="000A3694">
        <w:trPr>
          <w:jc w:val="center"/>
        </w:trPr>
        <w:tc>
          <w:tcPr>
            <w:tcW w:w="2115" w:type="dxa"/>
            <w:vAlign w:val="bottom"/>
          </w:tcPr>
          <w:p w14:paraId="0D0E8C3C" w14:textId="77777777" w:rsidR="00B13A7D" w:rsidRPr="005F554F" w:rsidRDefault="00B13A7D" w:rsidP="00CE1F4F">
            <w:pPr>
              <w:snapToGrid w:val="0"/>
              <w:jc w:val="center"/>
              <w:rPr>
                <w:position w:val="-6"/>
                <w:sz w:val="32"/>
                <w:szCs w:val="32"/>
              </w:rPr>
            </w:pPr>
            <w:proofErr w:type="spellStart"/>
            <w:r w:rsidRPr="005F554F">
              <w:rPr>
                <w:rFonts w:hint="eastAsia"/>
                <w:position w:val="-6"/>
                <w:sz w:val="32"/>
                <w:szCs w:val="32"/>
              </w:rPr>
              <w:t>专业班级</w:t>
            </w:r>
            <w:proofErr w:type="spellEnd"/>
            <w:r w:rsidRPr="005F554F">
              <w:rPr>
                <w:rFonts w:hint="eastAsia"/>
                <w:position w:val="-6"/>
                <w:sz w:val="32"/>
                <w:szCs w:val="32"/>
              </w:rPr>
              <w:t>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69F8F" w14:textId="3B977B6C" w:rsidR="00B13A7D" w:rsidRPr="005F554F" w:rsidRDefault="00CE1F4F" w:rsidP="00CE1F4F">
            <w:pPr>
              <w:snapToGrid w:val="0"/>
              <w:ind w:firstLineChars="100" w:firstLine="320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0(1)</w:t>
            </w:r>
            <w:r>
              <w:rPr>
                <w:rFonts w:hint="eastAsia"/>
                <w:sz w:val="32"/>
                <w:szCs w:val="32"/>
                <w:lang w:eastAsia="zh-CN"/>
              </w:rPr>
              <w:t>班</w:t>
            </w:r>
          </w:p>
        </w:tc>
      </w:tr>
      <w:tr w:rsidR="00B13A7D" w:rsidRPr="005F554F" w14:paraId="15248D2E" w14:textId="77777777" w:rsidTr="000A3694">
        <w:trPr>
          <w:jc w:val="center"/>
        </w:trPr>
        <w:tc>
          <w:tcPr>
            <w:tcW w:w="2115" w:type="dxa"/>
            <w:vAlign w:val="bottom"/>
          </w:tcPr>
          <w:p w14:paraId="5CBD1428" w14:textId="77777777" w:rsidR="00B13A7D" w:rsidRPr="005F554F" w:rsidRDefault="00B13A7D" w:rsidP="00CE1F4F">
            <w:pPr>
              <w:snapToGrid w:val="0"/>
              <w:jc w:val="center"/>
              <w:rPr>
                <w:position w:val="-6"/>
                <w:sz w:val="32"/>
                <w:szCs w:val="32"/>
              </w:rPr>
            </w:pPr>
            <w:r w:rsidRPr="005F554F">
              <w:rPr>
                <w:rFonts w:hint="eastAsia"/>
                <w:position w:val="-6"/>
                <w:sz w:val="32"/>
                <w:szCs w:val="32"/>
              </w:rPr>
              <w:t>姓</w:t>
            </w:r>
            <w:r w:rsidRPr="005F554F">
              <w:rPr>
                <w:rFonts w:hint="eastAsia"/>
                <w:position w:val="-6"/>
                <w:sz w:val="32"/>
                <w:szCs w:val="32"/>
              </w:rPr>
              <w:t xml:space="preserve">    </w:t>
            </w:r>
            <w:r w:rsidRPr="005F554F">
              <w:rPr>
                <w:rFonts w:hint="eastAsia"/>
                <w:position w:val="-6"/>
                <w:sz w:val="32"/>
                <w:szCs w:val="32"/>
              </w:rPr>
              <w:t>名：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B3672" w14:textId="4A6BD8E1" w:rsidR="00B13A7D" w:rsidRPr="005F554F" w:rsidRDefault="00CE1F4F" w:rsidP="00CE1F4F">
            <w:pPr>
              <w:snapToGrid w:val="0"/>
              <w:ind w:firstLineChars="176" w:firstLine="56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鲁哲豪</w:t>
            </w:r>
          </w:p>
        </w:tc>
      </w:tr>
      <w:tr w:rsidR="00B13A7D" w:rsidRPr="005F554F" w14:paraId="438575AB" w14:textId="77777777" w:rsidTr="000A3694">
        <w:trPr>
          <w:jc w:val="center"/>
        </w:trPr>
        <w:tc>
          <w:tcPr>
            <w:tcW w:w="2115" w:type="dxa"/>
            <w:vAlign w:val="bottom"/>
          </w:tcPr>
          <w:p w14:paraId="3648E86A" w14:textId="77777777" w:rsidR="00B13A7D" w:rsidRPr="005F554F" w:rsidRDefault="00B13A7D" w:rsidP="00CE1F4F">
            <w:pPr>
              <w:snapToGrid w:val="0"/>
              <w:jc w:val="center"/>
              <w:rPr>
                <w:position w:val="-6"/>
                <w:sz w:val="32"/>
                <w:szCs w:val="32"/>
              </w:rPr>
            </w:pPr>
            <w:proofErr w:type="spellStart"/>
            <w:r w:rsidRPr="005F554F">
              <w:rPr>
                <w:rFonts w:hint="eastAsia"/>
                <w:position w:val="-6"/>
                <w:sz w:val="32"/>
                <w:szCs w:val="32"/>
              </w:rPr>
              <w:t>完成日期</w:t>
            </w:r>
            <w:proofErr w:type="spellEnd"/>
            <w:r w:rsidRPr="005F554F">
              <w:rPr>
                <w:rFonts w:hint="eastAsia"/>
                <w:position w:val="-6"/>
                <w:sz w:val="32"/>
                <w:szCs w:val="32"/>
              </w:rPr>
              <w:t>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90805" w14:textId="3BE66085" w:rsidR="00B13A7D" w:rsidRPr="005F554F" w:rsidRDefault="00CE1F4F" w:rsidP="00CE1F4F">
            <w:pPr>
              <w:snapToGrid w:val="0"/>
              <w:ind w:firstLineChars="176" w:firstLine="56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2021.12.25</w:t>
            </w:r>
          </w:p>
        </w:tc>
      </w:tr>
    </w:tbl>
    <w:p w14:paraId="71FFF064" w14:textId="77777777" w:rsidR="00B13A7D" w:rsidRDefault="00B13A7D" w:rsidP="00CE1F4F">
      <w:pPr>
        <w:snapToGrid w:val="0"/>
      </w:pPr>
    </w:p>
    <w:p w14:paraId="02B63347" w14:textId="77777777" w:rsidR="00A64800" w:rsidRDefault="00A64800" w:rsidP="00CE1F4F">
      <w:pPr>
        <w:snapToGrid w:val="0"/>
        <w:spacing w:after="0"/>
      </w:pPr>
      <w:r>
        <w:br w:type="page"/>
      </w:r>
    </w:p>
    <w:p w14:paraId="696F0A76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2" w:name="选题自拟题目属于字符串匹配算法"/>
      <w:r>
        <w:rPr>
          <w:lang w:eastAsia="zh-CN"/>
        </w:rPr>
        <w:lastRenderedPageBreak/>
        <w:t>选题：自拟题目，属于字符串匹配算法</w:t>
      </w:r>
    </w:p>
    <w:p w14:paraId="63F141A2" w14:textId="77777777" w:rsidR="00CE1F4F" w:rsidRDefault="00CE1F4F" w:rsidP="00CE1F4F">
      <w:pPr>
        <w:pStyle w:val="2"/>
        <w:snapToGrid w:val="0"/>
        <w:spacing w:line="240" w:lineRule="auto"/>
        <w:rPr>
          <w:lang w:eastAsia="zh-CN"/>
        </w:rPr>
      </w:pPr>
      <w:bookmarkStart w:id="3" w:name="题目描述"/>
      <w:r>
        <w:rPr>
          <w:lang w:eastAsia="zh-CN"/>
        </w:rPr>
        <w:t>题目描述</w:t>
      </w:r>
    </w:p>
    <w:p w14:paraId="396FCBDA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老师提供一份学生的人数和名单，然后点名。而你需要告诉老师他有没有点错名。</w:t>
      </w:r>
    </w:p>
    <w:p w14:paraId="10EC4889" w14:textId="77777777" w:rsidR="00CE1F4F" w:rsidRDefault="00CE1F4F" w:rsidP="00CE1F4F">
      <w:pPr>
        <w:pStyle w:val="2"/>
        <w:snapToGrid w:val="0"/>
        <w:spacing w:line="240" w:lineRule="auto"/>
        <w:rPr>
          <w:lang w:eastAsia="zh-CN"/>
        </w:rPr>
      </w:pPr>
      <w:bookmarkStart w:id="4" w:name="输入格式"/>
      <w:bookmarkEnd w:id="3"/>
      <w:r>
        <w:rPr>
          <w:lang w:eastAsia="zh-CN"/>
        </w:rPr>
        <w:t>输入格式</w:t>
      </w:r>
    </w:p>
    <w:p w14:paraId="53A7572E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第一行一个整数 n，表示班上人数。</w:t>
      </w:r>
    </w:p>
    <w:p w14:paraId="55C86E61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接下来 n 行，每行一个字符串表示其名字（互不相同，且只含小写字母，长度不超过 50）。</w:t>
      </w:r>
    </w:p>
    <w:p w14:paraId="053F63F2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第 n+2 行一个整数 m，表示老师报的名字个数。</w:t>
      </w:r>
    </w:p>
    <w:p w14:paraId="6BE9F32F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接下来 m 行，每行一个字符串表示老师报的名字（只含小写字母，且长度不超过 50）。</w:t>
      </w:r>
    </w:p>
    <w:p w14:paraId="09233BBA" w14:textId="77777777" w:rsidR="00CE1F4F" w:rsidRDefault="00CE1F4F" w:rsidP="00CE1F4F">
      <w:pPr>
        <w:pStyle w:val="2"/>
        <w:snapToGrid w:val="0"/>
        <w:spacing w:line="240" w:lineRule="auto"/>
        <w:rPr>
          <w:lang w:eastAsia="zh-CN"/>
        </w:rPr>
      </w:pPr>
      <w:bookmarkStart w:id="5" w:name="输出格式"/>
      <w:bookmarkEnd w:id="4"/>
      <w:r>
        <w:rPr>
          <w:lang w:eastAsia="zh-CN"/>
        </w:rPr>
        <w:t>输出格式</w:t>
      </w:r>
    </w:p>
    <w:p w14:paraId="27B7068B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对于每个老师报的名字，输出一行。</w:t>
      </w:r>
    </w:p>
    <w:p w14:paraId="3382D046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 xml:space="preserve">如果该名字正确且是第一次出现，输出 </w:t>
      </w:r>
      <w:r>
        <w:rPr>
          <w:rStyle w:val="VerbatimChar"/>
          <w:lang w:eastAsia="zh-CN"/>
        </w:rPr>
        <w:t>OK</w:t>
      </w:r>
      <w:r>
        <w:rPr>
          <w:lang w:eastAsia="zh-CN"/>
        </w:rPr>
        <w:t xml:space="preserve">，如果该名字错误，输出 </w:t>
      </w:r>
      <w:r>
        <w:rPr>
          <w:rStyle w:val="VerbatimChar"/>
          <w:lang w:eastAsia="zh-CN"/>
        </w:rPr>
        <w:t>WRONG</w:t>
      </w:r>
      <w:r>
        <w:rPr>
          <w:lang w:eastAsia="zh-CN"/>
        </w:rPr>
        <w:t xml:space="preserve">，如果该名字正确但不是第一次出现，输出 </w:t>
      </w:r>
      <w:r>
        <w:rPr>
          <w:rStyle w:val="VerbatimChar"/>
          <w:lang w:eastAsia="zh-CN"/>
        </w:rPr>
        <w:t>REPEAT</w:t>
      </w:r>
      <w:r>
        <w:rPr>
          <w:lang w:eastAsia="zh-CN"/>
        </w:rPr>
        <w:t>。</w:t>
      </w:r>
    </w:p>
    <w:p w14:paraId="3C7CD5BC" w14:textId="77777777" w:rsidR="00CE1F4F" w:rsidRDefault="00CE1F4F" w:rsidP="00CE1F4F">
      <w:pPr>
        <w:pStyle w:val="2"/>
        <w:snapToGrid w:val="0"/>
        <w:spacing w:line="240" w:lineRule="auto"/>
      </w:pPr>
      <w:bookmarkStart w:id="6" w:name="输入输出样例"/>
      <w:bookmarkEnd w:id="5"/>
      <w:proofErr w:type="spellStart"/>
      <w:r>
        <w:t>输入输出样例</w:t>
      </w:r>
      <w:proofErr w:type="spellEnd"/>
    </w:p>
    <w:p w14:paraId="1C207201" w14:textId="77777777" w:rsidR="00CE1F4F" w:rsidRDefault="00CE1F4F" w:rsidP="00CE1F4F">
      <w:pPr>
        <w:pStyle w:val="FirstParagraph"/>
        <w:snapToGrid w:val="0"/>
      </w:pPr>
      <w:proofErr w:type="spellStart"/>
      <w:r>
        <w:rPr>
          <w:b/>
          <w:bCs/>
        </w:rPr>
        <w:t>输入</w:t>
      </w:r>
      <w:proofErr w:type="spellEnd"/>
      <w:r>
        <w:t xml:space="preserve"> </w:t>
      </w:r>
    </w:p>
    <w:p w14:paraId="23C248A3" w14:textId="77777777" w:rsidR="00CE1F4F" w:rsidRDefault="00CE1F4F" w:rsidP="00CE1F4F">
      <w:pPr>
        <w:pStyle w:val="af3"/>
        <w:snapToGrid w:val="0"/>
      </w:pPr>
      <w:r>
        <w:t>5</w:t>
      </w:r>
      <w:r>
        <w:br/>
        <w:t>a</w:t>
      </w:r>
      <w:r>
        <w:br/>
        <w:t>b</w:t>
      </w:r>
      <w:r>
        <w:br/>
        <w:t>c</w:t>
      </w:r>
      <w:r>
        <w:br/>
        <w:t>ad</w:t>
      </w:r>
      <w:r>
        <w:br/>
      </w:r>
      <w:proofErr w:type="spellStart"/>
      <w:r>
        <w:t>acd</w:t>
      </w:r>
      <w:proofErr w:type="spellEnd"/>
      <w:r>
        <w:br/>
        <w:t>3</w:t>
      </w:r>
      <w:r>
        <w:br/>
        <w:t>a</w:t>
      </w:r>
      <w:r>
        <w:br/>
      </w:r>
      <w:proofErr w:type="spellStart"/>
      <w:r>
        <w:t>a</w:t>
      </w:r>
      <w:proofErr w:type="spellEnd"/>
      <w:r>
        <w:br/>
        <w:t>e</w:t>
      </w:r>
    </w:p>
    <w:p w14:paraId="6F69587F" w14:textId="77777777" w:rsidR="00CE1F4F" w:rsidRDefault="00CE1F4F" w:rsidP="00CE1F4F">
      <w:pPr>
        <w:pStyle w:val="FirstParagraph"/>
        <w:snapToGrid w:val="0"/>
      </w:pPr>
      <w:proofErr w:type="spellStart"/>
      <w:r>
        <w:rPr>
          <w:b/>
          <w:bCs/>
        </w:rPr>
        <w:t>输出</w:t>
      </w:r>
      <w:proofErr w:type="spellEnd"/>
      <w:r>
        <w:t xml:space="preserve"> </w:t>
      </w:r>
    </w:p>
    <w:p w14:paraId="377504B0" w14:textId="77777777" w:rsidR="00CE1F4F" w:rsidRDefault="00CE1F4F" w:rsidP="00CE1F4F">
      <w:pPr>
        <w:pStyle w:val="af3"/>
        <w:snapToGrid w:val="0"/>
      </w:pPr>
      <w:r>
        <w:t>OK</w:t>
      </w:r>
      <w:r>
        <w:br/>
        <w:t>REPEAT</w:t>
      </w:r>
      <w:r>
        <w:br/>
        <w:t>WRONG</w:t>
      </w:r>
    </w:p>
    <w:p w14:paraId="1F4193DB" w14:textId="77777777" w:rsidR="00CE1F4F" w:rsidRDefault="00CE1F4F" w:rsidP="00CE1F4F">
      <w:pPr>
        <w:pStyle w:val="2"/>
        <w:snapToGrid w:val="0"/>
        <w:spacing w:line="240" w:lineRule="auto"/>
      </w:pPr>
      <w:bookmarkStart w:id="7" w:name="数据范围"/>
      <w:bookmarkEnd w:id="6"/>
      <w:proofErr w:type="spellStart"/>
      <w:r>
        <w:lastRenderedPageBreak/>
        <w:t>数据范围</w:t>
      </w:r>
      <w:proofErr w:type="spellEnd"/>
    </w:p>
    <w:p w14:paraId="31D1E9B6" w14:textId="77777777" w:rsidR="00CE1F4F" w:rsidRDefault="00CE1F4F" w:rsidP="00CE1F4F">
      <w:pPr>
        <w:numPr>
          <w:ilvl w:val="0"/>
          <w:numId w:val="1"/>
        </w:numPr>
        <w:snapToGrid w:val="0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40% </w:t>
      </w:r>
      <w:r>
        <w:rPr>
          <w:lang w:eastAsia="zh-CN"/>
        </w:rPr>
        <w:t>的数据，</w:t>
      </w:r>
      <m:oMath>
        <m:r>
          <w:rPr>
            <w:rFonts w:ascii="Cambria Math" w:hAnsi="Cambria Math"/>
            <w:lang w:eastAsia="zh-CN"/>
          </w:rPr>
          <m:t>n≤1000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m≤2000</m:t>
        </m:r>
      </m:oMath>
      <w:r>
        <w:rPr>
          <w:lang w:eastAsia="zh-CN"/>
        </w:rPr>
        <w:t>。</w:t>
      </w:r>
    </w:p>
    <w:p w14:paraId="5CFFCAF3" w14:textId="77777777" w:rsidR="00CE1F4F" w:rsidRDefault="00CE1F4F" w:rsidP="00CE1F4F">
      <w:pPr>
        <w:numPr>
          <w:ilvl w:val="0"/>
          <w:numId w:val="1"/>
        </w:numPr>
        <w:snapToGrid w:val="0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70% </w:t>
      </w:r>
      <w:r>
        <w:rPr>
          <w:lang w:eastAsia="zh-CN"/>
        </w:rPr>
        <w:t>的数据，</w:t>
      </w:r>
      <m:oMath>
        <m:r>
          <w:rPr>
            <w:rFonts w:ascii="Cambria Math" w:hAnsi="Cambria Math"/>
            <w:lang w:eastAsia="zh-CN"/>
          </w:rPr>
          <m:t>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m≤2×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</m:oMath>
      <w:r>
        <w:rPr>
          <w:lang w:eastAsia="zh-CN"/>
        </w:rPr>
        <w:t>。</w:t>
      </w:r>
    </w:p>
    <w:p w14:paraId="5C19B254" w14:textId="77777777" w:rsidR="00CE1F4F" w:rsidRDefault="00CE1F4F" w:rsidP="00CE1F4F">
      <w:pPr>
        <w:numPr>
          <w:ilvl w:val="0"/>
          <w:numId w:val="1"/>
        </w:numPr>
        <w:snapToGrid w:val="0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100% </w:t>
      </w:r>
      <w:r>
        <w:rPr>
          <w:lang w:eastAsia="zh-CN"/>
        </w:rPr>
        <w:t>的数据，</w:t>
      </w:r>
      <m:oMath>
        <m:r>
          <w:rPr>
            <w:rFonts w:ascii="Cambria Math" w:hAnsi="Cambria Math"/>
            <w:lang w:eastAsia="zh-CN"/>
          </w:rPr>
          <m:t>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m≤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。</w:t>
      </w:r>
    </w:p>
    <w:p w14:paraId="60DB297D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8" w:name="分析"/>
      <w:bookmarkEnd w:id="2"/>
      <w:bookmarkEnd w:id="7"/>
      <w:r>
        <w:rPr>
          <w:lang w:eastAsia="zh-CN"/>
        </w:rPr>
        <w:t>分析</w:t>
      </w:r>
    </w:p>
    <w:p w14:paraId="52D38C9B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 xml:space="preserve"> 本题的题意很简洁明了，就是给你n个模式串，m个主串，做字符串匹配。</w:t>
      </w:r>
    </w:p>
    <w:p w14:paraId="18C5FB3D" w14:textId="1402B83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用按位比较（也就是c语言标准库中</w:t>
      </w:r>
      <w:proofErr w:type="spellStart"/>
      <w:r>
        <w:rPr>
          <w:lang w:eastAsia="zh-CN"/>
        </w:rPr>
        <w:t>strcmp</w:t>
      </w:r>
      <w:proofErr w:type="spellEnd"/>
      <w:r>
        <w:rPr>
          <w:lang w:eastAsia="zh-CN"/>
        </w:rPr>
        <w:t>）的方法，我们很快能</w:t>
      </w:r>
      <w:r w:rsidRPr="008D55F1">
        <w:rPr>
          <w:lang w:eastAsia="zh-CN"/>
        </w:rPr>
        <w:t>写出程序</w:t>
      </w:r>
      <w:r>
        <w:rPr>
          <w:lang w:eastAsia="zh-CN"/>
        </w:rPr>
        <w:t>。</w:t>
      </w:r>
    </w:p>
    <w:p w14:paraId="7E442055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显然，本算法效率过低。以1.2秒为时限，仅能通过n，m较小时数据。</w:t>
      </w:r>
    </w:p>
    <w:p w14:paraId="16996088" w14:textId="77777777" w:rsidR="00CE1F4F" w:rsidRDefault="00CE1F4F" w:rsidP="00CE1F4F">
      <w:pPr>
        <w:pStyle w:val="CaptionedFigure"/>
        <w:snapToGrid w:val="0"/>
      </w:pPr>
      <w:r>
        <w:rPr>
          <w:noProof/>
        </w:rPr>
        <w:drawing>
          <wp:inline distT="0" distB="0" distL="0" distR="0" wp14:anchorId="727C29C9" wp14:editId="205BFF81">
            <wp:extent cx="5334000" cy="456441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ds\bruteForc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8FA6E" w14:textId="77777777" w:rsidR="00CE1F4F" w:rsidRDefault="00CE1F4F" w:rsidP="00CE1F4F">
      <w:pPr>
        <w:pStyle w:val="ImageCaption"/>
        <w:snapToGrid w:val="0"/>
      </w:pPr>
    </w:p>
    <w:p w14:paraId="7A4C0A33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与</w:t>
      </w:r>
      <w:proofErr w:type="spellStart"/>
      <w:r>
        <w:rPr>
          <w:lang w:eastAsia="zh-CN"/>
        </w:rPr>
        <w:t>kmp</w:t>
      </w:r>
      <w:proofErr w:type="spellEnd"/>
      <w:r>
        <w:rPr>
          <w:lang w:eastAsia="zh-CN"/>
        </w:rPr>
        <w:t>算法要解决的问题不同，本题中，串的长度不是问题，问题在于有大量主串、大量模式串。</w:t>
      </w:r>
    </w:p>
    <w:p w14:paraId="5230483A" w14:textId="77777777" w:rsidR="00CE1F4F" w:rsidRDefault="00CE1F4F" w:rsidP="00CE1F4F">
      <w:pPr>
        <w:pStyle w:val="af1"/>
        <w:snapToGrid w:val="0"/>
      </w:pPr>
      <w:r>
        <w:rPr>
          <w:b/>
          <w:bCs/>
          <w:lang w:eastAsia="zh-CN"/>
        </w:rPr>
        <w:lastRenderedPageBreak/>
        <w:t>复杂度分析：</w:t>
      </w:r>
      <w:r>
        <w:rPr>
          <w:lang w:eastAsia="zh-CN"/>
        </w:rPr>
        <w:t>每个主串都得跟n个模式串匹配，即使每次都在第一个字母处错配，也要m*n的复杂度，已经超时。最差情况，主串要与每个模式串的每个字母比较。</w:t>
      </w:r>
      <w:proofErr w:type="spellStart"/>
      <w:r>
        <w:t>复杂度如下表</w:t>
      </w:r>
      <w:proofErr w:type="spellEnd"/>
      <w:r>
        <w:t>：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037"/>
        <w:gridCol w:w="1416"/>
      </w:tblGrid>
      <w:tr w:rsidR="00CE1F4F" w14:paraId="68BE6332" w14:textId="77777777" w:rsidTr="002A4D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FC319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情况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C4A63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时间复杂度</w:t>
            </w:r>
            <w:proofErr w:type="spellEnd"/>
          </w:p>
        </w:tc>
      </w:tr>
      <w:tr w:rsidR="00CE1F4F" w14:paraId="152E2695" w14:textId="77777777" w:rsidTr="002A4DE5">
        <w:tc>
          <w:tcPr>
            <w:tcW w:w="0" w:type="auto"/>
          </w:tcPr>
          <w:p w14:paraId="6AF06DF2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最好</w:t>
            </w:r>
            <w:proofErr w:type="spellEnd"/>
            <w:r>
              <w:t>(</w:t>
            </w:r>
            <w:proofErr w:type="spellStart"/>
            <w:r>
              <w:t>一次都不对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4B6D5A0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O(m⋅n)</m:t>
                </m:r>
              </m:oMath>
            </m:oMathPara>
          </w:p>
        </w:tc>
      </w:tr>
      <w:tr w:rsidR="00CE1F4F" w14:paraId="1BCE157F" w14:textId="77777777" w:rsidTr="002A4DE5">
        <w:tc>
          <w:tcPr>
            <w:tcW w:w="0" w:type="auto"/>
          </w:tcPr>
          <w:p w14:paraId="268AD23C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平均</w:t>
            </w:r>
            <w:proofErr w:type="spellEnd"/>
            <w:r>
              <w:t>/</w:t>
            </w:r>
            <w:proofErr w:type="spellStart"/>
            <w:r>
              <w:t>最差</w:t>
            </w:r>
            <w:proofErr w:type="spellEnd"/>
          </w:p>
        </w:tc>
        <w:tc>
          <w:tcPr>
            <w:tcW w:w="0" w:type="auto"/>
          </w:tcPr>
          <w:p w14:paraId="36B012CD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O(m⋅∑|s|)</m:t>
                </m:r>
              </m:oMath>
            </m:oMathPara>
          </w:p>
        </w:tc>
      </w:tr>
    </w:tbl>
    <w:p w14:paraId="4C1B6681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9" w:name="哈希数字指纹"/>
      <w:bookmarkEnd w:id="8"/>
      <w:r>
        <w:rPr>
          <w:lang w:eastAsia="zh-CN"/>
        </w:rPr>
        <w:t>哈希</w:t>
      </w:r>
      <w:r>
        <w:rPr>
          <w:lang w:eastAsia="zh-CN"/>
        </w:rPr>
        <w:t>+</w:t>
      </w:r>
      <w:r>
        <w:rPr>
          <w:lang w:eastAsia="zh-CN"/>
        </w:rPr>
        <w:t>数字指纹</w:t>
      </w:r>
    </w:p>
    <w:p w14:paraId="523833A3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百度网盘有一种“极速秒传”功能，可以在上传较大文件前，检索服务器上是否存过此文件，如果有就直接保存快捷方式，跳过实际的上传过程，节约用户时间、服务器带宽。</w:t>
      </w:r>
      <w:r>
        <w:rPr>
          <w:vertAlign w:val="superscript"/>
          <w:lang w:eastAsia="zh-CN"/>
        </w:rPr>
        <w:t>[1]</w:t>
      </w:r>
      <w:r>
        <w:rPr>
          <w:lang w:eastAsia="zh-CN"/>
        </w:rPr>
        <w:t xml:space="preserve"> 这里是用到了被称作“重删”的技术。</w:t>
      </w:r>
      <w:r>
        <w:rPr>
          <w:vertAlign w:val="superscript"/>
          <w:lang w:eastAsia="zh-CN"/>
        </w:rPr>
        <w:t>[2]</w:t>
      </w:r>
      <w:r>
        <w:rPr>
          <w:lang w:eastAsia="zh-CN"/>
        </w:rPr>
        <w:t xml:space="preserve"> 那么“重删”中，如何判断文件是否已上传过呢？这就用到了数字指纹。用一个很小的数据来标记一个文件的唯一信息。而哈希函数就是理想的数字指纹生成方式。</w:t>
      </w:r>
    </w:p>
    <w:p w14:paraId="5121C6B6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类似的，我们可以存储每个主串的哈希值，然后仅需搜索哈希值即可。</w:t>
      </w:r>
    </w:p>
    <w:p w14:paraId="17D10D6F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据参考文献介绍，百度网盘使用的哈希函数是MD5算法。更好的哈希函数是SHA-256，在</w:t>
      </w:r>
      <m:oMath>
        <m:r>
          <w:rPr>
            <w:rFonts w:ascii="Cambria Math" w:hAnsi="Cambria Math"/>
            <w:lang w:eastAsia="zh-CN"/>
          </w:rPr>
          <m:t>4.8*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29</m:t>
            </m:r>
          </m:sup>
        </m:sSup>
      </m:oMath>
      <w:r>
        <w:rPr>
          <w:lang w:eastAsia="zh-CN"/>
        </w:rPr>
        <w:t>个数据中，出现碰撞的概率小于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-18</m:t>
            </m:r>
          </m:sup>
        </m:sSup>
      </m:oMath>
      <w:r>
        <w:rPr>
          <w:lang w:eastAsia="zh-CN"/>
        </w:rPr>
        <w:t>。对于一个SHA-256值的集合，适合使用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自带的红黑树来进行维护（&lt;set&gt;库）。但根据课程要求，不能使用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的STL库，我的水平不足以用c语言高效稳定的自主实现红黑树，所以需要另辟蹊径。</w:t>
      </w:r>
    </w:p>
    <w:p w14:paraId="49FD2295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我选择的是用哈希值作为数组下标，默认数组填0，每个模式串的哈希值对应的数组元素记为1。而主串的哈希值，对应的数组元素若非0，则说明访问过。这样，因为对数组的访问是O(1)的，时间复杂度仅由哈希函数决定。</w:t>
      </w:r>
    </w:p>
    <w:p w14:paraId="0F247E01" w14:textId="77777777" w:rsidR="00CE1F4F" w:rsidRDefault="00CE1F4F" w:rsidP="00CE1F4F">
      <w:pPr>
        <w:pStyle w:val="af1"/>
        <w:snapToGrid w:val="0"/>
      </w:pPr>
      <w:r>
        <w:rPr>
          <w:lang w:eastAsia="zh-CN"/>
        </w:rPr>
        <w:t>为了使字符串的每一位变化，都会改变哈希值，且不同位置对哈希值的影响还不同，我设计了如下的多项式哈希函数。式中M和p设置为互质的大质数，可以保证哈希函数的均匀性。</w:t>
      </w:r>
      <w:r>
        <w:rPr>
          <w:vertAlign w:val="superscript"/>
        </w:rPr>
        <w:t>[3]</w:t>
      </w:r>
    </w:p>
    <w:p w14:paraId="0602B7F8" w14:textId="77777777" w:rsidR="00CE1F4F" w:rsidRDefault="00CE1F4F" w:rsidP="00CE1F4F">
      <w:pPr>
        <w:pStyle w:val="af1"/>
        <w:snapToGrid w:val="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hash(s)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⋅p+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nor/>
                  </m:rPr>
                  <m:t>mod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nor/>
                  </m:rPr>
                  <m:t>mod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31586323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式中的M决定的哈希值的范围。由于哈希值用作下标，而数组不能过大，不然会超出Windows分配的栈空间。我选取了M=1000003，p=2003。</w:t>
      </w:r>
    </w:p>
    <w:p w14:paraId="26DFF87A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题中要输入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这个数量级的数目的个字符串，M只能取到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</m:oMath>
      <w:r>
        <w:rPr>
          <w:lang w:eastAsia="zh-CN"/>
        </w:rPr>
        <w:t>这个数量级，因此碰撞几率比较大，如果采用单链表解决碰撞，在较多数据堆积在一起时，还是会退化成方法一的情况。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67"/>
        <w:gridCol w:w="1612"/>
      </w:tblGrid>
      <w:tr w:rsidR="00CE1F4F" w14:paraId="26EDFB00" w14:textId="77777777" w:rsidTr="002A4D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4C3416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情况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7330A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时间复杂度</w:t>
            </w:r>
            <w:proofErr w:type="spellEnd"/>
          </w:p>
        </w:tc>
      </w:tr>
      <w:tr w:rsidR="00CE1F4F" w14:paraId="1DB977A3" w14:textId="77777777" w:rsidTr="002A4DE5">
        <w:tc>
          <w:tcPr>
            <w:tcW w:w="0" w:type="auto"/>
          </w:tcPr>
          <w:p w14:paraId="12C2E5ED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最好</w:t>
            </w:r>
            <w:proofErr w:type="spellEnd"/>
          </w:p>
        </w:tc>
        <w:tc>
          <w:tcPr>
            <w:tcW w:w="0" w:type="auto"/>
          </w:tcPr>
          <w:p w14:paraId="59FB6E0B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O(m+∑|s|))</m:t>
                </m:r>
              </m:oMath>
            </m:oMathPara>
          </w:p>
        </w:tc>
      </w:tr>
      <w:tr w:rsidR="00CE1F4F" w14:paraId="45653DB9" w14:textId="77777777" w:rsidTr="002A4DE5">
        <w:tc>
          <w:tcPr>
            <w:tcW w:w="0" w:type="auto"/>
          </w:tcPr>
          <w:p w14:paraId="6F2F614F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lastRenderedPageBreak/>
              <w:t>平均</w:t>
            </w:r>
            <w:proofErr w:type="spellEnd"/>
            <w:r>
              <w:t>/</w:t>
            </w:r>
            <w:proofErr w:type="spellStart"/>
            <w:r>
              <w:t>最差</w:t>
            </w:r>
            <w:proofErr w:type="spellEnd"/>
          </w:p>
        </w:tc>
        <w:tc>
          <w:tcPr>
            <w:tcW w:w="0" w:type="auto"/>
          </w:tcPr>
          <w:p w14:paraId="07B4FD47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O(m⋅∑|s|)</m:t>
                </m:r>
              </m:oMath>
            </m:oMathPara>
          </w:p>
        </w:tc>
      </w:tr>
    </w:tbl>
    <w:p w14:paraId="57FDAD22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经测试，对于样例可以通过，但n、m较大时，碰撞比较频繁，效率优化不大。</w:t>
      </w:r>
    </w:p>
    <w:p w14:paraId="39E7E3C5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10" w:name="字典树"/>
      <w:bookmarkEnd w:id="9"/>
      <w:r>
        <w:rPr>
          <w:lang w:eastAsia="zh-CN"/>
        </w:rPr>
        <w:t>字典树</w:t>
      </w:r>
    </w:p>
    <w:p w14:paraId="1019BE0F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为了进一步优化算法效率，在此引入一种数据结构：</w:t>
      </w:r>
      <w:r>
        <w:rPr>
          <w:b/>
          <w:bCs/>
          <w:lang w:eastAsia="zh-CN"/>
        </w:rPr>
        <w:t>字典树</w:t>
      </w:r>
      <w:r>
        <w:rPr>
          <w:lang w:eastAsia="zh-CN"/>
        </w:rPr>
        <w:t>。节点代表字母，从根结点到标记结点的路径就代表了一个字符串</w:t>
      </w:r>
    </w:p>
    <w:p w14:paraId="469CEF7C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对于如下的样例，构建的字典树如图</w:t>
      </w:r>
    </w:p>
    <w:p w14:paraId="0D9C3E11" w14:textId="77777777" w:rsidR="00CE1F4F" w:rsidRDefault="00CE1F4F" w:rsidP="00CE1F4F">
      <w:pPr>
        <w:pStyle w:val="af3"/>
        <w:snapToGrid w:val="0"/>
      </w:pPr>
      <w:r>
        <w:t>5</w:t>
      </w:r>
      <w:r>
        <w:br/>
        <w:t>a</w:t>
      </w:r>
      <w:r>
        <w:br/>
        <w:t>b</w:t>
      </w:r>
      <w:r>
        <w:br/>
        <w:t>c</w:t>
      </w:r>
      <w:r>
        <w:br/>
        <w:t>ad</w:t>
      </w:r>
      <w:r>
        <w:br/>
      </w:r>
      <w:proofErr w:type="spellStart"/>
      <w:r>
        <w:t>acd</w:t>
      </w:r>
      <w:proofErr w:type="spellEnd"/>
      <w:r>
        <w:br/>
        <w:t>3</w:t>
      </w:r>
      <w:r>
        <w:br/>
        <w:t>a</w:t>
      </w:r>
      <w:r>
        <w:br/>
      </w:r>
      <w:proofErr w:type="spellStart"/>
      <w:r>
        <w:t>a</w:t>
      </w:r>
      <w:proofErr w:type="spellEnd"/>
      <w:r>
        <w:br/>
        <w:t>e</w:t>
      </w:r>
    </w:p>
    <w:p w14:paraId="3E05D9BC" w14:textId="77777777" w:rsidR="00CE1F4F" w:rsidRDefault="00CE1F4F" w:rsidP="00CE1F4F">
      <w:pPr>
        <w:pStyle w:val="CaptionedFigure"/>
        <w:snapToGrid w:val="0"/>
      </w:pPr>
      <w:r>
        <w:rPr>
          <w:noProof/>
        </w:rPr>
        <w:drawing>
          <wp:inline distT="0" distB="0" distL="0" distR="0" wp14:anchorId="0465B888" wp14:editId="4D64E384">
            <wp:extent cx="5334000" cy="309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ds\t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EC6AF" w14:textId="77777777" w:rsidR="00CE1F4F" w:rsidRDefault="00CE1F4F" w:rsidP="00CE1F4F">
      <w:pPr>
        <w:pStyle w:val="ImageCaption"/>
        <w:snapToGrid w:val="0"/>
      </w:pPr>
    </w:p>
    <w:p w14:paraId="7798E2B1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 xml:space="preserve">左边为逻辑结构 </w:t>
      </w:r>
      <w:r>
        <w:rPr>
          <w:b/>
          <w:bCs/>
          <w:lang w:eastAsia="zh-CN"/>
        </w:rPr>
        <w:t>树</w:t>
      </w:r>
      <w:r>
        <w:rPr>
          <w:lang w:eastAsia="zh-CN"/>
        </w:rPr>
        <w:t xml:space="preserve">，右边存储方法 </w:t>
      </w:r>
      <w:r>
        <w:rPr>
          <w:b/>
          <w:bCs/>
          <w:lang w:eastAsia="zh-CN"/>
        </w:rPr>
        <w:t>二叉链表/孩子兄弟表示法</w:t>
      </w:r>
      <w:r>
        <w:rPr>
          <w:lang w:eastAsia="zh-CN"/>
        </w:rPr>
        <w:t>（没标出来的指针统统指向NULL）</w:t>
      </w:r>
    </w:p>
    <w:p w14:paraId="3F3D8634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这种方法，每个主串只需要从树根开始，依此往下走，最多走过最长的那个模式串的长度。</w:t>
      </w:r>
    </w:p>
    <w:p w14:paraId="36525F78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lastRenderedPageBreak/>
        <w:t>为了建立合法的字典树，需要先进行预处理。复杂度相当于遍历了模板串的每个字母。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037"/>
        <w:gridCol w:w="1659"/>
      </w:tblGrid>
      <w:tr w:rsidR="00CE1F4F" w14:paraId="5B3933B9" w14:textId="77777777" w:rsidTr="002A4D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254BA0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情况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D2E21C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时间复杂度</w:t>
            </w:r>
            <w:proofErr w:type="spellEnd"/>
          </w:p>
        </w:tc>
      </w:tr>
      <w:tr w:rsidR="00CE1F4F" w14:paraId="1803A6C5" w14:textId="77777777" w:rsidTr="002A4DE5">
        <w:tc>
          <w:tcPr>
            <w:tcW w:w="0" w:type="auto"/>
          </w:tcPr>
          <w:p w14:paraId="3C821B18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最好</w:t>
            </w:r>
            <w:proofErr w:type="spellEnd"/>
            <w:r>
              <w:t>(</w:t>
            </w:r>
            <w:proofErr w:type="spellStart"/>
            <w:r>
              <w:t>一次都不对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6564E38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  <w:tr w:rsidR="00CE1F4F" w14:paraId="22AE8ACE" w14:textId="77777777" w:rsidTr="002A4DE5">
        <w:tc>
          <w:tcPr>
            <w:tcW w:w="0" w:type="auto"/>
          </w:tcPr>
          <w:p w14:paraId="5F2180AC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平均</w:t>
            </w:r>
            <w:proofErr w:type="spellEnd"/>
            <w:r>
              <w:t>/</w:t>
            </w:r>
            <w:proofErr w:type="spellStart"/>
            <w:r>
              <w:t>最差</w:t>
            </w:r>
            <w:proofErr w:type="spellEnd"/>
          </w:p>
        </w:tc>
        <w:tc>
          <w:tcPr>
            <w:tcW w:w="0" w:type="auto"/>
          </w:tcPr>
          <w:p w14:paraId="23522DAA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O(m⋅</m:t>
                </m:r>
                <m:r>
                  <m:rPr>
                    <m:nor/>
                  </m:rPr>
                  <m:t>max</m:t>
                </m:r>
                <m:r>
                  <w:rPr>
                    <w:rFonts w:ascii="Cambria Math" w:hAnsi="Cambria Math"/>
                  </w:rPr>
                  <m:t>|s|)</m:t>
                </m:r>
              </m:oMath>
            </m:oMathPara>
          </w:p>
        </w:tc>
      </w:tr>
      <w:tr w:rsidR="00CE1F4F" w14:paraId="1917D725" w14:textId="77777777" w:rsidTr="002A4DE5">
        <w:tc>
          <w:tcPr>
            <w:tcW w:w="0" w:type="auto"/>
          </w:tcPr>
          <w:p w14:paraId="1D0FD595" w14:textId="77777777" w:rsidR="00CE1F4F" w:rsidRDefault="00CE1F4F" w:rsidP="00CE1F4F">
            <w:pPr>
              <w:pStyle w:val="Compact"/>
              <w:snapToGrid w:val="0"/>
            </w:pPr>
            <w:proofErr w:type="spellStart"/>
            <w:r>
              <w:t>建树</w:t>
            </w:r>
            <w:proofErr w:type="spellEnd"/>
            <w:r>
              <w:t>(</w:t>
            </w:r>
            <w:proofErr w:type="spellStart"/>
            <w:r>
              <w:t>预处理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3817951" w14:textId="77777777" w:rsidR="00CE1F4F" w:rsidRDefault="00CE1F4F" w:rsidP="00CE1F4F">
            <w:pPr>
              <w:pStyle w:val="Compact"/>
              <w:snapToGrid w:val="0"/>
            </w:pPr>
            <m:oMathPara>
              <m:oMath>
                <m:r>
                  <w:rPr>
                    <w:rFonts w:ascii="Cambria Math" w:hAnsi="Cambria Math"/>
                  </w:rPr>
                  <m:t>O(∑|s|)</m:t>
                </m:r>
              </m:oMath>
            </m:oMathPara>
          </w:p>
        </w:tc>
      </w:tr>
    </w:tbl>
    <w:p w14:paraId="42A55B31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定义一个节点，包括存所代表字母的一个char；两个bool值，一个标记此字母是否为单词结尾，一个存是否已点过此名；两个指针，指向低于个子节点，和下一个兄弟节点。</w:t>
      </w:r>
    </w:p>
    <w:p w14:paraId="5CA83BD8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建树时，对每个模板串，从根节点起，一个节点往下走一步，若树上没有此节点就插入新节点。若走到字符串尾则记录单词结尾的bool值设为1。</w:t>
      </w:r>
    </w:p>
    <w:p w14:paraId="3D0CAD87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查询时，对每个主串，从根节点往下走，结尾时，所在节点记录单词结尾的bool值，为1时则说明是匹配的。</w:t>
      </w:r>
    </w:p>
    <w:p w14:paraId="2A69E8A3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11" w:name="结果"/>
      <w:bookmarkEnd w:id="10"/>
      <w:r>
        <w:rPr>
          <w:lang w:eastAsia="zh-CN"/>
        </w:rPr>
        <w:t>结果</w:t>
      </w:r>
    </w:p>
    <w:p w14:paraId="3C0E91D4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三种方法，样例运行结果相同。</w:t>
      </w:r>
    </w:p>
    <w:p w14:paraId="15FD38FA" w14:textId="77777777" w:rsidR="00CE1F4F" w:rsidRDefault="00CE1F4F" w:rsidP="00CE1F4F">
      <w:pPr>
        <w:pStyle w:val="CaptionedFigure"/>
        <w:snapToGrid w:val="0"/>
      </w:pPr>
      <w:r>
        <w:rPr>
          <w:noProof/>
        </w:rPr>
        <w:drawing>
          <wp:inline distT="0" distB="0" distL="0" distR="0" wp14:anchorId="32791BF1" wp14:editId="6B31AFFC">
            <wp:extent cx="5334000" cy="288091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ds\resul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F82D2" w14:textId="77777777" w:rsidR="00CE1F4F" w:rsidRDefault="00CE1F4F" w:rsidP="00CE1F4F">
      <w:pPr>
        <w:pStyle w:val="ImageCaption"/>
        <w:snapToGrid w:val="0"/>
      </w:pPr>
    </w:p>
    <w:p w14:paraId="6CCA8E60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12" w:name="ac自动机展望）"/>
      <w:bookmarkEnd w:id="11"/>
      <w:r>
        <w:rPr>
          <w:lang w:eastAsia="zh-CN"/>
        </w:rPr>
        <w:t>AC</w:t>
      </w:r>
      <w:r>
        <w:rPr>
          <w:lang w:eastAsia="zh-CN"/>
        </w:rPr>
        <w:t>自动机（展望）</w:t>
      </w:r>
    </w:p>
    <w:p w14:paraId="31C4DBC8" w14:textId="77777777" w:rsidR="00CE1F4F" w:rsidRDefault="00CE1F4F" w:rsidP="00CE1F4F">
      <w:pPr>
        <w:pStyle w:val="FirstParagraph"/>
        <w:snapToGrid w:val="0"/>
        <w:rPr>
          <w:lang w:eastAsia="zh-CN"/>
        </w:rPr>
      </w:pPr>
      <w:r>
        <w:rPr>
          <w:lang w:eastAsia="zh-CN"/>
        </w:rPr>
        <w:t>若是主串很长，可以</w:t>
      </w:r>
      <w:r>
        <w:rPr>
          <w:b/>
          <w:bCs/>
          <w:lang w:eastAsia="zh-CN"/>
        </w:rPr>
        <w:t>在字典树上用KMP算法</w:t>
      </w:r>
      <w:r>
        <w:rPr>
          <w:lang w:eastAsia="zh-CN"/>
        </w:rPr>
        <w:t>，这就是AC自动机。</w:t>
      </w:r>
    </w:p>
    <w:p w14:paraId="68305880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KMP算法中，失配时，模式串的指针要跳转到当前位置的next位置。</w:t>
      </w:r>
    </w:p>
    <w:p w14:paraId="21C02654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lastRenderedPageBreak/>
        <w:t>我们在字典树上，也记录next位置（以指针形式），算法类似KMP</w:t>
      </w:r>
    </w:p>
    <w:p w14:paraId="638B39B5" w14:textId="77777777" w:rsidR="00CE1F4F" w:rsidRDefault="00CE1F4F" w:rsidP="00CE1F4F">
      <w:pPr>
        <w:pStyle w:val="CaptionedFigure"/>
        <w:snapToGrid w:val="0"/>
      </w:pPr>
      <w:r>
        <w:rPr>
          <w:noProof/>
        </w:rPr>
        <w:drawing>
          <wp:inline distT="0" distB="0" distL="0" distR="0" wp14:anchorId="6C3942AB" wp14:editId="6BBF7827">
            <wp:extent cx="5334000" cy="409395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ds\ac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1C2BF" w14:textId="77777777" w:rsidR="00CE1F4F" w:rsidRDefault="00CE1F4F" w:rsidP="00CE1F4F">
      <w:pPr>
        <w:pStyle w:val="ImageCaption"/>
        <w:snapToGrid w:val="0"/>
      </w:pPr>
    </w:p>
    <w:p w14:paraId="63090C1A" w14:textId="77777777" w:rsidR="00CE1F4F" w:rsidRDefault="00CE1F4F" w:rsidP="00CE1F4F">
      <w:pPr>
        <w:pStyle w:val="af1"/>
        <w:snapToGrid w:val="0"/>
        <w:rPr>
          <w:lang w:eastAsia="zh-CN"/>
        </w:rPr>
      </w:pPr>
      <w:r>
        <w:rPr>
          <w:lang w:eastAsia="zh-CN"/>
        </w:rPr>
        <w:t>可用于分词（词频统计）</w:t>
      </w:r>
    </w:p>
    <w:p w14:paraId="6D221EE1" w14:textId="77777777" w:rsidR="00CE1F4F" w:rsidRDefault="00CE1F4F" w:rsidP="00CE1F4F">
      <w:pPr>
        <w:pStyle w:val="1"/>
        <w:snapToGrid w:val="0"/>
        <w:spacing w:line="240" w:lineRule="auto"/>
        <w:rPr>
          <w:lang w:eastAsia="zh-CN"/>
        </w:rPr>
      </w:pPr>
      <w:bookmarkStart w:id="13" w:name="参考文献"/>
      <w:bookmarkEnd w:id="12"/>
      <w:r>
        <w:rPr>
          <w:lang w:eastAsia="zh-CN"/>
        </w:rPr>
        <w:t>参考文献</w:t>
      </w:r>
    </w:p>
    <w:p w14:paraId="51078AFC" w14:textId="77777777" w:rsidR="00CE1F4F" w:rsidRPr="00CE1F4F" w:rsidRDefault="00CE1F4F" w:rsidP="00CE1F4F">
      <w:pPr>
        <w:snapToGrid w:val="0"/>
        <w:rPr>
          <w:rStyle w:val="ac"/>
          <w:lang w:eastAsia="zh-CN"/>
        </w:rPr>
      </w:pPr>
      <w:r w:rsidRPr="00CE1F4F">
        <w:rPr>
          <w:rStyle w:val="ac"/>
          <w:lang w:eastAsia="zh-CN"/>
        </w:rPr>
        <w:t xml:space="preserve">[1] </w:t>
      </w:r>
      <w:proofErr w:type="spellStart"/>
      <w:r w:rsidRPr="00CE1F4F">
        <w:rPr>
          <w:rStyle w:val="ac"/>
          <w:lang w:eastAsia="zh-CN"/>
        </w:rPr>
        <w:t>stormfeng</w:t>
      </w:r>
      <w:proofErr w:type="spellEnd"/>
      <w:r w:rsidRPr="00CE1F4F">
        <w:rPr>
          <w:rStyle w:val="ac"/>
          <w:lang w:eastAsia="zh-CN"/>
        </w:rPr>
        <w:t>，《百度云盘</w:t>
      </w:r>
      <w:r w:rsidRPr="00CE1F4F">
        <w:rPr>
          <w:rStyle w:val="ac"/>
          <w:lang w:eastAsia="zh-CN"/>
        </w:rPr>
        <w:t xml:space="preserve">- </w:t>
      </w:r>
      <w:r w:rsidRPr="00CE1F4F">
        <w:rPr>
          <w:rStyle w:val="ac"/>
          <w:lang w:eastAsia="zh-CN"/>
        </w:rPr>
        <w:t>秒传探秘》，</w:t>
      </w:r>
      <w:r w:rsidRPr="00CE1F4F">
        <w:rPr>
          <w:rStyle w:val="ac"/>
          <w:lang w:eastAsia="zh-CN"/>
        </w:rPr>
        <w:t xml:space="preserve"> </w:t>
      </w:r>
      <w:hyperlink r:id="rId13">
        <w:r w:rsidRPr="00CE1F4F">
          <w:rPr>
            <w:rStyle w:val="ac"/>
            <w:lang w:eastAsia="zh-CN"/>
          </w:rPr>
          <w:t>https://www.zhihu.com/question/21275365/answer/647397762</w:t>
        </w:r>
      </w:hyperlink>
      <w:r w:rsidRPr="00CE1F4F">
        <w:rPr>
          <w:rStyle w:val="ac"/>
          <w:lang w:eastAsia="zh-CN"/>
        </w:rPr>
        <w:t xml:space="preserve"> </w:t>
      </w:r>
      <w:r w:rsidRPr="00CE1F4F">
        <w:rPr>
          <w:rStyle w:val="ac"/>
          <w:lang w:eastAsia="zh-CN"/>
        </w:rPr>
        <w:t>，</w:t>
      </w:r>
      <w:r w:rsidRPr="00CE1F4F">
        <w:rPr>
          <w:rStyle w:val="ac"/>
          <w:lang w:eastAsia="zh-CN"/>
        </w:rPr>
        <w:t>2021.12.25</w:t>
      </w:r>
    </w:p>
    <w:p w14:paraId="296BB918" w14:textId="77777777" w:rsidR="00CE1F4F" w:rsidRPr="00CE1F4F" w:rsidRDefault="00CE1F4F" w:rsidP="00CE1F4F">
      <w:pPr>
        <w:snapToGrid w:val="0"/>
        <w:rPr>
          <w:rStyle w:val="ac"/>
          <w:lang w:eastAsia="zh-CN"/>
        </w:rPr>
      </w:pPr>
      <w:r w:rsidRPr="00CE1F4F">
        <w:rPr>
          <w:rStyle w:val="ac"/>
          <w:lang w:eastAsia="zh-CN"/>
        </w:rPr>
        <w:t xml:space="preserve">[2] </w:t>
      </w:r>
      <w:r w:rsidRPr="00CE1F4F">
        <w:rPr>
          <w:rStyle w:val="ac"/>
          <w:lang w:eastAsia="zh-CN"/>
        </w:rPr>
        <w:t>煮酒论</w:t>
      </w:r>
      <w:r w:rsidRPr="00CE1F4F">
        <w:rPr>
          <w:rStyle w:val="ac"/>
          <w:lang w:eastAsia="zh-CN"/>
        </w:rPr>
        <w:t>IT</w:t>
      </w:r>
      <w:r w:rsidRPr="00CE1F4F">
        <w:rPr>
          <w:rStyle w:val="ac"/>
          <w:lang w:eastAsia="zh-CN"/>
        </w:rPr>
        <w:t>，《浅谈存储重删压缩技术》，</w:t>
      </w:r>
      <w:r w:rsidRPr="00CE1F4F">
        <w:rPr>
          <w:rStyle w:val="ac"/>
          <w:lang w:eastAsia="zh-CN"/>
        </w:rPr>
        <w:t xml:space="preserve"> </w:t>
      </w:r>
      <w:hyperlink r:id="rId14">
        <w:r w:rsidRPr="00CE1F4F">
          <w:rPr>
            <w:rStyle w:val="ac"/>
            <w:lang w:eastAsia="zh-CN"/>
          </w:rPr>
          <w:t>https://blog.51cto.com/u_13559412/2057144</w:t>
        </w:r>
      </w:hyperlink>
      <w:r w:rsidRPr="00CE1F4F">
        <w:rPr>
          <w:rStyle w:val="ac"/>
          <w:lang w:eastAsia="zh-CN"/>
        </w:rPr>
        <w:t xml:space="preserve"> </w:t>
      </w:r>
      <w:r w:rsidRPr="00CE1F4F">
        <w:rPr>
          <w:rStyle w:val="ac"/>
          <w:lang w:eastAsia="zh-CN"/>
        </w:rPr>
        <w:t>，</w:t>
      </w:r>
      <w:r w:rsidRPr="00CE1F4F">
        <w:rPr>
          <w:rStyle w:val="ac"/>
          <w:lang w:eastAsia="zh-CN"/>
        </w:rPr>
        <w:t>2021.12.25</w:t>
      </w:r>
    </w:p>
    <w:p w14:paraId="10E5CAD4" w14:textId="23BFB7C5" w:rsidR="00BB04A9" w:rsidRPr="000A3694" w:rsidRDefault="00CE1F4F" w:rsidP="00CE1F4F">
      <w:pPr>
        <w:snapToGrid w:val="0"/>
        <w:rPr>
          <w:rStyle w:val="ac"/>
          <w:rFonts w:hint="eastAsia"/>
          <w:lang w:eastAsia="zh-CN"/>
        </w:rPr>
      </w:pPr>
      <w:r w:rsidRPr="00CE1F4F">
        <w:rPr>
          <w:rStyle w:val="ac"/>
          <w:lang w:eastAsia="zh-CN"/>
        </w:rPr>
        <w:t>[3]</w:t>
      </w:r>
      <w:r w:rsidRPr="00CE1F4F">
        <w:rPr>
          <w:rStyle w:val="ac"/>
          <w:lang w:eastAsia="zh-CN"/>
        </w:rPr>
        <w:t>张焕国，《密码学引论》，武汉：武汉大学出版社，</w:t>
      </w:r>
      <w:r w:rsidRPr="00CE1F4F">
        <w:rPr>
          <w:rStyle w:val="ac"/>
          <w:lang w:eastAsia="zh-CN"/>
        </w:rPr>
        <w:t>2009.3</w:t>
      </w:r>
      <w:r>
        <w:rPr>
          <w:rStyle w:val="ac"/>
          <w:rFonts w:hint="eastAsia"/>
          <w:lang w:eastAsia="zh-CN"/>
        </w:rPr>
        <w:t>，</w:t>
      </w:r>
      <w:r>
        <w:rPr>
          <w:rStyle w:val="ac"/>
          <w:rFonts w:hint="eastAsia"/>
          <w:lang w:eastAsia="zh-CN"/>
        </w:rPr>
        <w:t>190-193</w:t>
      </w:r>
      <w:bookmarkEnd w:id="13"/>
    </w:p>
    <w:sectPr w:rsidR="00BB04A9" w:rsidRPr="000A3694" w:rsidSect="002D7A01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5EC3" w14:textId="77777777" w:rsidR="00EF54D6" w:rsidRDefault="00EF54D6" w:rsidP="00854752">
      <w:pPr>
        <w:spacing w:after="0"/>
      </w:pPr>
      <w:r>
        <w:separator/>
      </w:r>
    </w:p>
  </w:endnote>
  <w:endnote w:type="continuationSeparator" w:id="0">
    <w:p w14:paraId="57377D24" w14:textId="77777777" w:rsidR="00EF54D6" w:rsidRDefault="00EF54D6" w:rsidP="00854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D295" w14:textId="77777777" w:rsidR="00EF54D6" w:rsidRDefault="00EF54D6" w:rsidP="00854752">
      <w:pPr>
        <w:spacing w:after="0"/>
      </w:pPr>
      <w:r>
        <w:separator/>
      </w:r>
    </w:p>
  </w:footnote>
  <w:footnote w:type="continuationSeparator" w:id="0">
    <w:p w14:paraId="5C9303F5" w14:textId="77777777" w:rsidR="00EF54D6" w:rsidRDefault="00EF54D6" w:rsidP="00854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D469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6"/>
  <w:bordersDoNotSurroundHeader/>
  <w:bordersDoNotSurroundFooter/>
  <w:proofState w:spelling="clean"/>
  <w:attachedTemplate r:id="rId1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F"/>
    <w:rsid w:val="000267B8"/>
    <w:rsid w:val="000A3694"/>
    <w:rsid w:val="001F5B7A"/>
    <w:rsid w:val="002D7A01"/>
    <w:rsid w:val="00311AB3"/>
    <w:rsid w:val="004D1E06"/>
    <w:rsid w:val="00506079"/>
    <w:rsid w:val="00512D8B"/>
    <w:rsid w:val="00854752"/>
    <w:rsid w:val="008D55F1"/>
    <w:rsid w:val="00932B4D"/>
    <w:rsid w:val="00A64800"/>
    <w:rsid w:val="00B13A7D"/>
    <w:rsid w:val="00B942C7"/>
    <w:rsid w:val="00BB04A9"/>
    <w:rsid w:val="00CE1F4F"/>
    <w:rsid w:val="00DD79A4"/>
    <w:rsid w:val="00E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5E35"/>
  <w15:docId w15:val="{E4E0B732-34B1-4426-8BE7-29D14DC4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800"/>
    <w:pPr>
      <w:spacing w:after="200"/>
    </w:pPr>
    <w:rPr>
      <w:rFonts w:eastAsia="宋体"/>
      <w:kern w:val="0"/>
      <w:szCs w:val="24"/>
      <w:lang w:eastAsia="en-US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2D7A0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D7A0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B942C7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BB04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2D7A01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2D7A01"/>
    <w:rPr>
      <w:rFonts w:asciiTheme="majorHAnsi" w:eastAsia="黑体" w:hAnsiTheme="majorHAnsi" w:cstheme="majorBidi"/>
      <w:bCs/>
      <w:szCs w:val="32"/>
    </w:rPr>
  </w:style>
  <w:style w:type="character" w:styleId="a3">
    <w:name w:val="Emphasis"/>
    <w:basedOn w:val="a0"/>
    <w:uiPriority w:val="20"/>
    <w:rsid w:val="00B942C7"/>
    <w:rPr>
      <w:i/>
      <w:iCs/>
    </w:rPr>
  </w:style>
  <w:style w:type="character" w:customStyle="1" w:styleId="30">
    <w:name w:val="标题 3 字符"/>
    <w:aliases w:val="三级标题 字符"/>
    <w:basedOn w:val="a0"/>
    <w:link w:val="3"/>
    <w:uiPriority w:val="9"/>
    <w:rsid w:val="00B942C7"/>
    <w:rPr>
      <w:rFonts w:eastAsia="宋体"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BB04A9"/>
    <w:rPr>
      <w:rFonts w:asciiTheme="majorHAnsi" w:eastAsia="宋体" w:hAnsiTheme="majorHAnsi" w:cstheme="majorBidi"/>
      <w:bCs/>
      <w:kern w:val="0"/>
      <w:szCs w:val="28"/>
      <w:lang w:eastAsia="en-US"/>
    </w:rPr>
  </w:style>
  <w:style w:type="paragraph" w:styleId="a4">
    <w:name w:val="Title"/>
    <w:aliases w:val="题目"/>
    <w:basedOn w:val="a"/>
    <w:next w:val="a"/>
    <w:link w:val="a5"/>
    <w:uiPriority w:val="10"/>
    <w:qFormat/>
    <w:rsid w:val="00932B4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aliases w:val="题目 字符"/>
    <w:basedOn w:val="a0"/>
    <w:link w:val="a4"/>
    <w:uiPriority w:val="10"/>
    <w:rsid w:val="00932B4D"/>
    <w:rPr>
      <w:rFonts w:asciiTheme="majorHAnsi" w:eastAsia="黑体" w:hAnsiTheme="majorHAnsi" w:cstheme="majorBidi"/>
      <w:b/>
      <w:bCs/>
      <w:sz w:val="32"/>
      <w:szCs w:val="32"/>
    </w:rPr>
  </w:style>
  <w:style w:type="paragraph" w:styleId="a6">
    <w:name w:val="Subtitle"/>
    <w:aliases w:val="姓名"/>
    <w:basedOn w:val="a"/>
    <w:next w:val="a"/>
    <w:link w:val="a7"/>
    <w:uiPriority w:val="11"/>
    <w:qFormat/>
    <w:rsid w:val="00932B4D"/>
    <w:pPr>
      <w:spacing w:before="240" w:after="60" w:line="312" w:lineRule="auto"/>
      <w:jc w:val="center"/>
      <w:outlineLvl w:val="1"/>
    </w:pPr>
    <w:rPr>
      <w:bCs/>
      <w:kern w:val="28"/>
      <w:sz w:val="28"/>
      <w:szCs w:val="32"/>
    </w:rPr>
  </w:style>
  <w:style w:type="character" w:customStyle="1" w:styleId="a7">
    <w:name w:val="副标题 字符"/>
    <w:aliases w:val="姓名 字符"/>
    <w:basedOn w:val="a0"/>
    <w:link w:val="a6"/>
    <w:uiPriority w:val="11"/>
    <w:rsid w:val="00932B4D"/>
    <w:rPr>
      <w:rFonts w:eastAsia="宋体"/>
      <w:bCs/>
      <w:kern w:val="28"/>
      <w:sz w:val="28"/>
      <w:szCs w:val="32"/>
    </w:rPr>
  </w:style>
  <w:style w:type="paragraph" w:styleId="a8">
    <w:name w:val="Intense Quote"/>
    <w:basedOn w:val="a"/>
    <w:next w:val="a"/>
    <w:link w:val="a9"/>
    <w:uiPriority w:val="30"/>
    <w:rsid w:val="00B942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aa">
    <w:name w:val="Intense Emphasis"/>
    <w:basedOn w:val="a0"/>
    <w:uiPriority w:val="21"/>
    <w:rsid w:val="00B942C7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BB04A9"/>
    <w:rPr>
      <w:b/>
      <w:bCs/>
    </w:rPr>
  </w:style>
  <w:style w:type="character" w:styleId="ac">
    <w:name w:val="Subtle Reference"/>
    <w:aliases w:val="参考文献"/>
    <w:uiPriority w:val="31"/>
    <w:qFormat/>
    <w:rsid w:val="00BB04A9"/>
    <w:rPr>
      <w:rFonts w:eastAsia="宋体"/>
      <w:smallCaps/>
      <w:color w:val="auto"/>
      <w:sz w:val="18"/>
    </w:rPr>
  </w:style>
  <w:style w:type="character" w:customStyle="1" w:styleId="a9">
    <w:name w:val="明显引用 字符"/>
    <w:basedOn w:val="a0"/>
    <w:link w:val="a8"/>
    <w:uiPriority w:val="30"/>
    <w:rsid w:val="00B942C7"/>
    <w:rPr>
      <w:i/>
      <w:iCs/>
      <w:color w:val="4472C4" w:themeColor="accent1"/>
    </w:rPr>
  </w:style>
  <w:style w:type="paragraph" w:styleId="ad">
    <w:name w:val="header"/>
    <w:basedOn w:val="a"/>
    <w:link w:val="ae"/>
    <w:uiPriority w:val="99"/>
    <w:unhideWhenUsed/>
    <w:rsid w:val="0085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54752"/>
    <w:rPr>
      <w:rFonts w:eastAsia="宋体"/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854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54752"/>
    <w:rPr>
      <w:rFonts w:eastAsia="宋体"/>
      <w:kern w:val="0"/>
      <w:sz w:val="18"/>
      <w:szCs w:val="18"/>
      <w:lang w:eastAsia="en-US"/>
    </w:rPr>
  </w:style>
  <w:style w:type="paragraph" w:styleId="af1">
    <w:name w:val="Body Text"/>
    <w:basedOn w:val="a"/>
    <w:link w:val="af2"/>
    <w:qFormat/>
    <w:rsid w:val="00CE1F4F"/>
    <w:pPr>
      <w:spacing w:before="180" w:after="180"/>
    </w:pPr>
    <w:rPr>
      <w:rFonts w:eastAsiaTheme="minorEastAsia"/>
      <w:sz w:val="24"/>
    </w:rPr>
  </w:style>
  <w:style w:type="character" w:customStyle="1" w:styleId="af2">
    <w:name w:val="正文文本 字符"/>
    <w:basedOn w:val="a0"/>
    <w:link w:val="af1"/>
    <w:rsid w:val="00CE1F4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1"/>
    <w:next w:val="af1"/>
    <w:qFormat/>
    <w:rsid w:val="00CE1F4F"/>
  </w:style>
  <w:style w:type="paragraph" w:customStyle="1" w:styleId="Compact">
    <w:name w:val="Compact"/>
    <w:basedOn w:val="af1"/>
    <w:qFormat/>
    <w:rsid w:val="00CE1F4F"/>
    <w:pPr>
      <w:spacing w:before="36" w:after="36"/>
    </w:pPr>
  </w:style>
  <w:style w:type="paragraph" w:styleId="af3">
    <w:name w:val="Block Text"/>
    <w:basedOn w:val="af1"/>
    <w:next w:val="af1"/>
    <w:uiPriority w:val="9"/>
    <w:unhideWhenUsed/>
    <w:qFormat/>
    <w:rsid w:val="00CE1F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E1F4F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ageCaption">
    <w:name w:val="Image Caption"/>
    <w:basedOn w:val="af4"/>
    <w:rsid w:val="00CE1F4F"/>
    <w:pPr>
      <w:spacing w:after="120"/>
    </w:pPr>
    <w:rPr>
      <w:rFonts w:asciiTheme="minorHAnsi" w:eastAsiaTheme="minorEastAsia" w:hAnsiTheme="minorHAnsi" w:cstheme="minorBidi"/>
      <w:i/>
      <w:sz w:val="24"/>
      <w:szCs w:val="24"/>
    </w:rPr>
  </w:style>
  <w:style w:type="paragraph" w:customStyle="1" w:styleId="CaptionedFigure">
    <w:name w:val="Captioned Figure"/>
    <w:basedOn w:val="a"/>
    <w:rsid w:val="00CE1F4F"/>
    <w:pPr>
      <w:keepNext/>
    </w:pPr>
    <w:rPr>
      <w:rFonts w:eastAsiaTheme="minorEastAsia"/>
      <w:sz w:val="24"/>
    </w:rPr>
  </w:style>
  <w:style w:type="character" w:customStyle="1" w:styleId="VerbatimChar">
    <w:name w:val="Verbatim Char"/>
    <w:basedOn w:val="a0"/>
    <w:link w:val="SourceCode"/>
    <w:rsid w:val="00CE1F4F"/>
    <w:rPr>
      <w:rFonts w:ascii="Consolas" w:hAnsi="Consolas"/>
      <w:sz w:val="22"/>
    </w:rPr>
  </w:style>
  <w:style w:type="character" w:styleId="af5">
    <w:name w:val="Hyperlink"/>
    <w:basedOn w:val="a0"/>
    <w:rsid w:val="00CE1F4F"/>
    <w:rPr>
      <w:color w:val="4472C4" w:themeColor="accent1"/>
    </w:rPr>
  </w:style>
  <w:style w:type="paragraph" w:customStyle="1" w:styleId="SourceCode">
    <w:name w:val="Source Code"/>
    <w:basedOn w:val="a"/>
    <w:link w:val="VerbatimChar"/>
    <w:rsid w:val="00CE1F4F"/>
    <w:pPr>
      <w:wordWrap w:val="0"/>
    </w:pPr>
    <w:rPr>
      <w:rFonts w:ascii="Consolas" w:eastAsiaTheme="minorEastAsia" w:hAnsi="Consolas"/>
      <w:kern w:val="2"/>
      <w:sz w:val="22"/>
      <w:szCs w:val="22"/>
      <w:lang w:eastAsia="zh-CN"/>
    </w:rPr>
  </w:style>
  <w:style w:type="paragraph" w:styleId="af4">
    <w:name w:val="caption"/>
    <w:basedOn w:val="a"/>
    <w:next w:val="a"/>
    <w:uiPriority w:val="35"/>
    <w:semiHidden/>
    <w:unhideWhenUsed/>
    <w:qFormat/>
    <w:rsid w:val="00CE1F4F"/>
    <w:rPr>
      <w:rFonts w:asciiTheme="majorHAnsi" w:eastAsia="黑体" w:hAnsiTheme="majorHAnsi" w:cstheme="majorBidi"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8D5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zhihu.com/question/21275365/answer/647397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blog.51cto.com/u_13559412/20571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h20\Documents\&#33258;&#23450;&#20041;%20Office%20&#27169;&#26495;\&#35838;&#31243;&#35774;&#35745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908D-7C2A-4D09-AEDB-C4DE249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课程设计论文.dotx</Template>
  <TotalTime>4</TotalTime>
  <Pages>7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鲁哲豪</dc:creator>
  <cp:keywords/>
  <dc:description/>
  <cp:lastModifiedBy>鲁 哲豪</cp:lastModifiedBy>
  <cp:revision>2</cp:revision>
  <dcterms:created xsi:type="dcterms:W3CDTF">2021-12-26T18:35:00Z</dcterms:created>
  <dcterms:modified xsi:type="dcterms:W3CDTF">2021-12-26T18:40:00Z</dcterms:modified>
</cp:coreProperties>
</file>